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5C80E7" w14:textId="70DDBE5A" w:rsidR="00685117" w:rsidRDefault="00F71897" w:rsidP="00E47672">
      <w:pPr>
        <w:spacing w:before="0" w:after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53FEDF" wp14:editId="7F17E16E">
                <wp:simplePos x="0" y="0"/>
                <wp:positionH relativeFrom="column">
                  <wp:posOffset>4838700</wp:posOffset>
                </wp:positionH>
                <wp:positionV relativeFrom="paragraph">
                  <wp:posOffset>0</wp:posOffset>
                </wp:positionV>
                <wp:extent cx="2209800" cy="2811780"/>
                <wp:effectExtent l="0" t="0" r="1905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811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C6C2F" id="Rectangle 19" o:spid="_x0000_s1026" style="position:absolute;margin-left:381pt;margin-top:0;width:174pt;height:221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" fillcolor="white [3201]" strokecolor="#00253b [3209]" strokeweight="2pt"/>
            </w:pict>
          </mc:Fallback>
        </mc:AlternateContent>
      </w:r>
      <w:r w:rsidR="00E4767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1AA52D50" wp14:editId="49F6C556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0"/>
                <wp:effectExtent l="0" t="19050" r="19050" b="19050"/>
                <wp:wrapNone/>
                <wp:docPr id="3" name="Straight Connector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8E216D6" id="Straight Connector 2" o:spid="_x0000_s1026" alt="&quot;&quot;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72.1pt,738.7pt" to="576.1pt,7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" strokecolor="#8496b0 [1951]" strokeweight="3pt">
                <w10:wrap anchory="page"/>
                <w10:anchorlock/>
              </v:line>
            </w:pict>
          </mc:Fallback>
        </mc:AlternateContent>
      </w:r>
      <w:r w:rsidR="00685117">
        <w:rPr>
          <w:noProof/>
          <w:color w:val="44546A" w:themeColor="text2"/>
        </w:rPr>
        <mc:AlternateContent>
          <mc:Choice Requires="wpg">
            <w:drawing>
              <wp:anchor distT="0" distB="0" distL="114300" distR="114300" simplePos="0" relativeHeight="251660288" behindDoc="1" locked="1" layoutInCell="1" allowOverlap="1" wp14:anchorId="0FEBD03F" wp14:editId="64A0B0D7">
                <wp:simplePos x="0" y="0"/>
                <wp:positionH relativeFrom="column">
                  <wp:posOffset>-146050</wp:posOffset>
                </wp:positionH>
                <wp:positionV relativeFrom="paragraph">
                  <wp:posOffset>-457200</wp:posOffset>
                </wp:positionV>
                <wp:extent cx="7461504" cy="10058400"/>
                <wp:effectExtent l="0" t="0" r="6350" b="0"/>
                <wp:wrapNone/>
                <wp:docPr id="2" name="Group 2" descr="Grouped object with shape and 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1504" cy="10058400"/>
                          <a:chOff x="0" y="0"/>
                          <a:chExt cx="7464425" cy="10059670"/>
                        </a:xfrm>
                      </wpg:grpSpPr>
                      <pic:pic xmlns:pic="http://schemas.openxmlformats.org/drawingml/2006/picture">
                        <pic:nvPicPr>
                          <pic:cNvPr id="1223273499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6179"/>
                                    </a14:imgEffect>
                                    <a14:imgEffect>
                                      <a14:saturation sat="49000"/>
                                    </a14:imgEffect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" r="23178"/>
                          <a:stretch/>
                        </pic:blipFill>
                        <pic:spPr bwMode="auto">
                          <a:xfrm>
                            <a:off x="533400" y="3977640"/>
                            <a:ext cx="6931025" cy="6082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4709795" cy="808609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20000"/>
                              <a:lumOff val="8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523C6" id="Group 2" o:spid="_x0000_s1026" alt="Grouped object with shape and image" style="position:absolute;margin-left:-11.5pt;margin-top:-36pt;width:587.5pt;height:11in;z-index:-251656192;mso-width-relative:margin;mso-height-relative:margin" coordsize="74644,10059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5334;top:39776;width:69310;height:60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">
                  <v:imagedata r:id="rId13" o:title="" cropleft="9f" cropright="15190f" recolortarget="black"/>
                </v:shape>
                <v:rect id="Rectangle 1" o:spid="_x0000_s1028" style="position:absolute;width:47097;height:80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" fillcolor="#d5dce4 [671]" stroked="f" strokeweight="2pt">
                  <v:fill opacity="19789f"/>
                </v:rect>
                <w10:anchorlock/>
              </v:group>
            </w:pict>
          </mc:Fallback>
        </mc:AlternateConten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10800"/>
      </w:tblGrid>
      <w:tr w:rsidR="00E47672" w14:paraId="4794DD48" w14:textId="77777777" w:rsidTr="00E47672">
        <w:trPr>
          <w:trHeight w:val="726"/>
        </w:trPr>
        <w:tc>
          <w:tcPr>
            <w:tcW w:w="10800" w:type="dxa"/>
          </w:tcPr>
          <w:bookmarkStart w:id="0" w:name="_Toc321147011"/>
          <w:bookmarkStart w:id="1" w:name="_Toc318189312"/>
          <w:bookmarkStart w:id="2" w:name="_Toc318188327"/>
          <w:bookmarkStart w:id="3" w:name="_Toc318188227"/>
          <w:bookmarkStart w:id="4" w:name="_Toc321147149"/>
          <w:p w14:paraId="67C9E64C" w14:textId="38F16A40" w:rsidR="00E47672" w:rsidRPr="00E47672" w:rsidRDefault="00000000" w:rsidP="00E47672">
            <w:pPr>
              <w:pStyle w:val="Title"/>
            </w:pPr>
            <w:sdt>
              <w:sdtPr>
                <w:id w:val="720020519"/>
                <w:placeholder>
                  <w:docPart w:val="4B60731680E746D5B7E333CF0BB19989"/>
                </w:placeholder>
                <w15:appearance w15:val="hidden"/>
              </w:sdtPr>
              <w:sdtEndPr>
                <w:rPr>
                  <w:rStyle w:val="TitleChar"/>
                  <w:b w:val="0"/>
                  <w:caps w:val="0"/>
                </w:rPr>
              </w:sdtEndPr>
              <w:sdtContent>
                <w:r w:rsidR="00AF241E">
                  <w:t>MODUL 1</w:t>
                </w:r>
                <w:r w:rsidR="0013289C">
                  <w:t>I</w:t>
                </w:r>
                <w:r w:rsidR="002D2866">
                  <w:t>I</w:t>
                </w:r>
              </w:sdtContent>
            </w:sdt>
          </w:p>
        </w:tc>
      </w:tr>
      <w:tr w:rsidR="00E47672" w14:paraId="731FA324" w14:textId="77777777" w:rsidTr="00E47672">
        <w:trPr>
          <w:trHeight w:val="726"/>
        </w:trPr>
        <w:tc>
          <w:tcPr>
            <w:tcW w:w="10800" w:type="dxa"/>
          </w:tcPr>
          <w:sdt>
            <w:sdtPr>
              <w:id w:val="-1640336837"/>
              <w:placeholder>
                <w:docPart w:val="1D5FBEA7D1524DFFAB9104861374824F"/>
              </w:placeholder>
              <w15:appearance w15:val="hidden"/>
            </w:sdtPr>
            <w:sdtContent>
              <w:p w14:paraId="6970CDCB" w14:textId="77777777" w:rsidR="00BA469A" w:rsidRPr="00E37A18" w:rsidRDefault="00BA469A" w:rsidP="00215815">
                <w:pPr>
                  <w:pStyle w:val="Subtitle"/>
                  <w:rPr>
                    <w:lang w:val="sv-SE"/>
                  </w:rPr>
                </w:pPr>
                <w:r w:rsidRPr="00E37A18">
                  <w:rPr>
                    <w:lang w:val="sv-SE"/>
                  </w:rPr>
                  <w:t>Komputer Grafik 2D</w:t>
                </w:r>
              </w:p>
              <w:p w14:paraId="74F50D6C" w14:textId="17C034B9" w:rsidR="00E47672" w:rsidRPr="00E37A18" w:rsidRDefault="00726ABA" w:rsidP="00215815">
                <w:pPr>
                  <w:pStyle w:val="Subtitle"/>
                  <w:rPr>
                    <w:lang w:val="sv-SE"/>
                  </w:rPr>
                </w:pPr>
                <w:r w:rsidRPr="00E37A18">
                  <w:rPr>
                    <w:lang w:val="sv-SE"/>
                  </w:rPr>
                  <w:t>Bentuk Dasar Lanjutan dan atribut Garis</w:t>
                </w:r>
              </w:p>
              <w:p w14:paraId="6710DF5F" w14:textId="77777777" w:rsidR="00902DF9" w:rsidRPr="00E37A18" w:rsidRDefault="00902DF9" w:rsidP="00215815">
                <w:pPr>
                  <w:pStyle w:val="Subtitle"/>
                  <w:rPr>
                    <w:lang w:val="sv-SE"/>
                  </w:rPr>
                </w:pPr>
              </w:p>
              <w:p w14:paraId="04BB2C66" w14:textId="62B65AB1" w:rsidR="00902DF9" w:rsidRPr="00E37A18" w:rsidRDefault="00902DF9" w:rsidP="00215815">
                <w:pPr>
                  <w:pStyle w:val="Subtitle"/>
                  <w:rPr>
                    <w:lang w:val="sv-SE"/>
                  </w:rPr>
                </w:pPr>
                <w:r w:rsidRPr="00E37A18">
                  <w:rPr>
                    <w:lang w:val="sv-SE"/>
                  </w:rPr>
                  <w:t>D3 Teknik Informatika</w:t>
                </w:r>
              </w:p>
              <w:p w14:paraId="52F2246D" w14:textId="77777777" w:rsidR="00902DF9" w:rsidRPr="00E37A18" w:rsidRDefault="00902DF9" w:rsidP="00215815">
                <w:pPr>
                  <w:pStyle w:val="Subtitle"/>
                  <w:rPr>
                    <w:lang w:val="sv-SE"/>
                  </w:rPr>
                </w:pPr>
                <w:r w:rsidRPr="00E37A18">
                  <w:rPr>
                    <w:lang w:val="sv-SE"/>
                  </w:rPr>
                  <w:t>Jurusan Teknik Komputer dan Informatika</w:t>
                </w:r>
              </w:p>
              <w:p w14:paraId="34F9EDAC" w14:textId="279DAC81" w:rsidR="00902DF9" w:rsidRPr="00206B7B" w:rsidRDefault="00902DF9" w:rsidP="00215815">
                <w:pPr>
                  <w:pStyle w:val="Subtitle"/>
                </w:pPr>
                <w:r w:rsidRPr="00902DF9">
                  <w:t>POLITEKNIK NEGERI BANDUNG</w:t>
                </w:r>
              </w:p>
            </w:sdtContent>
          </w:sdt>
        </w:tc>
      </w:tr>
      <w:tr w:rsidR="00E47672" w14:paraId="0811E68F" w14:textId="77777777" w:rsidTr="00E47672">
        <w:trPr>
          <w:trHeight w:val="8091"/>
        </w:trPr>
        <w:tc>
          <w:tcPr>
            <w:tcW w:w="10800" w:type="dxa"/>
          </w:tcPr>
          <w:p w14:paraId="1FC29D1B" w14:textId="65A7C22E" w:rsidR="00E47672" w:rsidRPr="00206B7B" w:rsidRDefault="00E47672" w:rsidP="00BA469A">
            <w:pPr>
              <w:pStyle w:val="ContactInfo"/>
              <w:ind w:left="0"/>
            </w:pPr>
          </w:p>
        </w:tc>
      </w:tr>
      <w:tr w:rsidR="00FE1397" w14:paraId="2F3ECF05" w14:textId="77777777" w:rsidTr="00E47672">
        <w:trPr>
          <w:trHeight w:val="726"/>
        </w:trPr>
        <w:tc>
          <w:tcPr>
            <w:tcW w:w="10800" w:type="dxa"/>
          </w:tcPr>
          <w:p w14:paraId="31C6B5F2" w14:textId="48B81A97" w:rsidR="00FE1397" w:rsidRPr="00E47672" w:rsidRDefault="00000000" w:rsidP="00E47672">
            <w:pPr>
              <w:pStyle w:val="ContactInfo"/>
            </w:pPr>
            <w:sdt>
              <w:sdtPr>
                <w:id w:val="1824773452"/>
                <w:placeholder>
                  <w:docPart w:val="98749167084C4357AB59C42DA632E416"/>
                </w:placeholder>
                <w15:appearance w15:val="hidden"/>
              </w:sdtPr>
              <w:sdtContent>
                <w:r w:rsidR="00AD29B0">
                  <w:t>Mahasiswa 000</w:t>
                </w:r>
              </w:sdtContent>
            </w:sdt>
            <w:r w:rsidR="00E47672">
              <w:t xml:space="preserve"> </w:t>
            </w:r>
            <w:r w:rsidR="00FE1397" w:rsidRPr="00206B7B">
              <w:t xml:space="preserve">| </w:t>
            </w:r>
            <w:sdt>
              <w:sdtPr>
                <w:id w:val="2094198138"/>
                <w:placeholder>
                  <w:docPart w:val="83E09196FD6A41249866A122D67B7199"/>
                </w:placeholder>
                <w15:appearance w15:val="hidden"/>
              </w:sdtPr>
              <w:sdtContent>
                <w:r w:rsidR="00AA3045">
                  <w:t>KOMPUTER GRAFIK</w:t>
                </w:r>
              </w:sdtContent>
            </w:sdt>
            <w:r w:rsidR="00E47672">
              <w:t xml:space="preserve"> </w:t>
            </w:r>
            <w:r w:rsidR="00FE1397" w:rsidRPr="00206B7B">
              <w:t xml:space="preserve">| </w:t>
            </w:r>
            <w:sdt>
              <w:sdtPr>
                <w:id w:val="-594012797"/>
                <w:placeholder>
                  <w:docPart w:val="F5452435941C4364A677B8DBC8304ABB"/>
                </w:placeholder>
                <w15:appearance w15:val="hidden"/>
              </w:sdtPr>
              <w:sdtContent>
                <w:proofErr w:type="gramStart"/>
                <w:r w:rsidR="005655B7">
                  <w:t>September,</w:t>
                </w:r>
                <w:proofErr w:type="gramEnd"/>
                <w:r w:rsidR="00AA3045">
                  <w:t xml:space="preserve"> </w:t>
                </w:r>
                <w:r w:rsidR="005655B7">
                  <w:t>2</w:t>
                </w:r>
                <w:r w:rsidR="00AA3045">
                  <w:t xml:space="preserve"> 202</w:t>
                </w:r>
                <w:r w:rsidR="005655B7">
                  <w:t>4</w:t>
                </w:r>
              </w:sdtContent>
            </w:sdt>
          </w:p>
        </w:tc>
      </w:tr>
    </w:tbl>
    <w:p w14:paraId="1798BEF2" w14:textId="77777777" w:rsidR="003422FF" w:rsidRDefault="003422FF" w:rsidP="00685117"/>
    <w:p w14:paraId="59E2125E" w14:textId="77777777" w:rsidR="0074501E" w:rsidRDefault="0074501E" w:rsidP="00101A18">
      <w:pPr>
        <w:pStyle w:val="Heading1"/>
        <w:sectPr w:rsidR="0074501E" w:rsidSect="005019BD">
          <w:footerReference w:type="default" r:id="rId14"/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bookmarkEnd w:id="4" w:displacedByCustomXml="next"/>
    <w:bookmarkEnd w:id="3" w:displacedByCustomXml="next"/>
    <w:bookmarkEnd w:id="2" w:displacedByCustomXml="next"/>
    <w:bookmarkEnd w:id="1" w:displacedByCustomXml="next"/>
    <w:bookmarkEnd w:id="0" w:displacedByCustomXml="next"/>
    <w:sdt>
      <w:sdtPr>
        <w:rPr>
          <w:rFonts w:eastAsiaTheme="minorEastAsia" w:cstheme="minorBidi"/>
          <w:b w:val="0"/>
          <w:caps w:val="0"/>
          <w:color w:val="767171" w:themeColor="background2" w:themeShade="80"/>
          <w:sz w:val="22"/>
          <w:szCs w:val="22"/>
        </w:rPr>
        <w:id w:val="-197659576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EFD1BE" w14:textId="1228DFA2" w:rsidR="003B459E" w:rsidRDefault="003B459E">
          <w:pPr>
            <w:pStyle w:val="TOCHeading"/>
          </w:pPr>
          <w:r>
            <w:t>Contents</w:t>
          </w:r>
        </w:p>
        <w:p w14:paraId="69932E8D" w14:textId="76FDD226" w:rsidR="00726D72" w:rsidRDefault="003B459E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sz w:val="24"/>
              <w:szCs w:val="24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154149" w:history="1">
            <w:r w:rsidR="00726D72" w:rsidRPr="005F2739">
              <w:rPr>
                <w:rStyle w:val="Hyperlink"/>
                <w:noProof/>
              </w:rPr>
              <w:t>ATRIBUTE GARIS</w:t>
            </w:r>
            <w:r w:rsidR="00726D72">
              <w:rPr>
                <w:noProof/>
                <w:webHidden/>
              </w:rPr>
              <w:tab/>
            </w:r>
            <w:r w:rsidR="00726D72">
              <w:rPr>
                <w:noProof/>
                <w:webHidden/>
              </w:rPr>
              <w:fldChar w:fldCharType="begin"/>
            </w:r>
            <w:r w:rsidR="00726D72">
              <w:rPr>
                <w:noProof/>
                <w:webHidden/>
              </w:rPr>
              <w:instrText xml:space="preserve"> PAGEREF _Toc176154149 \h </w:instrText>
            </w:r>
            <w:r w:rsidR="00726D72">
              <w:rPr>
                <w:noProof/>
                <w:webHidden/>
              </w:rPr>
            </w:r>
            <w:r w:rsidR="00726D72">
              <w:rPr>
                <w:noProof/>
                <w:webHidden/>
              </w:rPr>
              <w:fldChar w:fldCharType="separate"/>
            </w:r>
            <w:r w:rsidR="00726D72">
              <w:rPr>
                <w:noProof/>
                <w:webHidden/>
              </w:rPr>
              <w:t>1</w:t>
            </w:r>
            <w:r w:rsidR="00726D72">
              <w:rPr>
                <w:noProof/>
                <w:webHidden/>
              </w:rPr>
              <w:fldChar w:fldCharType="end"/>
            </w:r>
          </w:hyperlink>
        </w:p>
        <w:p w14:paraId="4E6DBF73" w14:textId="5691EFE8" w:rsidR="00726D72" w:rsidRDefault="00000000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76154150" w:history="1">
            <w:r w:rsidR="00726D72" w:rsidRPr="005F2739">
              <w:rPr>
                <w:rStyle w:val="Hyperlink"/>
                <w:noProof/>
              </w:rPr>
              <w:t>TIC TAC TOE GAME</w:t>
            </w:r>
            <w:r w:rsidR="00726D72">
              <w:rPr>
                <w:noProof/>
                <w:webHidden/>
              </w:rPr>
              <w:tab/>
            </w:r>
            <w:r w:rsidR="00726D72">
              <w:rPr>
                <w:noProof/>
                <w:webHidden/>
              </w:rPr>
              <w:fldChar w:fldCharType="begin"/>
            </w:r>
            <w:r w:rsidR="00726D72">
              <w:rPr>
                <w:noProof/>
                <w:webHidden/>
              </w:rPr>
              <w:instrText xml:space="preserve"> PAGEREF _Toc176154150 \h </w:instrText>
            </w:r>
            <w:r w:rsidR="00726D72">
              <w:rPr>
                <w:noProof/>
                <w:webHidden/>
              </w:rPr>
            </w:r>
            <w:r w:rsidR="00726D72">
              <w:rPr>
                <w:noProof/>
                <w:webHidden/>
              </w:rPr>
              <w:fldChar w:fldCharType="separate"/>
            </w:r>
            <w:r w:rsidR="00726D72">
              <w:rPr>
                <w:noProof/>
                <w:webHidden/>
              </w:rPr>
              <w:t>1</w:t>
            </w:r>
            <w:r w:rsidR="00726D72">
              <w:rPr>
                <w:noProof/>
                <w:webHidden/>
              </w:rPr>
              <w:fldChar w:fldCharType="end"/>
            </w:r>
          </w:hyperlink>
        </w:p>
        <w:p w14:paraId="63566BA7" w14:textId="550C3B4E" w:rsidR="00726D72" w:rsidRDefault="00000000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76154151" w:history="1">
            <w:r w:rsidR="00726D72" w:rsidRPr="005F2739">
              <w:rPr>
                <w:rStyle w:val="Hyperlink"/>
                <w:noProof/>
              </w:rPr>
              <w:t>TASK PRAKTIKUM</w:t>
            </w:r>
            <w:r w:rsidR="00726D72">
              <w:rPr>
                <w:noProof/>
                <w:webHidden/>
              </w:rPr>
              <w:tab/>
            </w:r>
            <w:r w:rsidR="00726D72">
              <w:rPr>
                <w:noProof/>
                <w:webHidden/>
              </w:rPr>
              <w:fldChar w:fldCharType="begin"/>
            </w:r>
            <w:r w:rsidR="00726D72">
              <w:rPr>
                <w:noProof/>
                <w:webHidden/>
              </w:rPr>
              <w:instrText xml:space="preserve"> PAGEREF _Toc176154151 \h </w:instrText>
            </w:r>
            <w:r w:rsidR="00726D72">
              <w:rPr>
                <w:noProof/>
                <w:webHidden/>
              </w:rPr>
            </w:r>
            <w:r w:rsidR="00726D72">
              <w:rPr>
                <w:noProof/>
                <w:webHidden/>
              </w:rPr>
              <w:fldChar w:fldCharType="separate"/>
            </w:r>
            <w:r w:rsidR="00726D72">
              <w:rPr>
                <w:noProof/>
                <w:webHidden/>
              </w:rPr>
              <w:t>2</w:t>
            </w:r>
            <w:r w:rsidR="00726D72">
              <w:rPr>
                <w:noProof/>
                <w:webHidden/>
              </w:rPr>
              <w:fldChar w:fldCharType="end"/>
            </w:r>
          </w:hyperlink>
        </w:p>
        <w:p w14:paraId="056CCD73" w14:textId="43DFD78E" w:rsidR="00726D72" w:rsidRDefault="00000000">
          <w:pPr>
            <w:pStyle w:val="TOC1"/>
            <w:tabs>
              <w:tab w:val="right" w:leader="dot" w:pos="10790"/>
            </w:tabs>
            <w:rPr>
              <w:noProof/>
              <w:color w:val="auto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76154152" w:history="1">
            <w:r w:rsidR="00726D72" w:rsidRPr="005F2739">
              <w:rPr>
                <w:rStyle w:val="Hyperlink"/>
                <w:noProof/>
              </w:rPr>
              <w:t>PENGUMPULAN</w:t>
            </w:r>
            <w:r w:rsidR="00726D72">
              <w:rPr>
                <w:noProof/>
                <w:webHidden/>
              </w:rPr>
              <w:tab/>
            </w:r>
            <w:r w:rsidR="00726D72">
              <w:rPr>
                <w:noProof/>
                <w:webHidden/>
              </w:rPr>
              <w:fldChar w:fldCharType="begin"/>
            </w:r>
            <w:r w:rsidR="00726D72">
              <w:rPr>
                <w:noProof/>
                <w:webHidden/>
              </w:rPr>
              <w:instrText xml:space="preserve"> PAGEREF _Toc176154152 \h </w:instrText>
            </w:r>
            <w:r w:rsidR="00726D72">
              <w:rPr>
                <w:noProof/>
                <w:webHidden/>
              </w:rPr>
            </w:r>
            <w:r w:rsidR="00726D72">
              <w:rPr>
                <w:noProof/>
                <w:webHidden/>
              </w:rPr>
              <w:fldChar w:fldCharType="separate"/>
            </w:r>
            <w:r w:rsidR="00726D72">
              <w:rPr>
                <w:noProof/>
                <w:webHidden/>
              </w:rPr>
              <w:t>5</w:t>
            </w:r>
            <w:r w:rsidR="00726D72">
              <w:rPr>
                <w:noProof/>
                <w:webHidden/>
              </w:rPr>
              <w:fldChar w:fldCharType="end"/>
            </w:r>
          </w:hyperlink>
        </w:p>
        <w:p w14:paraId="6F4E43E8" w14:textId="3A1257D8" w:rsidR="003B459E" w:rsidRDefault="003B459E">
          <w:r>
            <w:rPr>
              <w:b/>
              <w:bCs/>
              <w:noProof/>
            </w:rPr>
            <w:fldChar w:fldCharType="end"/>
          </w:r>
        </w:p>
      </w:sdtContent>
    </w:sdt>
    <w:p w14:paraId="58E3AB7D" w14:textId="1BA7426F" w:rsidR="007B0D15" w:rsidRDefault="007B0D15" w:rsidP="007021DE"/>
    <w:p w14:paraId="7AAC6826" w14:textId="77777777" w:rsidR="00B401D7" w:rsidRDefault="00B401D7" w:rsidP="007021DE"/>
    <w:p w14:paraId="0D5676A6" w14:textId="77777777" w:rsidR="00B401D7" w:rsidRDefault="00B401D7" w:rsidP="007021DE">
      <w:pPr>
        <w:sectPr w:rsidR="00B401D7" w:rsidSect="00325ACE">
          <w:pgSz w:w="12240" w:h="15840"/>
          <w:pgMar w:top="720" w:right="720" w:bottom="720" w:left="720" w:header="720" w:footer="720" w:gutter="0"/>
          <w:pgNumType w:fmt="lowerRoman" w:start="1"/>
          <w:cols w:space="720"/>
          <w:titlePg/>
          <w:docGrid w:linePitch="360"/>
        </w:sectPr>
      </w:pPr>
    </w:p>
    <w:bookmarkStart w:id="5" w:name="_Toc176154149"/>
    <w:bookmarkStart w:id="6" w:name="_Toc145520341"/>
    <w:p w14:paraId="62D62C0F" w14:textId="738453C3" w:rsidR="00EB41F2" w:rsidRPr="00FE1397" w:rsidRDefault="00000000" w:rsidP="00EB41F2">
      <w:pPr>
        <w:pStyle w:val="Heading1"/>
      </w:pPr>
      <w:sdt>
        <w:sdtPr>
          <w:id w:val="1685245704"/>
          <w:placeholder>
            <w:docPart w:val="8C5039ED356E442D8B42C775B1E728B5"/>
          </w:placeholder>
          <w15:appearance w15:val="hidden"/>
        </w:sdtPr>
        <w:sdtContent>
          <w:r w:rsidR="00EB41F2">
            <w:rPr>
              <w:caps w:val="0"/>
            </w:rPr>
            <w:t>ATRIBUTE GARIS</w:t>
          </w:r>
        </w:sdtContent>
      </w:sdt>
      <w:bookmarkEnd w:id="5"/>
    </w:p>
    <w:p w14:paraId="7D2E5F26" w14:textId="02A6D80B" w:rsidR="00EB41F2" w:rsidRDefault="00E32862" w:rsidP="00E32862">
      <w:pPr>
        <w:pStyle w:val="Subtitle"/>
      </w:pPr>
      <w:r>
        <w:t>Ragam attribute garis</w:t>
      </w:r>
    </w:p>
    <w:p w14:paraId="7BC09818" w14:textId="77777777" w:rsidR="00E32862" w:rsidRDefault="00E32862" w:rsidP="00E32862">
      <w:pPr>
        <w:pStyle w:val="Subtitle"/>
      </w:pPr>
    </w:p>
    <w:p w14:paraId="514D074E" w14:textId="6614A834" w:rsidR="00DA1D33" w:rsidRDefault="00DA1D33" w:rsidP="00E32862">
      <w:pPr>
        <w:pStyle w:val="Subtitle"/>
      </w:pPr>
      <w:r>
        <w:rPr>
          <w:noProof/>
        </w:rPr>
        <w:drawing>
          <wp:inline distT="0" distB="0" distL="0" distR="0" wp14:anchorId="4185CA54" wp14:editId="47843867">
            <wp:extent cx="6858000" cy="5399405"/>
            <wp:effectExtent l="0" t="0" r="0" b="0"/>
            <wp:docPr id="1214374346" name="Picture 1" descr="A line graph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74346" name="Picture 1" descr="A line graph with do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EC20" w14:textId="77777777" w:rsidR="00DA1D33" w:rsidRDefault="00DA1D33" w:rsidP="00E32862">
      <w:pPr>
        <w:pStyle w:val="Subtitle"/>
      </w:pPr>
    </w:p>
    <w:p w14:paraId="6DB299D5" w14:textId="77777777" w:rsidR="00DA1D33" w:rsidRDefault="00DA1D33" w:rsidP="00E32862">
      <w:pPr>
        <w:pStyle w:val="Subtitle"/>
      </w:pPr>
    </w:p>
    <w:bookmarkStart w:id="7" w:name="_Toc176154150"/>
    <w:p w14:paraId="5A189E4C" w14:textId="56A7C49B" w:rsidR="00357E70" w:rsidRPr="00FE1397" w:rsidRDefault="00000000" w:rsidP="00357E70">
      <w:pPr>
        <w:pStyle w:val="Heading1"/>
      </w:pPr>
      <w:sdt>
        <w:sdtPr>
          <w:id w:val="-1497877332"/>
          <w:placeholder>
            <w:docPart w:val="52CAD62685AF4930ADB227D01EA3A555"/>
          </w:placeholder>
          <w15:appearance w15:val="hidden"/>
        </w:sdtPr>
        <w:sdtContent>
          <w:r w:rsidR="00357E70">
            <w:rPr>
              <w:caps w:val="0"/>
            </w:rPr>
            <w:t>TIC TAC TOE GAME</w:t>
          </w:r>
        </w:sdtContent>
      </w:sdt>
      <w:bookmarkEnd w:id="6"/>
      <w:bookmarkEnd w:id="7"/>
    </w:p>
    <w:p w14:paraId="7D7DB906" w14:textId="77777777" w:rsidR="00357E70" w:rsidRDefault="00000000" w:rsidP="00357E70">
      <w:pPr>
        <w:jc w:val="both"/>
      </w:pPr>
      <w:hyperlink r:id="rId16" w:history="1">
        <w:r w:rsidR="00357E70" w:rsidRPr="00EB7B39">
          <w:rPr>
            <w:rStyle w:val="Hyperlink"/>
          </w:rPr>
          <w:t>https://playtictactoe.org/</w:t>
        </w:r>
      </w:hyperlink>
    </w:p>
    <w:p w14:paraId="5B301F34" w14:textId="77777777" w:rsidR="00357E70" w:rsidRDefault="00357E70" w:rsidP="00357E70">
      <w:pPr>
        <w:jc w:val="center"/>
      </w:pPr>
      <w:r>
        <w:rPr>
          <w:noProof/>
        </w:rPr>
        <w:lastRenderedPageBreak/>
        <w:drawing>
          <wp:inline distT="0" distB="0" distL="0" distR="0" wp14:anchorId="12D30264" wp14:editId="440F6276">
            <wp:extent cx="4572000" cy="3429000"/>
            <wp:effectExtent l="0" t="0" r="0" b="0"/>
            <wp:docPr id="1346256378" name="Picture 1" descr="A group of kids playing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56378" name="Picture 1" descr="A group of kids playing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9E9D3" w14:textId="77777777" w:rsidR="00357E70" w:rsidRPr="00E37A18" w:rsidRDefault="00357E70" w:rsidP="00357E70">
      <w:pPr>
        <w:jc w:val="both"/>
        <w:rPr>
          <w:lang w:val="sv-SE"/>
        </w:rPr>
      </w:pPr>
      <w:proofErr w:type="spellStart"/>
      <w:r>
        <w:t>Permainan</w:t>
      </w:r>
      <w:proofErr w:type="spellEnd"/>
      <w:r>
        <w:t xml:space="preserve"> Tic-Tac-Toe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catur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XOX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classic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game. Selain Tic-Tac-Toe </w:t>
      </w:r>
      <w:proofErr w:type="spellStart"/>
      <w:r>
        <w:t>ada</w:t>
      </w:r>
      <w:proofErr w:type="spellEnd"/>
      <w:r>
        <w:t xml:space="preserve"> minesweeper, digger, snake, dan pong. </w:t>
      </w:r>
      <w:proofErr w:type="spellStart"/>
      <w:r>
        <w:t>Aturan</w:t>
      </w:r>
      <w:proofErr w:type="spellEnd"/>
      <w:r>
        <w:t xml:space="preserve"> main Tic-Tac-Toe sangat </w:t>
      </w:r>
      <w:proofErr w:type="spellStart"/>
      <w:r>
        <w:t>sederhana</w:t>
      </w:r>
      <w:proofErr w:type="spellEnd"/>
      <w:r>
        <w:t xml:space="preserve">, 2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kemenangan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pada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, horizontal </w:t>
      </w:r>
      <w:proofErr w:type="spellStart"/>
      <w:r>
        <w:t>atau</w:t>
      </w:r>
      <w:proofErr w:type="spellEnd"/>
      <w:r>
        <w:t xml:space="preserve"> diagonal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. </w:t>
      </w:r>
      <w:r w:rsidRPr="00E37A18">
        <w:rPr>
          <w:lang w:val="sv-SE"/>
        </w:rPr>
        <w:t>Sebaliknya permainan akan draw jika 2 pemain tidak dapat menghasilkan kondisi tersebut.</w:t>
      </w:r>
    </w:p>
    <w:p w14:paraId="42FC3EFC" w14:textId="77777777" w:rsidR="00357E70" w:rsidRPr="00E37A18" w:rsidRDefault="00357E70" w:rsidP="00357E70">
      <w:pPr>
        <w:jc w:val="both"/>
        <w:rPr>
          <w:lang w:val="sv-SE"/>
        </w:rPr>
      </w:pPr>
      <w:r w:rsidRPr="00E37A18">
        <w:rPr>
          <w:lang w:val="sv-SE"/>
        </w:rPr>
        <w:t>Pemain 1 menulis X dan Pemain 2 menulis O pada papan 3x3</w:t>
      </w:r>
    </w:p>
    <w:p w14:paraId="620922A3" w14:textId="77777777" w:rsidR="00357E70" w:rsidRPr="00E37A18" w:rsidRDefault="00357E70" w:rsidP="00357E70">
      <w:pPr>
        <w:jc w:val="both"/>
        <w:rPr>
          <w:lang w:val="sv-SE"/>
        </w:rPr>
      </w:pPr>
      <w:r w:rsidRPr="00E37A18">
        <w:rPr>
          <w:lang w:val="sv-SE"/>
        </w:rPr>
        <w:t>Pada praktikum sebelumnya kita telah membuat bentuk dasar lingkaran, garis dan kali dan akan memanfaatkan kode tersebut untuk membuat permainan ini.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57E70" w14:paraId="153E49B3" w14:textId="77777777" w:rsidTr="00226916">
        <w:tc>
          <w:tcPr>
            <w:tcW w:w="10790" w:type="dxa"/>
          </w:tcPr>
          <w:p w14:paraId="13829FEF" w14:textId="77777777" w:rsidR="00357E70" w:rsidRDefault="00357E70" w:rsidP="00226916">
            <w:pPr>
              <w:jc w:val="both"/>
            </w:pPr>
            <w:r>
              <w:t>Fitur-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Permainan</w:t>
            </w:r>
            <w:proofErr w:type="spellEnd"/>
            <w:r>
              <w:t xml:space="preserve"> Tic Tac Toe</w:t>
            </w:r>
          </w:p>
        </w:tc>
      </w:tr>
      <w:tr w:rsidR="00357E70" w:rsidRPr="00E37A18" w14:paraId="226F93B6" w14:textId="77777777" w:rsidTr="00226916">
        <w:tc>
          <w:tcPr>
            <w:tcW w:w="10790" w:type="dxa"/>
          </w:tcPr>
          <w:p w14:paraId="119E2282" w14:textId="77777777" w:rsidR="00357E70" w:rsidRDefault="00357E70" w:rsidP="00226916">
            <w:pPr>
              <w:pStyle w:val="ListParagraph"/>
              <w:numPr>
                <w:ilvl w:val="0"/>
                <w:numId w:val="42"/>
              </w:numPr>
              <w:jc w:val="both"/>
            </w:pPr>
            <w:r>
              <w:t>Papan Grid 3x3</w:t>
            </w:r>
          </w:p>
          <w:p w14:paraId="7A9E9DD4" w14:textId="77777777" w:rsidR="00357E70" w:rsidRPr="00E37A18" w:rsidRDefault="00357E70" w:rsidP="00226916">
            <w:pPr>
              <w:pStyle w:val="ListParagraph"/>
              <w:numPr>
                <w:ilvl w:val="0"/>
                <w:numId w:val="42"/>
              </w:numPr>
              <w:jc w:val="both"/>
              <w:rPr>
                <w:lang w:val="sv-SE"/>
              </w:rPr>
            </w:pPr>
            <w:r w:rsidRPr="00E37A18">
              <w:rPr>
                <w:lang w:val="sv-SE"/>
              </w:rPr>
              <w:t>Pemain 1 bisa menuliskan X di Papan &amp; Pemain 2 bisa menuliskan O di Papan</w:t>
            </w:r>
          </w:p>
          <w:p w14:paraId="3219CE98" w14:textId="77777777" w:rsidR="00357E70" w:rsidRPr="00E37A18" w:rsidRDefault="00357E70" w:rsidP="00226916">
            <w:pPr>
              <w:pStyle w:val="ListParagraph"/>
              <w:numPr>
                <w:ilvl w:val="0"/>
                <w:numId w:val="42"/>
              </w:numPr>
              <w:jc w:val="both"/>
              <w:rPr>
                <w:lang w:val="sv-SE"/>
              </w:rPr>
            </w:pPr>
            <w:r w:rsidRPr="00E37A18">
              <w:rPr>
                <w:lang w:val="sv-SE"/>
              </w:rPr>
              <w:t>Kolom yang sudah dituliskan tidak boleh dituliskan kembali</w:t>
            </w:r>
          </w:p>
          <w:p w14:paraId="23176B5F" w14:textId="77777777" w:rsidR="00357E70" w:rsidRPr="00E37A18" w:rsidRDefault="00357E70" w:rsidP="00226916">
            <w:pPr>
              <w:pStyle w:val="ListParagraph"/>
              <w:numPr>
                <w:ilvl w:val="0"/>
                <w:numId w:val="42"/>
              </w:numPr>
              <w:jc w:val="both"/>
              <w:rPr>
                <w:lang w:val="sv-SE"/>
              </w:rPr>
            </w:pPr>
            <w:r w:rsidRPr="00E37A18">
              <w:rPr>
                <w:lang w:val="sv-SE"/>
              </w:rPr>
              <w:t>Kondisi draw tidak ada X atau O yang sesuai dengan kondisi (Vertikal, Horizontal, Diagonal)</w:t>
            </w:r>
          </w:p>
          <w:p w14:paraId="547EE04C" w14:textId="77777777" w:rsidR="00357E70" w:rsidRPr="00E37A18" w:rsidRDefault="00357E70" w:rsidP="00226916">
            <w:pPr>
              <w:pStyle w:val="ListParagraph"/>
              <w:numPr>
                <w:ilvl w:val="0"/>
                <w:numId w:val="42"/>
              </w:numPr>
              <w:jc w:val="both"/>
              <w:rPr>
                <w:lang w:val="sv-SE"/>
              </w:rPr>
            </w:pPr>
            <w:r w:rsidRPr="00E37A18">
              <w:rPr>
                <w:lang w:val="sv-SE"/>
              </w:rPr>
              <w:t>Kondisi menang ada X atau O yang sesuai dengan kondisi (Vertikal, Horizontal, Diagonal)</w:t>
            </w:r>
          </w:p>
        </w:tc>
      </w:tr>
    </w:tbl>
    <w:p w14:paraId="2992F260" w14:textId="77777777" w:rsidR="00357E70" w:rsidRPr="00E37A18" w:rsidRDefault="00357E70" w:rsidP="006F406D">
      <w:pPr>
        <w:jc w:val="both"/>
        <w:rPr>
          <w:lang w:val="sv-SE"/>
        </w:rPr>
      </w:pPr>
    </w:p>
    <w:p w14:paraId="1B12C489" w14:textId="19160A31" w:rsidR="0022787D" w:rsidRPr="00E37A18" w:rsidRDefault="00285D73" w:rsidP="006F6D47">
      <w:pPr>
        <w:pStyle w:val="Heading1"/>
        <w:rPr>
          <w:caps w:val="0"/>
          <w:lang w:val="sv-SE"/>
        </w:rPr>
      </w:pPr>
      <w:bookmarkStart w:id="8" w:name="_Toc176154151"/>
      <w:r w:rsidRPr="00E37A18">
        <w:rPr>
          <w:caps w:val="0"/>
          <w:lang w:val="sv-SE"/>
        </w:rPr>
        <w:t>TASK PRAKTIKUM</w:t>
      </w:r>
      <w:bookmarkEnd w:id="8"/>
    </w:p>
    <w:p w14:paraId="1534DB5A" w14:textId="659EBA7E" w:rsidR="00107E2E" w:rsidRPr="00E37A18" w:rsidRDefault="00107E2E" w:rsidP="00107E2E">
      <w:pPr>
        <w:pStyle w:val="Subtitle"/>
        <w:rPr>
          <w:lang w:val="sv-SE"/>
        </w:rPr>
      </w:pPr>
      <w:r w:rsidRPr="00E37A18">
        <w:rPr>
          <w:lang w:val="sv-SE"/>
        </w:rPr>
        <w:t xml:space="preserve">Task </w:t>
      </w:r>
      <w:r w:rsidR="001E4C73" w:rsidRPr="00E37A18">
        <w:rPr>
          <w:lang w:val="sv-SE"/>
        </w:rPr>
        <w:t>1</w:t>
      </w:r>
      <w:r w:rsidR="008B598C" w:rsidRPr="00E37A18">
        <w:rPr>
          <w:lang w:val="sv-SE"/>
        </w:rPr>
        <w:t>-</w:t>
      </w:r>
      <w:r w:rsidR="001E4C73" w:rsidRPr="00E37A18">
        <w:rPr>
          <w:lang w:val="sv-SE"/>
        </w:rPr>
        <w:t>2</w:t>
      </w:r>
      <w:r w:rsidRPr="00E37A18">
        <w:rPr>
          <w:lang w:val="sv-SE"/>
        </w:rPr>
        <w:t xml:space="preserve">: </w:t>
      </w:r>
      <w:r w:rsidR="00551BA5" w:rsidRPr="00E37A18">
        <w:rPr>
          <w:lang w:val="sv-SE"/>
        </w:rPr>
        <w:t>Pembelajaran OOP python dengan processing</w:t>
      </w:r>
    </w:p>
    <w:p w14:paraId="522F1B52" w14:textId="34893A79" w:rsidR="00634454" w:rsidRPr="004C5541" w:rsidRDefault="000E4302" w:rsidP="00634454">
      <w:pPr>
        <w:pStyle w:val="ListParagraph"/>
        <w:numPr>
          <w:ilvl w:val="0"/>
          <w:numId w:val="32"/>
        </w:numPr>
      </w:pPr>
      <w:r>
        <w:t xml:space="preserve">Amati </w:t>
      </w:r>
      <w:proofErr w:type="spellStart"/>
      <w:r w:rsidR="00634454">
        <w:t>implementasi</w:t>
      </w:r>
      <w:proofErr w:type="spellEnd"/>
      <w:r w:rsidR="00634454">
        <w:t xml:space="preserve"> code </w:t>
      </w:r>
      <w:proofErr w:type="spellStart"/>
      <w:r w:rsidR="00634454">
        <w:t>untuk</w:t>
      </w:r>
      <w:proofErr w:type="spellEnd"/>
      <w:r w:rsidR="00634454">
        <w:t xml:space="preserve"> </w:t>
      </w:r>
      <w:proofErr w:type="spellStart"/>
      <w:r w:rsidR="00634454">
        <w:t>membuat</w:t>
      </w:r>
      <w:proofErr w:type="spellEnd"/>
      <w:r w:rsidR="00634454">
        <w:t xml:space="preserve"> </w:t>
      </w:r>
      <w:proofErr w:type="spellStart"/>
      <w:r w:rsidR="00634454">
        <w:t>tictactoe</w:t>
      </w:r>
      <w:proofErr w:type="spellEnd"/>
      <w:r w:rsidR="00634454">
        <w:t xml:space="preserve">, </w:t>
      </w:r>
      <w:proofErr w:type="spellStart"/>
      <w:r w:rsidR="00634454">
        <w:t>Tictactoe</w:t>
      </w:r>
      <w:proofErr w:type="spellEnd"/>
      <w:r w:rsidR="00634454">
        <w:t xml:space="preserve">, Asteroid, Stick Man, </w:t>
      </w:r>
      <w:proofErr w:type="spellStart"/>
      <w:r w:rsidR="00634454">
        <w:t>Kendaraan</w:t>
      </w:r>
      <w:proofErr w:type="spellEnd"/>
      <w:r w:rsidR="00634454">
        <w:t xml:space="preserve"> </w:t>
      </w:r>
    </w:p>
    <w:p w14:paraId="4D745C1E" w14:textId="3C3797CB" w:rsidR="005F4F9F" w:rsidRPr="00E37A18" w:rsidRDefault="00634454" w:rsidP="00634454">
      <w:pPr>
        <w:pStyle w:val="ListParagraph"/>
        <w:numPr>
          <w:ilvl w:val="0"/>
          <w:numId w:val="32"/>
        </w:numPr>
        <w:rPr>
          <w:lang w:val="sv-SE"/>
        </w:rPr>
      </w:pPr>
      <w:r w:rsidRPr="00E37A18">
        <w:rPr>
          <w:lang w:val="sv-SE"/>
        </w:rPr>
        <w:t xml:space="preserve">Setelah diamati, </w:t>
      </w:r>
      <w:r w:rsidR="00CE1B5A" w:rsidRPr="00E37A18">
        <w:rPr>
          <w:lang w:val="sv-SE"/>
        </w:rPr>
        <w:t>modifikasi kode untuk memahami maksud dari OOP dan tuliskan temuan yang didapatkan.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F4F9F" w14:paraId="607510D4" w14:textId="77777777" w:rsidTr="00435A7D">
        <w:tc>
          <w:tcPr>
            <w:tcW w:w="10790" w:type="dxa"/>
          </w:tcPr>
          <w:p w14:paraId="03FEC916" w14:textId="0F950D5A" w:rsidR="005F4F9F" w:rsidRDefault="005F4F9F" w:rsidP="00435A7D">
            <w:r>
              <w:t xml:space="preserve">Lesson Learnt (Hasil Karya, dan </w:t>
            </w:r>
            <w:proofErr w:type="spellStart"/>
            <w:r>
              <w:t>Komentar</w:t>
            </w:r>
            <w:proofErr w:type="spellEnd"/>
            <w:r>
              <w:t>)</w:t>
            </w:r>
          </w:p>
        </w:tc>
      </w:tr>
      <w:tr w:rsidR="005F4F9F" w14:paraId="4547636F" w14:textId="77777777" w:rsidTr="00435A7D">
        <w:tc>
          <w:tcPr>
            <w:tcW w:w="10790" w:type="dxa"/>
          </w:tcPr>
          <w:p w14:paraId="06138BEE" w14:textId="77777777" w:rsidR="005F4F9F" w:rsidRDefault="005F4F9F" w:rsidP="00435A7D"/>
          <w:p w14:paraId="36EBE70E" w14:textId="77777777" w:rsidR="005F4F9F" w:rsidRDefault="005F4F9F" w:rsidP="00435A7D"/>
          <w:p w14:paraId="130BC367" w14:textId="77777777" w:rsidR="005F4F9F" w:rsidRDefault="005F4F9F" w:rsidP="00435A7D"/>
          <w:p w14:paraId="45540C8D" w14:textId="77777777" w:rsidR="005F4F9F" w:rsidRDefault="005F4F9F" w:rsidP="00435A7D"/>
          <w:p w14:paraId="447257A9" w14:textId="77777777" w:rsidR="005F4F9F" w:rsidRDefault="005F4F9F" w:rsidP="00435A7D"/>
          <w:p w14:paraId="7199D172" w14:textId="77777777" w:rsidR="005F4F9F" w:rsidRDefault="005F4F9F" w:rsidP="00435A7D"/>
          <w:p w14:paraId="35050790" w14:textId="77777777" w:rsidR="005F4F9F" w:rsidRDefault="005F4F9F" w:rsidP="00435A7D"/>
          <w:p w14:paraId="1CFFF09D" w14:textId="77777777" w:rsidR="005F4F9F" w:rsidRDefault="005F4F9F" w:rsidP="00435A7D"/>
          <w:p w14:paraId="21BE6D96" w14:textId="77777777" w:rsidR="005F4F9F" w:rsidRDefault="005F4F9F" w:rsidP="00435A7D"/>
          <w:p w14:paraId="217ECFF6" w14:textId="77777777" w:rsidR="005F4F9F" w:rsidRDefault="005F4F9F" w:rsidP="00435A7D"/>
          <w:p w14:paraId="18FCDA40" w14:textId="77777777" w:rsidR="005F4F9F" w:rsidRDefault="005F4F9F" w:rsidP="00435A7D"/>
          <w:p w14:paraId="374D8079" w14:textId="77777777" w:rsidR="005F4F9F" w:rsidRDefault="005F4F9F" w:rsidP="00435A7D"/>
          <w:p w14:paraId="334676C7" w14:textId="77777777" w:rsidR="005F4F9F" w:rsidRDefault="005F4F9F" w:rsidP="00435A7D"/>
          <w:p w14:paraId="31477B73" w14:textId="77777777" w:rsidR="005F4F9F" w:rsidRDefault="005F4F9F" w:rsidP="00435A7D"/>
          <w:p w14:paraId="1E57A560" w14:textId="77777777" w:rsidR="005F4F9F" w:rsidRDefault="005F4F9F" w:rsidP="00435A7D"/>
          <w:p w14:paraId="23700900" w14:textId="77777777" w:rsidR="005F4F9F" w:rsidRDefault="005F4F9F" w:rsidP="00435A7D"/>
          <w:p w14:paraId="1C161686" w14:textId="77777777" w:rsidR="005F4F9F" w:rsidRDefault="005F4F9F" w:rsidP="00435A7D"/>
          <w:p w14:paraId="166ADE23" w14:textId="77777777" w:rsidR="005F4F9F" w:rsidRDefault="005F4F9F" w:rsidP="00435A7D"/>
          <w:p w14:paraId="1CD894D2" w14:textId="77777777" w:rsidR="005F4F9F" w:rsidRDefault="005F4F9F" w:rsidP="00435A7D"/>
          <w:p w14:paraId="3BD2074B" w14:textId="77777777" w:rsidR="005F4F9F" w:rsidRDefault="005F4F9F" w:rsidP="00435A7D"/>
          <w:p w14:paraId="036E9B45" w14:textId="77777777" w:rsidR="005F4F9F" w:rsidRDefault="005F4F9F" w:rsidP="00435A7D"/>
        </w:tc>
      </w:tr>
    </w:tbl>
    <w:p w14:paraId="0E4A24D9" w14:textId="77777777" w:rsidR="005F4F9F" w:rsidRDefault="005F4F9F" w:rsidP="007E3C6E">
      <w:pPr>
        <w:pStyle w:val="Subtitle"/>
      </w:pPr>
    </w:p>
    <w:p w14:paraId="42F00B5E" w14:textId="526EB3DC" w:rsidR="00267D2F" w:rsidRPr="00417F6A" w:rsidRDefault="00F0111A" w:rsidP="00417F6A">
      <w:pPr>
        <w:pStyle w:val="Subtitle"/>
      </w:pPr>
      <w:r w:rsidRPr="00215815">
        <w:t xml:space="preserve">Task </w:t>
      </w:r>
      <w:r w:rsidR="00FF1E00">
        <w:t>4</w:t>
      </w:r>
      <w:r w:rsidRPr="00215815">
        <w:t xml:space="preserve">: </w:t>
      </w:r>
      <w:r w:rsidR="0040220C">
        <w:t xml:space="preserve">Membuat </w:t>
      </w:r>
      <w:r w:rsidR="0068063E">
        <w:t>Fungsi BENTUK DASAR</w:t>
      </w:r>
    </w:p>
    <w:p w14:paraId="4AB6FFDE" w14:textId="0B597A79" w:rsidR="00C9029D" w:rsidRPr="00E37A18" w:rsidRDefault="00267D2F" w:rsidP="00BE2A50">
      <w:pPr>
        <w:pStyle w:val="ListParagraph"/>
        <w:numPr>
          <w:ilvl w:val="0"/>
          <w:numId w:val="36"/>
        </w:numPr>
        <w:rPr>
          <w:lang w:val="sv-SE"/>
        </w:rPr>
      </w:pPr>
      <w:r w:rsidRPr="00E37A18">
        <w:rPr>
          <w:lang w:val="sv-SE"/>
        </w:rPr>
        <w:t xml:space="preserve">Buatlah </w:t>
      </w:r>
      <w:r w:rsidR="002871A1" w:rsidRPr="00E37A18">
        <w:rPr>
          <w:lang w:val="sv-SE"/>
        </w:rPr>
        <w:t>Class</w:t>
      </w:r>
      <w:r w:rsidR="006A129E" w:rsidRPr="00E37A18">
        <w:rPr>
          <w:lang w:val="sv-SE"/>
        </w:rPr>
        <w:t xml:space="preserve"> Bentuk Dasar</w:t>
      </w:r>
      <w:r w:rsidR="003F58EF" w:rsidRPr="00E37A18">
        <w:rPr>
          <w:lang w:val="sv-SE"/>
        </w:rPr>
        <w:t xml:space="preserve"> menggunakan algoritma generalisasi line bersenham</w:t>
      </w:r>
      <w:r w:rsidR="0002287A" w:rsidRPr="00E37A18">
        <w:rPr>
          <w:lang w:val="sv-SE"/>
        </w:rPr>
        <w:t xml:space="preserve"> sbb: Persegi, Persegi Panjang, </w:t>
      </w:r>
      <w:r w:rsidR="003B133D" w:rsidRPr="00E37A18">
        <w:rPr>
          <w:lang w:val="sv-SE"/>
        </w:rPr>
        <w:t>Segitiga Siku-Siku, dan Trapesium Siku-Siku</w:t>
      </w:r>
      <w:r w:rsidR="002871A1" w:rsidRPr="00E37A18">
        <w:rPr>
          <w:lang w:val="sv-SE"/>
        </w:rPr>
        <w:t xml:space="preserve"> </w:t>
      </w:r>
    </w:p>
    <w:p w14:paraId="2FCDE572" w14:textId="4A9CC01F" w:rsidR="00281271" w:rsidRPr="00E37A18" w:rsidRDefault="00281271" w:rsidP="00BE2A50">
      <w:pPr>
        <w:pStyle w:val="ListParagraph"/>
        <w:numPr>
          <w:ilvl w:val="0"/>
          <w:numId w:val="36"/>
        </w:numPr>
        <w:rPr>
          <w:lang w:val="sv-SE"/>
        </w:rPr>
      </w:pPr>
      <w:r w:rsidRPr="00E37A18">
        <w:rPr>
          <w:lang w:val="sv-SE"/>
        </w:rPr>
        <w:t>Buatlah Ragam Attribute Garis untuk setiap Bentuk Dasa</w:t>
      </w:r>
      <w:r w:rsidR="002A61E8" w:rsidRPr="00E37A18">
        <w:rPr>
          <w:lang w:val="sv-SE"/>
        </w:rPr>
        <w:t>r. Hints (jadikan parameter</w:t>
      </w:r>
      <w:r w:rsidR="00103696" w:rsidRPr="00E37A18">
        <w:rPr>
          <w:lang w:val="sv-SE"/>
        </w:rPr>
        <w:t xml:space="preserve"> bukan hardcoding</w:t>
      </w:r>
      <w:r w:rsidR="002A61E8" w:rsidRPr="00E37A18">
        <w:rPr>
          <w:lang w:val="sv-SE"/>
        </w:rPr>
        <w:t>, manipulasi dilakukan setelah koordinat garis terbentuk</w:t>
      </w:r>
      <w:r w:rsidR="00691068" w:rsidRPr="00E37A18">
        <w:rPr>
          <w:lang w:val="sv-SE"/>
        </w:rPr>
        <w:t xml:space="preserve"> atau manipulasi hasil array of koordinat</w:t>
      </w:r>
      <w:r w:rsidR="002A61E8" w:rsidRPr="00E37A18">
        <w:rPr>
          <w:lang w:val="sv-SE"/>
        </w:rPr>
        <w:t>)</w:t>
      </w:r>
    </w:p>
    <w:p w14:paraId="1F2E012E" w14:textId="35ECEEB8" w:rsidR="00267D2F" w:rsidRPr="00E37A18" w:rsidRDefault="00654970" w:rsidP="00267D2F">
      <w:pPr>
        <w:pStyle w:val="ListParagraph"/>
        <w:numPr>
          <w:ilvl w:val="0"/>
          <w:numId w:val="36"/>
        </w:numPr>
        <w:rPr>
          <w:lang w:val="sv-SE"/>
        </w:rPr>
      </w:pPr>
      <w:r w:rsidRPr="00E37A18">
        <w:rPr>
          <w:lang w:val="sv-SE"/>
        </w:rPr>
        <w:t>Posisikan Bentuk Dasar menjadi 4 Quadran</w:t>
      </w:r>
      <w:r w:rsidR="00FF6349" w:rsidRPr="00E37A18">
        <w:rPr>
          <w:lang w:val="sv-SE"/>
        </w:rPr>
        <w:t>.</w:t>
      </w:r>
    </w:p>
    <w:p w14:paraId="4F10D46F" w14:textId="2A3E923C" w:rsidR="00FF6349" w:rsidRDefault="00213E09" w:rsidP="00FF6349">
      <w:pPr>
        <w:ind w:left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convert to cartesian </w:t>
      </w:r>
      <w:proofErr w:type="spellStart"/>
      <w:r>
        <w:t>berikut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A062C7" w14:paraId="5890955B" w14:textId="77777777" w:rsidTr="00A062C7">
        <w:tc>
          <w:tcPr>
            <w:tcW w:w="10790" w:type="dxa"/>
          </w:tcPr>
          <w:p w14:paraId="491C2A53" w14:textId="459D0FF2" w:rsidR="00A062C7" w:rsidRDefault="00A062C7" w:rsidP="00FF6349">
            <w:r>
              <w:t>Utility.py</w:t>
            </w:r>
          </w:p>
        </w:tc>
      </w:tr>
      <w:tr w:rsidR="00A062C7" w14:paraId="5790B1A3" w14:textId="77777777" w:rsidTr="00A062C7">
        <w:tc>
          <w:tcPr>
            <w:tcW w:w="10790" w:type="dxa"/>
          </w:tcPr>
          <w:p w14:paraId="034AC9BE" w14:textId="77777777" w:rsidR="00A062C7" w:rsidRDefault="00A062C7" w:rsidP="00A062C7">
            <w:r>
              <w:t>import math</w:t>
            </w:r>
          </w:p>
          <w:p w14:paraId="672A36D1" w14:textId="77777777" w:rsidR="00A062C7" w:rsidRDefault="00A062C7" w:rsidP="00A062C7"/>
          <w:p w14:paraId="5985E3FE" w14:textId="77777777" w:rsidR="00A062C7" w:rsidRDefault="00A062C7" w:rsidP="00A062C7">
            <w:r>
              <w:t xml:space="preserve">def </w:t>
            </w:r>
            <w:proofErr w:type="spellStart"/>
            <w:r>
              <w:t>convert_to_</w:t>
            </w:r>
            <w:proofErr w:type="gramStart"/>
            <w:r>
              <w:t>pixel</w:t>
            </w:r>
            <w:proofErr w:type="spellEnd"/>
            <w:r>
              <w:t>(</w:t>
            </w:r>
            <w:proofErr w:type="gramEnd"/>
            <w:r>
              <w:t xml:space="preserve">xa, </w:t>
            </w:r>
            <w:proofErr w:type="spellStart"/>
            <w:r>
              <w:t>ya</w:t>
            </w:r>
            <w:proofErr w:type="spellEnd"/>
            <w:r>
              <w:t xml:space="preserve">, </w:t>
            </w:r>
            <w:proofErr w:type="spellStart"/>
            <w:r>
              <w:t>xb</w:t>
            </w:r>
            <w:proofErr w:type="spellEnd"/>
            <w:r>
              <w:t xml:space="preserve">, </w:t>
            </w:r>
            <w:proofErr w:type="spellStart"/>
            <w:r>
              <w:t>yb</w:t>
            </w:r>
            <w:proofErr w:type="spellEnd"/>
            <w:r>
              <w:t>, width, height, margin):</w:t>
            </w:r>
          </w:p>
          <w:p w14:paraId="00885F9E" w14:textId="77777777" w:rsidR="00A062C7" w:rsidRDefault="00A062C7" w:rsidP="00A062C7">
            <w:r>
              <w:t xml:space="preserve">    return [</w:t>
            </w:r>
            <w:proofErr w:type="spellStart"/>
            <w:r>
              <w:t>margin+xa</w:t>
            </w:r>
            <w:proofErr w:type="spellEnd"/>
            <w:r>
              <w:t>, height-margin-</w:t>
            </w:r>
            <w:proofErr w:type="spellStart"/>
            <w:r>
              <w:t>ya</w:t>
            </w:r>
            <w:proofErr w:type="spellEnd"/>
            <w:r>
              <w:t xml:space="preserve">, </w:t>
            </w:r>
            <w:proofErr w:type="spellStart"/>
            <w:r>
              <w:t>margin+xb</w:t>
            </w:r>
            <w:proofErr w:type="spellEnd"/>
            <w:r>
              <w:t>, height-margin-</w:t>
            </w:r>
            <w:proofErr w:type="spellStart"/>
            <w:r>
              <w:t>yb</w:t>
            </w:r>
            <w:proofErr w:type="spellEnd"/>
            <w:r>
              <w:t>]</w:t>
            </w:r>
          </w:p>
          <w:p w14:paraId="0AC8E9CC" w14:textId="77777777" w:rsidR="00A062C7" w:rsidRDefault="00A062C7" w:rsidP="00A062C7"/>
          <w:p w14:paraId="58BDEFD5" w14:textId="77777777" w:rsidR="00A062C7" w:rsidRDefault="00A062C7" w:rsidP="00A062C7">
            <w:r>
              <w:t xml:space="preserve">def </w:t>
            </w:r>
            <w:proofErr w:type="spellStart"/>
            <w:r>
              <w:t>convert_to_</w:t>
            </w:r>
            <w:proofErr w:type="gramStart"/>
            <w:r>
              <w:t>cartesian</w:t>
            </w:r>
            <w:proofErr w:type="spellEnd"/>
            <w:r>
              <w:t>(</w:t>
            </w:r>
            <w:proofErr w:type="gramEnd"/>
            <w:r>
              <w:t xml:space="preserve">xa, </w:t>
            </w:r>
            <w:proofErr w:type="spellStart"/>
            <w:r>
              <w:t>ya</w:t>
            </w:r>
            <w:proofErr w:type="spellEnd"/>
            <w:r>
              <w:t xml:space="preserve">, </w:t>
            </w:r>
            <w:proofErr w:type="spellStart"/>
            <w:r>
              <w:t>xb</w:t>
            </w:r>
            <w:proofErr w:type="spellEnd"/>
            <w:r>
              <w:t xml:space="preserve">, </w:t>
            </w:r>
            <w:proofErr w:type="spellStart"/>
            <w:r>
              <w:t>yb</w:t>
            </w:r>
            <w:proofErr w:type="spellEnd"/>
            <w:r>
              <w:t>, width, height, margin):</w:t>
            </w:r>
          </w:p>
          <w:p w14:paraId="09A6909E" w14:textId="77777777" w:rsidR="00A062C7" w:rsidRDefault="00A062C7" w:rsidP="00A062C7">
            <w:r>
              <w:t xml:space="preserve">    axis = </w:t>
            </w:r>
            <w:proofErr w:type="spellStart"/>
            <w:proofErr w:type="gramStart"/>
            <w:r>
              <w:t>math.ceil</w:t>
            </w:r>
            <w:proofErr w:type="spellEnd"/>
            <w:proofErr w:type="gramEnd"/>
            <w:r>
              <w:t>(width/2)</w:t>
            </w:r>
          </w:p>
          <w:p w14:paraId="5606AB1B" w14:textId="77777777" w:rsidR="00A062C7" w:rsidRDefault="00A062C7" w:rsidP="00A062C7">
            <w:r>
              <w:t xml:space="preserve">    </w:t>
            </w:r>
            <w:proofErr w:type="spellStart"/>
            <w:r>
              <w:t>ordinat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math.ceil</w:t>
            </w:r>
            <w:proofErr w:type="spellEnd"/>
            <w:proofErr w:type="gramEnd"/>
            <w:r>
              <w:t>(height/2)</w:t>
            </w:r>
          </w:p>
          <w:p w14:paraId="3DBEB0C8" w14:textId="58DEFD01" w:rsidR="00A062C7" w:rsidRDefault="00A062C7" w:rsidP="00A062C7">
            <w:r>
              <w:t xml:space="preserve">    return [</w:t>
            </w:r>
            <w:proofErr w:type="spellStart"/>
            <w:r>
              <w:t>axis+xa</w:t>
            </w:r>
            <w:proofErr w:type="spellEnd"/>
            <w:r>
              <w:t xml:space="preserve">, </w:t>
            </w:r>
            <w:proofErr w:type="spellStart"/>
            <w:r>
              <w:t>ordinat-ya</w:t>
            </w:r>
            <w:proofErr w:type="spellEnd"/>
            <w:r>
              <w:t xml:space="preserve">, </w:t>
            </w:r>
            <w:proofErr w:type="spellStart"/>
            <w:r>
              <w:t>axis+xb</w:t>
            </w:r>
            <w:proofErr w:type="spellEnd"/>
            <w:r>
              <w:t xml:space="preserve">, </w:t>
            </w:r>
            <w:proofErr w:type="spellStart"/>
            <w:r>
              <w:t>ordinat-yb</w:t>
            </w:r>
            <w:proofErr w:type="spellEnd"/>
            <w:r>
              <w:t>]</w:t>
            </w:r>
          </w:p>
        </w:tc>
      </w:tr>
    </w:tbl>
    <w:p w14:paraId="11DF93BA" w14:textId="77777777" w:rsidR="00A062C7" w:rsidRDefault="00A062C7" w:rsidP="00FF6349">
      <w:pPr>
        <w:ind w:left="360"/>
      </w:pPr>
    </w:p>
    <w:p w14:paraId="0E214D85" w14:textId="77777777" w:rsidR="00654970" w:rsidRDefault="00654970" w:rsidP="00654970"/>
    <w:p w14:paraId="70BEBA56" w14:textId="5FFF6170" w:rsidR="00654970" w:rsidRDefault="00654970" w:rsidP="00654970">
      <w:r w:rsidRPr="00635070">
        <w:rPr>
          <w:noProof/>
        </w:rPr>
        <w:lastRenderedPageBreak/>
        <w:drawing>
          <wp:inline distT="0" distB="0" distL="0" distR="0" wp14:anchorId="6349EA9D" wp14:editId="3630683B">
            <wp:extent cx="6858000" cy="3606800"/>
            <wp:effectExtent l="0" t="0" r="0" b="0"/>
            <wp:docPr id="13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769" w14:textId="77777777" w:rsidR="00654970" w:rsidRDefault="00654970" w:rsidP="00654970"/>
    <w:p w14:paraId="67C8A27B" w14:textId="1803426C" w:rsidR="00654970" w:rsidRDefault="00654970" w:rsidP="00654970">
      <w:r w:rsidRPr="00635070">
        <w:rPr>
          <w:noProof/>
        </w:rPr>
        <w:drawing>
          <wp:inline distT="0" distB="0" distL="0" distR="0" wp14:anchorId="5017EEC4" wp14:editId="4EACEB42">
            <wp:extent cx="6858000" cy="3606800"/>
            <wp:effectExtent l="0" t="0" r="0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C6DD" w14:textId="77777777" w:rsidR="00654970" w:rsidRDefault="00654970" w:rsidP="00654970"/>
    <w:p w14:paraId="2EC58768" w14:textId="6AE860B1" w:rsidR="00654970" w:rsidRDefault="00654970" w:rsidP="00654970">
      <w:r w:rsidRPr="00635070">
        <w:rPr>
          <w:noProof/>
        </w:rPr>
        <w:lastRenderedPageBreak/>
        <w:drawing>
          <wp:inline distT="0" distB="0" distL="0" distR="0" wp14:anchorId="6FD2642D" wp14:editId="7AE72307">
            <wp:extent cx="6858000" cy="360680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E4A2" w14:textId="77330900" w:rsidR="00654970" w:rsidRDefault="00654970" w:rsidP="00654970">
      <w:r w:rsidRPr="00635070">
        <w:rPr>
          <w:noProof/>
        </w:rPr>
        <w:drawing>
          <wp:inline distT="0" distB="0" distL="0" distR="0" wp14:anchorId="7BED3637" wp14:editId="661E9579">
            <wp:extent cx="6858000" cy="3606800"/>
            <wp:effectExtent l="0" t="0" r="0" b="0"/>
            <wp:docPr id="17" name="Picture 1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, polyg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C2D3A" w14:paraId="02768154" w14:textId="77777777" w:rsidTr="00BC4A8B">
        <w:tc>
          <w:tcPr>
            <w:tcW w:w="10790" w:type="dxa"/>
          </w:tcPr>
          <w:p w14:paraId="00882816" w14:textId="0562AAA9" w:rsidR="00DC2D3A" w:rsidRDefault="00DC2D3A" w:rsidP="00BC4A8B">
            <w:r>
              <w:t>Lesson Learnt</w:t>
            </w:r>
            <w:r w:rsidR="00877423">
              <w:t xml:space="preserve"> (Code, Print Screen Hasil Karya, dan Komentar)</w:t>
            </w:r>
          </w:p>
        </w:tc>
      </w:tr>
      <w:tr w:rsidR="00DC2D3A" w14:paraId="25CCECD5" w14:textId="77777777" w:rsidTr="00BC4A8B">
        <w:tc>
          <w:tcPr>
            <w:tcW w:w="10790" w:type="dxa"/>
          </w:tcPr>
          <w:p w14:paraId="174C22E0" w14:textId="77777777" w:rsidR="00DC2D3A" w:rsidRDefault="00DC2D3A" w:rsidP="00BC4A8B"/>
          <w:p w14:paraId="5EE2A28E" w14:textId="77777777" w:rsidR="00DC2D3A" w:rsidRDefault="00DC2D3A" w:rsidP="00BC4A8B"/>
          <w:p w14:paraId="37831577" w14:textId="77777777" w:rsidR="00DC2D3A" w:rsidRDefault="00DC2D3A" w:rsidP="00BC4A8B"/>
          <w:p w14:paraId="3ADB395E" w14:textId="77777777" w:rsidR="00DC2D3A" w:rsidRDefault="00DC2D3A" w:rsidP="00BC4A8B"/>
          <w:p w14:paraId="07349B67" w14:textId="77777777" w:rsidR="00DC2D3A" w:rsidRDefault="00DC2D3A" w:rsidP="00BC4A8B"/>
          <w:p w14:paraId="083A6024" w14:textId="77777777" w:rsidR="00DC2D3A" w:rsidRDefault="00DC2D3A" w:rsidP="00BC4A8B"/>
          <w:p w14:paraId="4286EE83" w14:textId="77777777" w:rsidR="00DC2D3A" w:rsidRDefault="00DC2D3A" w:rsidP="00BC4A8B"/>
          <w:p w14:paraId="4D790296" w14:textId="77777777" w:rsidR="00DC2D3A" w:rsidRDefault="00DC2D3A" w:rsidP="00BC4A8B"/>
          <w:p w14:paraId="36651D05" w14:textId="77777777" w:rsidR="00DC2D3A" w:rsidRDefault="00DC2D3A" w:rsidP="00BC4A8B"/>
          <w:p w14:paraId="60170B34" w14:textId="77777777" w:rsidR="00DC2D3A" w:rsidRDefault="00DC2D3A" w:rsidP="00BC4A8B"/>
          <w:p w14:paraId="6F15A12E" w14:textId="77777777" w:rsidR="00DC2D3A" w:rsidRDefault="00DC2D3A" w:rsidP="00BC4A8B"/>
          <w:p w14:paraId="2BD55301" w14:textId="77777777" w:rsidR="00DC2D3A" w:rsidRDefault="00DC2D3A" w:rsidP="00BC4A8B"/>
          <w:p w14:paraId="31DE196B" w14:textId="77777777" w:rsidR="00DC2D3A" w:rsidRDefault="00DC2D3A" w:rsidP="00BC4A8B"/>
          <w:p w14:paraId="3081DF5C" w14:textId="77777777" w:rsidR="00DC2D3A" w:rsidRDefault="00DC2D3A" w:rsidP="00BC4A8B"/>
          <w:p w14:paraId="01629CD3" w14:textId="77777777" w:rsidR="00DC2D3A" w:rsidRDefault="00DC2D3A" w:rsidP="00BC4A8B"/>
          <w:p w14:paraId="3F26FA4F" w14:textId="77777777" w:rsidR="00DC2D3A" w:rsidRDefault="00DC2D3A" w:rsidP="00BC4A8B"/>
          <w:p w14:paraId="555D7042" w14:textId="77777777" w:rsidR="00DC2D3A" w:rsidRDefault="00DC2D3A" w:rsidP="00BC4A8B"/>
          <w:p w14:paraId="7CA864D2" w14:textId="77777777" w:rsidR="00DC2D3A" w:rsidRDefault="00DC2D3A" w:rsidP="00BC4A8B"/>
          <w:p w14:paraId="6330CC1D" w14:textId="77777777" w:rsidR="00DC2D3A" w:rsidRDefault="00DC2D3A" w:rsidP="00BC4A8B"/>
          <w:p w14:paraId="6213703D" w14:textId="77777777" w:rsidR="00DC2D3A" w:rsidRDefault="00DC2D3A" w:rsidP="00BC4A8B"/>
          <w:p w14:paraId="1EC5D018" w14:textId="77777777" w:rsidR="00DC2D3A" w:rsidRDefault="00DC2D3A" w:rsidP="00BC4A8B"/>
        </w:tc>
      </w:tr>
    </w:tbl>
    <w:p w14:paraId="4CF74F88" w14:textId="3A462B08" w:rsidR="0001193C" w:rsidRPr="00E37A18" w:rsidRDefault="00964C10" w:rsidP="0001193C">
      <w:pPr>
        <w:pStyle w:val="Heading1"/>
        <w:rPr>
          <w:caps w:val="0"/>
          <w:lang w:val="sv-SE"/>
        </w:rPr>
      </w:pPr>
      <w:bookmarkStart w:id="9" w:name="_Toc176154152"/>
      <w:r w:rsidRPr="00E37A18">
        <w:rPr>
          <w:caps w:val="0"/>
          <w:lang w:val="sv-SE"/>
        </w:rPr>
        <w:lastRenderedPageBreak/>
        <w:t>P</w:t>
      </w:r>
      <w:r w:rsidR="0001193C" w:rsidRPr="00E37A18">
        <w:rPr>
          <w:caps w:val="0"/>
          <w:lang w:val="sv-SE"/>
        </w:rPr>
        <w:t>ENGUMPULAN</w:t>
      </w:r>
      <w:bookmarkEnd w:id="9"/>
    </w:p>
    <w:p w14:paraId="68CBD48A" w14:textId="1CD4EF9A" w:rsidR="00604459" w:rsidRPr="00E37A18" w:rsidRDefault="008A3508" w:rsidP="00604459">
      <w:pPr>
        <w:rPr>
          <w:lang w:val="sv-SE"/>
        </w:rPr>
      </w:pPr>
      <w:r w:rsidRPr="00E37A18">
        <w:rPr>
          <w:lang w:val="sv-SE"/>
        </w:rPr>
        <w:t>Ikuti Format yang diberikan di Google Classroom.</w:t>
      </w:r>
    </w:p>
    <w:sectPr w:rsidR="00604459" w:rsidRPr="00E37A18" w:rsidSect="00F55EAD"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E97C67" w14:textId="77777777" w:rsidR="008224C0" w:rsidRDefault="008224C0">
      <w:pPr>
        <w:spacing w:before="0" w:after="0" w:line="240" w:lineRule="auto"/>
      </w:pPr>
      <w:r>
        <w:separator/>
      </w:r>
    </w:p>
  </w:endnote>
  <w:endnote w:type="continuationSeparator" w:id="0">
    <w:p w14:paraId="39FE7C9D" w14:textId="77777777" w:rsidR="008224C0" w:rsidRDefault="008224C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34787991"/>
      <w:docPartObj>
        <w:docPartGallery w:val="Page Numbers (Bottom of Page)"/>
        <w:docPartUnique/>
      </w:docPartObj>
    </w:sdtPr>
    <w:sdtContent>
      <w:p w14:paraId="3D9EE7AC" w14:textId="0F22AD58" w:rsidR="001638F6" w:rsidRDefault="004E5FFF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68EB97B2" wp14:editId="56C94F9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18465" cy="438150"/>
                  <wp:effectExtent l="0" t="0" r="635" b="0"/>
                  <wp:wrapNone/>
                  <wp:docPr id="4" name="Group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5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2785D8" w14:textId="77777777" w:rsidR="004E5FFF" w:rsidRDefault="004E5FFF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8EB97B2" id="Group 4" o:spid="_x0000_s1026" style="position:absolute;left:0;text-align:left;margin-left:0;margin-top:0;width:32.95pt;height:34.5pt;z-index:251659264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">
                  <v:rect id="Rectangle 53" o:spid="_x0000_s1027" style="position:absolute;left:831;top:14552;width:512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" fillcolor="#943634" strokecolor="#943634"/>
                  <v:rect id="Rectangle 54" o:spid="_x0000_s1028" style="position:absolute;left:831;top:15117;width:512;height: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" fillcolor="#943634" strokecolor="#94363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029" type="#_x0000_t202" style="position:absolute;left:726;top:14496;width:659;height:69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" filled="f" stroked="f">
                    <v:textbox inset="4.32pt,0,4.32pt,0">
                      <w:txbxContent>
                        <w:p w14:paraId="312785D8" w14:textId="77777777" w:rsidR="004E5FFF" w:rsidRDefault="004E5FFF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auto"/>
                              <w:szCs w:val="22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6B6501" w14:textId="77777777" w:rsidR="008224C0" w:rsidRDefault="008224C0">
      <w:pPr>
        <w:spacing w:before="0" w:after="0" w:line="240" w:lineRule="auto"/>
      </w:pPr>
      <w:r>
        <w:separator/>
      </w:r>
    </w:p>
  </w:footnote>
  <w:footnote w:type="continuationSeparator" w:id="0">
    <w:p w14:paraId="15505E88" w14:textId="77777777" w:rsidR="008224C0" w:rsidRDefault="008224C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3B6DA7"/>
    <w:multiLevelType w:val="hybridMultilevel"/>
    <w:tmpl w:val="DA023D44"/>
    <w:lvl w:ilvl="0" w:tplc="A75E57FC">
      <w:numFmt w:val="bullet"/>
      <w:lvlText w:val="-"/>
      <w:lvlJc w:val="left"/>
      <w:pPr>
        <w:ind w:left="1080" w:hanging="360"/>
      </w:pPr>
      <w:rPr>
        <w:rFonts w:ascii="Gill Sans MT" w:eastAsiaTheme="minorEastAsia" w:hAnsi="Gill Sans MT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2C27508"/>
    <w:multiLevelType w:val="hybridMultilevel"/>
    <w:tmpl w:val="793EA0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AE361C4"/>
    <w:multiLevelType w:val="hybridMultilevel"/>
    <w:tmpl w:val="CDD01F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CFE120A"/>
    <w:multiLevelType w:val="hybridMultilevel"/>
    <w:tmpl w:val="811808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02833"/>
    <w:multiLevelType w:val="hybridMultilevel"/>
    <w:tmpl w:val="BDAE4E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D526F9"/>
    <w:multiLevelType w:val="hybridMultilevel"/>
    <w:tmpl w:val="7DD6FE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1F8F5B63"/>
    <w:multiLevelType w:val="multilevel"/>
    <w:tmpl w:val="1CD6B866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5AD1E9A"/>
    <w:multiLevelType w:val="hybridMultilevel"/>
    <w:tmpl w:val="A0D0E7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3440CC"/>
    <w:multiLevelType w:val="multilevel"/>
    <w:tmpl w:val="B5CE572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BF644C1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494921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AC0D33"/>
    <w:multiLevelType w:val="hybridMultilevel"/>
    <w:tmpl w:val="10E469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CA0DFC"/>
    <w:multiLevelType w:val="hybridMultilevel"/>
    <w:tmpl w:val="9A902F5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656A84"/>
    <w:multiLevelType w:val="hybridMultilevel"/>
    <w:tmpl w:val="9A902F5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977BE9"/>
    <w:multiLevelType w:val="hybridMultilevel"/>
    <w:tmpl w:val="DB54AAB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8A22C3"/>
    <w:multiLevelType w:val="hybridMultilevel"/>
    <w:tmpl w:val="D7C898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90598B"/>
    <w:multiLevelType w:val="hybridMultilevel"/>
    <w:tmpl w:val="FEDA84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0B2FFF"/>
    <w:multiLevelType w:val="hybridMultilevel"/>
    <w:tmpl w:val="03DC68D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E971BE9"/>
    <w:multiLevelType w:val="hybridMultilevel"/>
    <w:tmpl w:val="EEFA8B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7D6BBE"/>
    <w:multiLevelType w:val="hybridMultilevel"/>
    <w:tmpl w:val="583434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AA1991"/>
    <w:multiLevelType w:val="hybridMultilevel"/>
    <w:tmpl w:val="6EB244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BC271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4" w15:restartNumberingAfterBreak="0">
    <w:nsid w:val="6A79749E"/>
    <w:multiLevelType w:val="hybridMultilevel"/>
    <w:tmpl w:val="51D6E18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E0360C"/>
    <w:multiLevelType w:val="multilevel"/>
    <w:tmpl w:val="2E96955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6" w15:restartNumberingAfterBreak="0">
    <w:nsid w:val="74C8799D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F50026"/>
    <w:multiLevelType w:val="hybridMultilevel"/>
    <w:tmpl w:val="BFC0B49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1091560">
    <w:abstractNumId w:val="9"/>
  </w:num>
  <w:num w:numId="2" w16cid:durableId="1454792140">
    <w:abstractNumId w:val="9"/>
  </w:num>
  <w:num w:numId="3" w16cid:durableId="1272474281">
    <w:abstractNumId w:val="8"/>
  </w:num>
  <w:num w:numId="4" w16cid:durableId="1896310045">
    <w:abstractNumId w:val="8"/>
  </w:num>
  <w:num w:numId="5" w16cid:durableId="1782800902">
    <w:abstractNumId w:val="9"/>
  </w:num>
  <w:num w:numId="6" w16cid:durableId="132526421">
    <w:abstractNumId w:val="8"/>
  </w:num>
  <w:num w:numId="7" w16cid:durableId="586621328">
    <w:abstractNumId w:val="17"/>
  </w:num>
  <w:num w:numId="8" w16cid:durableId="892496727">
    <w:abstractNumId w:val="12"/>
  </w:num>
  <w:num w:numId="9" w16cid:durableId="101609319">
    <w:abstractNumId w:val="20"/>
  </w:num>
  <w:num w:numId="10" w16cid:durableId="729157751">
    <w:abstractNumId w:val="18"/>
  </w:num>
  <w:num w:numId="11" w16cid:durableId="1091585182">
    <w:abstractNumId w:val="35"/>
  </w:num>
  <w:num w:numId="12" w16cid:durableId="983392410">
    <w:abstractNumId w:val="33"/>
  </w:num>
  <w:num w:numId="13" w16cid:durableId="243687821">
    <w:abstractNumId w:val="7"/>
  </w:num>
  <w:num w:numId="14" w16cid:durableId="24261383">
    <w:abstractNumId w:val="6"/>
  </w:num>
  <w:num w:numId="15" w16cid:durableId="1272473023">
    <w:abstractNumId w:val="5"/>
  </w:num>
  <w:num w:numId="16" w16cid:durableId="1040016767">
    <w:abstractNumId w:val="4"/>
  </w:num>
  <w:num w:numId="17" w16cid:durableId="1794667041">
    <w:abstractNumId w:val="3"/>
  </w:num>
  <w:num w:numId="18" w16cid:durableId="1798184187">
    <w:abstractNumId w:val="2"/>
  </w:num>
  <w:num w:numId="19" w16cid:durableId="2080591391">
    <w:abstractNumId w:val="1"/>
  </w:num>
  <w:num w:numId="20" w16cid:durableId="574357586">
    <w:abstractNumId w:val="0"/>
  </w:num>
  <w:num w:numId="21" w16cid:durableId="971519855">
    <w:abstractNumId w:val="31"/>
  </w:num>
  <w:num w:numId="22" w16cid:durableId="764612997">
    <w:abstractNumId w:val="19"/>
  </w:num>
  <w:num w:numId="23" w16cid:durableId="1784615074">
    <w:abstractNumId w:val="10"/>
  </w:num>
  <w:num w:numId="24" w16cid:durableId="30764923">
    <w:abstractNumId w:val="13"/>
  </w:num>
  <w:num w:numId="25" w16cid:durableId="255677113">
    <w:abstractNumId w:val="29"/>
  </w:num>
  <w:num w:numId="26" w16cid:durableId="984360647">
    <w:abstractNumId w:val="22"/>
  </w:num>
  <w:num w:numId="27" w16cid:durableId="1419520511">
    <w:abstractNumId w:val="36"/>
  </w:num>
  <w:num w:numId="28" w16cid:durableId="1898663838">
    <w:abstractNumId w:val="21"/>
  </w:num>
  <w:num w:numId="29" w16cid:durableId="1614899043">
    <w:abstractNumId w:val="14"/>
  </w:num>
  <w:num w:numId="30" w16cid:durableId="2071688617">
    <w:abstractNumId w:val="32"/>
  </w:num>
  <w:num w:numId="31" w16cid:durableId="1848665050">
    <w:abstractNumId w:val="30"/>
  </w:num>
  <w:num w:numId="32" w16cid:durableId="1386486306">
    <w:abstractNumId w:val="23"/>
  </w:num>
  <w:num w:numId="33" w16cid:durableId="1612933670">
    <w:abstractNumId w:val="37"/>
  </w:num>
  <w:num w:numId="34" w16cid:durableId="148447507">
    <w:abstractNumId w:val="15"/>
  </w:num>
  <w:num w:numId="35" w16cid:durableId="1423917543">
    <w:abstractNumId w:val="27"/>
  </w:num>
  <w:num w:numId="36" w16cid:durableId="1364862466">
    <w:abstractNumId w:val="28"/>
  </w:num>
  <w:num w:numId="37" w16cid:durableId="1360623547">
    <w:abstractNumId w:val="25"/>
  </w:num>
  <w:num w:numId="38" w16cid:durableId="1021007118">
    <w:abstractNumId w:val="24"/>
  </w:num>
  <w:num w:numId="39" w16cid:durableId="290937669">
    <w:abstractNumId w:val="26"/>
  </w:num>
  <w:num w:numId="40" w16cid:durableId="1680768490">
    <w:abstractNumId w:val="16"/>
  </w:num>
  <w:num w:numId="41" w16cid:durableId="1910075959">
    <w:abstractNumId w:val="34"/>
  </w:num>
  <w:num w:numId="42" w16cid:durableId="16194100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0B3"/>
    <w:rsid w:val="0000156C"/>
    <w:rsid w:val="000020B4"/>
    <w:rsid w:val="0001193C"/>
    <w:rsid w:val="0002287A"/>
    <w:rsid w:val="00026021"/>
    <w:rsid w:val="00031031"/>
    <w:rsid w:val="00045356"/>
    <w:rsid w:val="00047134"/>
    <w:rsid w:val="00047736"/>
    <w:rsid w:val="000637D4"/>
    <w:rsid w:val="00071541"/>
    <w:rsid w:val="000748AA"/>
    <w:rsid w:val="000767E0"/>
    <w:rsid w:val="00081A29"/>
    <w:rsid w:val="00081ACE"/>
    <w:rsid w:val="0008378E"/>
    <w:rsid w:val="000851F7"/>
    <w:rsid w:val="00094E00"/>
    <w:rsid w:val="000B07C6"/>
    <w:rsid w:val="000B11DA"/>
    <w:rsid w:val="000B5ACA"/>
    <w:rsid w:val="000C0800"/>
    <w:rsid w:val="000C270F"/>
    <w:rsid w:val="000C7C9A"/>
    <w:rsid w:val="000D1242"/>
    <w:rsid w:val="000D765D"/>
    <w:rsid w:val="000E4302"/>
    <w:rsid w:val="000E660E"/>
    <w:rsid w:val="000F5343"/>
    <w:rsid w:val="000F786D"/>
    <w:rsid w:val="00101A18"/>
    <w:rsid w:val="00103696"/>
    <w:rsid w:val="0010700B"/>
    <w:rsid w:val="001079E4"/>
    <w:rsid w:val="00107E2E"/>
    <w:rsid w:val="001118EC"/>
    <w:rsid w:val="00112CFD"/>
    <w:rsid w:val="001209F4"/>
    <w:rsid w:val="0012180B"/>
    <w:rsid w:val="00123832"/>
    <w:rsid w:val="0012585C"/>
    <w:rsid w:val="001308BE"/>
    <w:rsid w:val="00131F87"/>
    <w:rsid w:val="0013289C"/>
    <w:rsid w:val="00132FE7"/>
    <w:rsid w:val="00150F02"/>
    <w:rsid w:val="001638F6"/>
    <w:rsid w:val="00165B82"/>
    <w:rsid w:val="00167902"/>
    <w:rsid w:val="00172BC8"/>
    <w:rsid w:val="001743F1"/>
    <w:rsid w:val="001767C4"/>
    <w:rsid w:val="00177CF1"/>
    <w:rsid w:val="00197331"/>
    <w:rsid w:val="001A2000"/>
    <w:rsid w:val="001A50EC"/>
    <w:rsid w:val="001B088D"/>
    <w:rsid w:val="001B57DD"/>
    <w:rsid w:val="001C4623"/>
    <w:rsid w:val="001C6B4B"/>
    <w:rsid w:val="001D0ADE"/>
    <w:rsid w:val="001D4A9A"/>
    <w:rsid w:val="001E2E78"/>
    <w:rsid w:val="001E49C2"/>
    <w:rsid w:val="001E4C73"/>
    <w:rsid w:val="001F2C81"/>
    <w:rsid w:val="001F42B4"/>
    <w:rsid w:val="001F4DE8"/>
    <w:rsid w:val="00206B7B"/>
    <w:rsid w:val="002076F8"/>
    <w:rsid w:val="00210658"/>
    <w:rsid w:val="00213E09"/>
    <w:rsid w:val="00215815"/>
    <w:rsid w:val="00225D0D"/>
    <w:rsid w:val="0022787D"/>
    <w:rsid w:val="00227F42"/>
    <w:rsid w:val="00230E4C"/>
    <w:rsid w:val="00233113"/>
    <w:rsid w:val="0023610D"/>
    <w:rsid w:val="0024253D"/>
    <w:rsid w:val="00246254"/>
    <w:rsid w:val="00246D79"/>
    <w:rsid w:val="0025502A"/>
    <w:rsid w:val="00263105"/>
    <w:rsid w:val="00264E04"/>
    <w:rsid w:val="00266977"/>
    <w:rsid w:val="00266BDB"/>
    <w:rsid w:val="00267D2F"/>
    <w:rsid w:val="002701BF"/>
    <w:rsid w:val="00273310"/>
    <w:rsid w:val="002736A5"/>
    <w:rsid w:val="00276CBA"/>
    <w:rsid w:val="00277EF3"/>
    <w:rsid w:val="00281271"/>
    <w:rsid w:val="00285D73"/>
    <w:rsid w:val="002871A1"/>
    <w:rsid w:val="00290E97"/>
    <w:rsid w:val="00292693"/>
    <w:rsid w:val="002A01C5"/>
    <w:rsid w:val="002A027D"/>
    <w:rsid w:val="002A112A"/>
    <w:rsid w:val="002A5D1C"/>
    <w:rsid w:val="002A61E8"/>
    <w:rsid w:val="002B3771"/>
    <w:rsid w:val="002B646D"/>
    <w:rsid w:val="002C0876"/>
    <w:rsid w:val="002C0B0C"/>
    <w:rsid w:val="002C3095"/>
    <w:rsid w:val="002C6628"/>
    <w:rsid w:val="002D2866"/>
    <w:rsid w:val="002D3611"/>
    <w:rsid w:val="002E420D"/>
    <w:rsid w:val="002E6A80"/>
    <w:rsid w:val="002F0E72"/>
    <w:rsid w:val="002F32D7"/>
    <w:rsid w:val="002F3709"/>
    <w:rsid w:val="002F45A5"/>
    <w:rsid w:val="002F7CFF"/>
    <w:rsid w:val="00311B0D"/>
    <w:rsid w:val="00311CEF"/>
    <w:rsid w:val="00315001"/>
    <w:rsid w:val="00315FBD"/>
    <w:rsid w:val="003209D6"/>
    <w:rsid w:val="0032390E"/>
    <w:rsid w:val="00325547"/>
    <w:rsid w:val="00325ACE"/>
    <w:rsid w:val="00326D1B"/>
    <w:rsid w:val="00333E5C"/>
    <w:rsid w:val="00334A73"/>
    <w:rsid w:val="00336297"/>
    <w:rsid w:val="00340C21"/>
    <w:rsid w:val="00340FBD"/>
    <w:rsid w:val="00341DE6"/>
    <w:rsid w:val="00342278"/>
    <w:rsid w:val="003422FF"/>
    <w:rsid w:val="00344F97"/>
    <w:rsid w:val="00346A63"/>
    <w:rsid w:val="003515F9"/>
    <w:rsid w:val="00352C7A"/>
    <w:rsid w:val="00352EE5"/>
    <w:rsid w:val="003536EE"/>
    <w:rsid w:val="00357442"/>
    <w:rsid w:val="00357E70"/>
    <w:rsid w:val="00373A71"/>
    <w:rsid w:val="003805BA"/>
    <w:rsid w:val="003855B6"/>
    <w:rsid w:val="003873E6"/>
    <w:rsid w:val="003925E4"/>
    <w:rsid w:val="00392844"/>
    <w:rsid w:val="00395893"/>
    <w:rsid w:val="003A2437"/>
    <w:rsid w:val="003B133D"/>
    <w:rsid w:val="003B459E"/>
    <w:rsid w:val="003B73E1"/>
    <w:rsid w:val="003C0AD3"/>
    <w:rsid w:val="003D45A0"/>
    <w:rsid w:val="003E2A58"/>
    <w:rsid w:val="003F06EE"/>
    <w:rsid w:val="003F08CD"/>
    <w:rsid w:val="003F58EF"/>
    <w:rsid w:val="003F5990"/>
    <w:rsid w:val="003F6BDC"/>
    <w:rsid w:val="0040220C"/>
    <w:rsid w:val="00414B37"/>
    <w:rsid w:val="004151CD"/>
    <w:rsid w:val="00417886"/>
    <w:rsid w:val="00417F6A"/>
    <w:rsid w:val="00420678"/>
    <w:rsid w:val="00426DE2"/>
    <w:rsid w:val="00436513"/>
    <w:rsid w:val="004550B3"/>
    <w:rsid w:val="0046625D"/>
    <w:rsid w:val="004707A5"/>
    <w:rsid w:val="004815C6"/>
    <w:rsid w:val="004952C4"/>
    <w:rsid w:val="00495A64"/>
    <w:rsid w:val="004A1654"/>
    <w:rsid w:val="004A7FE1"/>
    <w:rsid w:val="004B75C7"/>
    <w:rsid w:val="004C5541"/>
    <w:rsid w:val="004C5746"/>
    <w:rsid w:val="004C6D65"/>
    <w:rsid w:val="004E5FFF"/>
    <w:rsid w:val="004F245B"/>
    <w:rsid w:val="004F26C6"/>
    <w:rsid w:val="004F26D7"/>
    <w:rsid w:val="00500989"/>
    <w:rsid w:val="00500B0E"/>
    <w:rsid w:val="005019BD"/>
    <w:rsid w:val="005046DD"/>
    <w:rsid w:val="00506750"/>
    <w:rsid w:val="00514ECF"/>
    <w:rsid w:val="00516C93"/>
    <w:rsid w:val="005277BC"/>
    <w:rsid w:val="00531600"/>
    <w:rsid w:val="005335D0"/>
    <w:rsid w:val="00550FB1"/>
    <w:rsid w:val="00551BA5"/>
    <w:rsid w:val="00553A9B"/>
    <w:rsid w:val="00560587"/>
    <w:rsid w:val="005655B7"/>
    <w:rsid w:val="00581287"/>
    <w:rsid w:val="00584C7D"/>
    <w:rsid w:val="005A1C5A"/>
    <w:rsid w:val="005A5801"/>
    <w:rsid w:val="005B26AF"/>
    <w:rsid w:val="005B4020"/>
    <w:rsid w:val="005B67C2"/>
    <w:rsid w:val="005D7F46"/>
    <w:rsid w:val="005D7F69"/>
    <w:rsid w:val="005E11E1"/>
    <w:rsid w:val="005E166A"/>
    <w:rsid w:val="005E23E1"/>
    <w:rsid w:val="005F11FA"/>
    <w:rsid w:val="005F4F9F"/>
    <w:rsid w:val="005F7AAB"/>
    <w:rsid w:val="005F7B3A"/>
    <w:rsid w:val="006039A6"/>
    <w:rsid w:val="00604459"/>
    <w:rsid w:val="00605249"/>
    <w:rsid w:val="006075CD"/>
    <w:rsid w:val="006176D4"/>
    <w:rsid w:val="00634454"/>
    <w:rsid w:val="00634C22"/>
    <w:rsid w:val="00637D1A"/>
    <w:rsid w:val="00640B9D"/>
    <w:rsid w:val="00647C51"/>
    <w:rsid w:val="00650659"/>
    <w:rsid w:val="00651DB3"/>
    <w:rsid w:val="00654970"/>
    <w:rsid w:val="006660ED"/>
    <w:rsid w:val="0068063E"/>
    <w:rsid w:val="00684EDB"/>
    <w:rsid w:val="00685117"/>
    <w:rsid w:val="00687354"/>
    <w:rsid w:val="00690EFD"/>
    <w:rsid w:val="00691068"/>
    <w:rsid w:val="006916D3"/>
    <w:rsid w:val="006A129E"/>
    <w:rsid w:val="006C1279"/>
    <w:rsid w:val="006C4E21"/>
    <w:rsid w:val="006C7BF2"/>
    <w:rsid w:val="006D6580"/>
    <w:rsid w:val="006F1A54"/>
    <w:rsid w:val="006F406D"/>
    <w:rsid w:val="006F6D47"/>
    <w:rsid w:val="006F77B2"/>
    <w:rsid w:val="007021DE"/>
    <w:rsid w:val="007120EA"/>
    <w:rsid w:val="00712A67"/>
    <w:rsid w:val="00716D84"/>
    <w:rsid w:val="007246E7"/>
    <w:rsid w:val="00726ABA"/>
    <w:rsid w:val="00726D72"/>
    <w:rsid w:val="00731CAE"/>
    <w:rsid w:val="00732607"/>
    <w:rsid w:val="00742F10"/>
    <w:rsid w:val="00743EF0"/>
    <w:rsid w:val="0074501E"/>
    <w:rsid w:val="00751F37"/>
    <w:rsid w:val="00760C2E"/>
    <w:rsid w:val="00761CBC"/>
    <w:rsid w:val="00765713"/>
    <w:rsid w:val="00765748"/>
    <w:rsid w:val="00771A8D"/>
    <w:rsid w:val="00773162"/>
    <w:rsid w:val="00774B67"/>
    <w:rsid w:val="00785731"/>
    <w:rsid w:val="00787458"/>
    <w:rsid w:val="00791B19"/>
    <w:rsid w:val="00791D90"/>
    <w:rsid w:val="007A4C50"/>
    <w:rsid w:val="007A6899"/>
    <w:rsid w:val="007A6B4E"/>
    <w:rsid w:val="007B05AB"/>
    <w:rsid w:val="007B0D15"/>
    <w:rsid w:val="007B1D6B"/>
    <w:rsid w:val="007B2A5F"/>
    <w:rsid w:val="007C0A65"/>
    <w:rsid w:val="007C16ED"/>
    <w:rsid w:val="007D6A4B"/>
    <w:rsid w:val="007E19D4"/>
    <w:rsid w:val="007E3C6E"/>
    <w:rsid w:val="00800E57"/>
    <w:rsid w:val="00802A47"/>
    <w:rsid w:val="008078C9"/>
    <w:rsid w:val="00813204"/>
    <w:rsid w:val="00813B4B"/>
    <w:rsid w:val="0081549D"/>
    <w:rsid w:val="00815DA9"/>
    <w:rsid w:val="00820BE3"/>
    <w:rsid w:val="008224C0"/>
    <w:rsid w:val="008238EB"/>
    <w:rsid w:val="00824AAC"/>
    <w:rsid w:val="00827E3C"/>
    <w:rsid w:val="0084021D"/>
    <w:rsid w:val="00844483"/>
    <w:rsid w:val="00844F10"/>
    <w:rsid w:val="00845162"/>
    <w:rsid w:val="00845537"/>
    <w:rsid w:val="00862A7D"/>
    <w:rsid w:val="00865882"/>
    <w:rsid w:val="00873A80"/>
    <w:rsid w:val="00877423"/>
    <w:rsid w:val="00887CFB"/>
    <w:rsid w:val="00893E29"/>
    <w:rsid w:val="00894573"/>
    <w:rsid w:val="008A3508"/>
    <w:rsid w:val="008A78A9"/>
    <w:rsid w:val="008B0F17"/>
    <w:rsid w:val="008B598C"/>
    <w:rsid w:val="008C1B6C"/>
    <w:rsid w:val="008C6825"/>
    <w:rsid w:val="008C791B"/>
    <w:rsid w:val="008E42CF"/>
    <w:rsid w:val="008E4710"/>
    <w:rsid w:val="008F1AC2"/>
    <w:rsid w:val="008F29A9"/>
    <w:rsid w:val="008F687B"/>
    <w:rsid w:val="00901AD4"/>
    <w:rsid w:val="009020FC"/>
    <w:rsid w:val="00902DF9"/>
    <w:rsid w:val="009039AC"/>
    <w:rsid w:val="009045A6"/>
    <w:rsid w:val="00905828"/>
    <w:rsid w:val="00906381"/>
    <w:rsid w:val="00911426"/>
    <w:rsid w:val="0092171A"/>
    <w:rsid w:val="00932D23"/>
    <w:rsid w:val="00934F1C"/>
    <w:rsid w:val="00935954"/>
    <w:rsid w:val="00936616"/>
    <w:rsid w:val="0094173C"/>
    <w:rsid w:val="009424D7"/>
    <w:rsid w:val="00945A4E"/>
    <w:rsid w:val="00960815"/>
    <w:rsid w:val="009620BF"/>
    <w:rsid w:val="00962243"/>
    <w:rsid w:val="00964C10"/>
    <w:rsid w:val="00967478"/>
    <w:rsid w:val="009762BF"/>
    <w:rsid w:val="00980B01"/>
    <w:rsid w:val="00994520"/>
    <w:rsid w:val="009A1E44"/>
    <w:rsid w:val="009B2D10"/>
    <w:rsid w:val="009B3F81"/>
    <w:rsid w:val="009B6E47"/>
    <w:rsid w:val="009D1CBF"/>
    <w:rsid w:val="009D2231"/>
    <w:rsid w:val="009D3245"/>
    <w:rsid w:val="009D4943"/>
    <w:rsid w:val="009E1287"/>
    <w:rsid w:val="009E24E2"/>
    <w:rsid w:val="009E66D3"/>
    <w:rsid w:val="009F43F9"/>
    <w:rsid w:val="009F4574"/>
    <w:rsid w:val="009F58AC"/>
    <w:rsid w:val="00A062C7"/>
    <w:rsid w:val="00A112B7"/>
    <w:rsid w:val="00A122DB"/>
    <w:rsid w:val="00A16604"/>
    <w:rsid w:val="00A24658"/>
    <w:rsid w:val="00A270C4"/>
    <w:rsid w:val="00A27BBA"/>
    <w:rsid w:val="00A30BFE"/>
    <w:rsid w:val="00A32DC1"/>
    <w:rsid w:val="00A44E4D"/>
    <w:rsid w:val="00A47E6B"/>
    <w:rsid w:val="00A5233B"/>
    <w:rsid w:val="00A544E3"/>
    <w:rsid w:val="00A56DEE"/>
    <w:rsid w:val="00A57A44"/>
    <w:rsid w:val="00A6396E"/>
    <w:rsid w:val="00A6438A"/>
    <w:rsid w:val="00A65059"/>
    <w:rsid w:val="00A6512B"/>
    <w:rsid w:val="00A65799"/>
    <w:rsid w:val="00A7186B"/>
    <w:rsid w:val="00A850FD"/>
    <w:rsid w:val="00A925CF"/>
    <w:rsid w:val="00A95712"/>
    <w:rsid w:val="00A9795D"/>
    <w:rsid w:val="00AA0376"/>
    <w:rsid w:val="00AA3045"/>
    <w:rsid w:val="00AB6452"/>
    <w:rsid w:val="00AC13AE"/>
    <w:rsid w:val="00AC47E3"/>
    <w:rsid w:val="00AD165F"/>
    <w:rsid w:val="00AD29B0"/>
    <w:rsid w:val="00AE709D"/>
    <w:rsid w:val="00AF0522"/>
    <w:rsid w:val="00AF10B3"/>
    <w:rsid w:val="00AF241E"/>
    <w:rsid w:val="00AF75F8"/>
    <w:rsid w:val="00B00BE3"/>
    <w:rsid w:val="00B05F43"/>
    <w:rsid w:val="00B0782E"/>
    <w:rsid w:val="00B129C2"/>
    <w:rsid w:val="00B401D7"/>
    <w:rsid w:val="00B43158"/>
    <w:rsid w:val="00B4490B"/>
    <w:rsid w:val="00B46722"/>
    <w:rsid w:val="00B47B7A"/>
    <w:rsid w:val="00B54788"/>
    <w:rsid w:val="00B57178"/>
    <w:rsid w:val="00B60D9C"/>
    <w:rsid w:val="00B6410D"/>
    <w:rsid w:val="00B646B8"/>
    <w:rsid w:val="00B758F3"/>
    <w:rsid w:val="00B8077E"/>
    <w:rsid w:val="00B8263B"/>
    <w:rsid w:val="00B828C0"/>
    <w:rsid w:val="00B8449C"/>
    <w:rsid w:val="00B9086C"/>
    <w:rsid w:val="00B91F77"/>
    <w:rsid w:val="00B95F61"/>
    <w:rsid w:val="00B97E79"/>
    <w:rsid w:val="00BA1B73"/>
    <w:rsid w:val="00BA210B"/>
    <w:rsid w:val="00BA469A"/>
    <w:rsid w:val="00BA5FB8"/>
    <w:rsid w:val="00BA602C"/>
    <w:rsid w:val="00BA673B"/>
    <w:rsid w:val="00BB3D19"/>
    <w:rsid w:val="00BC01B5"/>
    <w:rsid w:val="00BC47E6"/>
    <w:rsid w:val="00BC5F55"/>
    <w:rsid w:val="00BD31F6"/>
    <w:rsid w:val="00BE23AB"/>
    <w:rsid w:val="00BE2A50"/>
    <w:rsid w:val="00BE3FA4"/>
    <w:rsid w:val="00BF05A8"/>
    <w:rsid w:val="00C005E7"/>
    <w:rsid w:val="00C02457"/>
    <w:rsid w:val="00C037FD"/>
    <w:rsid w:val="00C05B6A"/>
    <w:rsid w:val="00C06E2E"/>
    <w:rsid w:val="00C11960"/>
    <w:rsid w:val="00C14025"/>
    <w:rsid w:val="00C1735E"/>
    <w:rsid w:val="00C209DC"/>
    <w:rsid w:val="00C213BF"/>
    <w:rsid w:val="00C22BAC"/>
    <w:rsid w:val="00C257D1"/>
    <w:rsid w:val="00C31B24"/>
    <w:rsid w:val="00C35483"/>
    <w:rsid w:val="00C439C0"/>
    <w:rsid w:val="00C4628B"/>
    <w:rsid w:val="00C63C0B"/>
    <w:rsid w:val="00C65BE6"/>
    <w:rsid w:val="00C66D8B"/>
    <w:rsid w:val="00C67E74"/>
    <w:rsid w:val="00C704D3"/>
    <w:rsid w:val="00C80BD4"/>
    <w:rsid w:val="00C81D46"/>
    <w:rsid w:val="00C81E87"/>
    <w:rsid w:val="00C8309B"/>
    <w:rsid w:val="00C9029D"/>
    <w:rsid w:val="00C93542"/>
    <w:rsid w:val="00C946C9"/>
    <w:rsid w:val="00C973D9"/>
    <w:rsid w:val="00CA2F0A"/>
    <w:rsid w:val="00CB1CA7"/>
    <w:rsid w:val="00CB731C"/>
    <w:rsid w:val="00CC2C58"/>
    <w:rsid w:val="00CD1371"/>
    <w:rsid w:val="00CE1B5A"/>
    <w:rsid w:val="00CE3441"/>
    <w:rsid w:val="00CE5DD3"/>
    <w:rsid w:val="00CE70A9"/>
    <w:rsid w:val="00CF3A42"/>
    <w:rsid w:val="00CF41E4"/>
    <w:rsid w:val="00CF5491"/>
    <w:rsid w:val="00CF596E"/>
    <w:rsid w:val="00D00053"/>
    <w:rsid w:val="00D00A0B"/>
    <w:rsid w:val="00D04BE3"/>
    <w:rsid w:val="00D23F7E"/>
    <w:rsid w:val="00D26F7A"/>
    <w:rsid w:val="00D443B1"/>
    <w:rsid w:val="00D46332"/>
    <w:rsid w:val="00D5333D"/>
    <w:rsid w:val="00D5413C"/>
    <w:rsid w:val="00D549F1"/>
    <w:rsid w:val="00D5740E"/>
    <w:rsid w:val="00D60280"/>
    <w:rsid w:val="00D611A9"/>
    <w:rsid w:val="00D63F6C"/>
    <w:rsid w:val="00D71777"/>
    <w:rsid w:val="00D725DB"/>
    <w:rsid w:val="00D75A76"/>
    <w:rsid w:val="00D80CC1"/>
    <w:rsid w:val="00DA0693"/>
    <w:rsid w:val="00DA1D33"/>
    <w:rsid w:val="00DA27A7"/>
    <w:rsid w:val="00DB00A6"/>
    <w:rsid w:val="00DB63F9"/>
    <w:rsid w:val="00DC07A3"/>
    <w:rsid w:val="00DC2D3A"/>
    <w:rsid w:val="00DC371E"/>
    <w:rsid w:val="00DC4746"/>
    <w:rsid w:val="00DE4E08"/>
    <w:rsid w:val="00DE6B86"/>
    <w:rsid w:val="00DF5A7F"/>
    <w:rsid w:val="00E00CEB"/>
    <w:rsid w:val="00E0169B"/>
    <w:rsid w:val="00E11B8A"/>
    <w:rsid w:val="00E1425C"/>
    <w:rsid w:val="00E26387"/>
    <w:rsid w:val="00E32862"/>
    <w:rsid w:val="00E35484"/>
    <w:rsid w:val="00E35871"/>
    <w:rsid w:val="00E37293"/>
    <w:rsid w:val="00E37A18"/>
    <w:rsid w:val="00E408C3"/>
    <w:rsid w:val="00E47672"/>
    <w:rsid w:val="00E60813"/>
    <w:rsid w:val="00E77082"/>
    <w:rsid w:val="00E9088A"/>
    <w:rsid w:val="00E96A74"/>
    <w:rsid w:val="00E97E09"/>
    <w:rsid w:val="00EA01D3"/>
    <w:rsid w:val="00EB2F7D"/>
    <w:rsid w:val="00EB41F2"/>
    <w:rsid w:val="00EB55F3"/>
    <w:rsid w:val="00EC14AE"/>
    <w:rsid w:val="00EC17C0"/>
    <w:rsid w:val="00EC6C4B"/>
    <w:rsid w:val="00ED32BA"/>
    <w:rsid w:val="00ED5A87"/>
    <w:rsid w:val="00ED6461"/>
    <w:rsid w:val="00ED7E3A"/>
    <w:rsid w:val="00EE304A"/>
    <w:rsid w:val="00EE7957"/>
    <w:rsid w:val="00EE7FC5"/>
    <w:rsid w:val="00EF62D8"/>
    <w:rsid w:val="00F0111A"/>
    <w:rsid w:val="00F03555"/>
    <w:rsid w:val="00F476C3"/>
    <w:rsid w:val="00F54A09"/>
    <w:rsid w:val="00F55EAD"/>
    <w:rsid w:val="00F56087"/>
    <w:rsid w:val="00F56615"/>
    <w:rsid w:val="00F56AA0"/>
    <w:rsid w:val="00F606D1"/>
    <w:rsid w:val="00F66785"/>
    <w:rsid w:val="00F677F9"/>
    <w:rsid w:val="00F71897"/>
    <w:rsid w:val="00F82078"/>
    <w:rsid w:val="00F8349C"/>
    <w:rsid w:val="00F83EED"/>
    <w:rsid w:val="00FA0145"/>
    <w:rsid w:val="00FA0B43"/>
    <w:rsid w:val="00FA2148"/>
    <w:rsid w:val="00FA4EDE"/>
    <w:rsid w:val="00FD05FB"/>
    <w:rsid w:val="00FD1504"/>
    <w:rsid w:val="00FD51F2"/>
    <w:rsid w:val="00FE1397"/>
    <w:rsid w:val="00FE760A"/>
    <w:rsid w:val="00FF1E00"/>
    <w:rsid w:val="00FF39B0"/>
    <w:rsid w:val="00FF6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41F95F9"/>
  <w15:chartTrackingRefBased/>
  <w15:docId w15:val="{CB405187-B9C5-4AC0-9A04-99CF03BC7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672"/>
    <w:rPr>
      <w:color w:val="767171" w:themeColor="background2" w:themeShade="80"/>
    </w:rPr>
  </w:style>
  <w:style w:type="paragraph" w:styleId="Heading1">
    <w:name w:val="heading 1"/>
    <w:basedOn w:val="Normal"/>
    <w:next w:val="Normal"/>
    <w:link w:val="Heading1Char"/>
    <w:uiPriority w:val="4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color w:val="44546A" w:themeColor="tex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character" w:customStyle="1" w:styleId="Heading1Char">
    <w:name w:val="Heading 1 Char"/>
    <w:basedOn w:val="DefaultParagraphFont"/>
    <w:link w:val="Heading1"/>
    <w:uiPriority w:val="4"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ListBullet">
    <w:name w:val="List Bullet"/>
    <w:basedOn w:val="Normal"/>
    <w:uiPriority w:val="7"/>
    <w:rsid w:val="00101A18"/>
    <w:pPr>
      <w:numPr>
        <w:numId w:val="5"/>
      </w:numPr>
    </w:pPr>
  </w:style>
  <w:style w:type="paragraph" w:styleId="ListNumber">
    <w:name w:val="List Number"/>
    <w:basedOn w:val="Normal"/>
    <w:uiPriority w:val="5"/>
    <w:unhideWhenUsed/>
    <w:pPr>
      <w:numPr>
        <w:numId w:val="6"/>
      </w:numPr>
      <w:contextualSpacing/>
    </w:pPr>
  </w:style>
  <w:style w:type="paragraph" w:styleId="Title">
    <w:name w:val="Title"/>
    <w:basedOn w:val="Normal"/>
    <w:link w:val="TitleChar"/>
    <w:uiPriority w:val="2"/>
    <w:unhideWhenUsed/>
    <w:rsid w:val="00E47672"/>
    <w:pPr>
      <w:adjustRightInd w:val="0"/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</w:rPr>
  </w:style>
  <w:style w:type="character" w:customStyle="1" w:styleId="TitleChar">
    <w:name w:val="Title Char"/>
    <w:basedOn w:val="DefaultParagraphFont"/>
    <w:link w:val="Title"/>
    <w:uiPriority w:val="2"/>
    <w:rsid w:val="00E47672"/>
    <w:rPr>
      <w:rFonts w:asciiTheme="majorHAnsi" w:eastAsiaTheme="majorEastAsia" w:hAnsiTheme="majorHAnsi" w:cs="Times New Roman (Headings CS)"/>
      <w:b/>
      <w:caps/>
      <w:spacing w:val="30"/>
      <w:kern w:val="28"/>
      <w:sz w:val="110"/>
      <w:szCs w:val="60"/>
    </w:rPr>
  </w:style>
  <w:style w:type="paragraph" w:styleId="Subtitle">
    <w:name w:val="Subtitle"/>
    <w:basedOn w:val="Normal"/>
    <w:link w:val="SubtitleChar"/>
    <w:autoRedefine/>
    <w:uiPriority w:val="3"/>
    <w:unhideWhenUsed/>
    <w:qFormat/>
    <w:rsid w:val="00215815"/>
    <w:pPr>
      <w:numPr>
        <w:ilvl w:val="1"/>
      </w:numPr>
      <w:spacing w:before="300" w:after="40"/>
      <w:contextualSpacing/>
    </w:pPr>
    <w:rPr>
      <w:rFonts w:eastAsiaTheme="majorEastAsia" w:cstheme="majorBidi"/>
      <w:caps/>
      <w:color w:val="006683" w:themeColor="accent1"/>
      <w:sz w:val="24"/>
      <w:szCs w:val="30"/>
    </w:rPr>
  </w:style>
  <w:style w:type="character" w:customStyle="1" w:styleId="SubtitleChar">
    <w:name w:val="Subtitle Char"/>
    <w:basedOn w:val="DefaultParagraphFont"/>
    <w:link w:val="Subtitle"/>
    <w:uiPriority w:val="3"/>
    <w:rsid w:val="00215815"/>
    <w:rPr>
      <w:rFonts w:eastAsiaTheme="majorEastAsia" w:cstheme="majorBidi"/>
      <w:caps/>
      <w:color w:val="006683" w:themeColor="accent1"/>
      <w:sz w:val="24"/>
      <w:szCs w:val="30"/>
    </w:rPr>
  </w:style>
  <w:style w:type="paragraph" w:customStyle="1" w:styleId="Photo">
    <w:name w:val="Photo"/>
    <w:basedOn w:val="Normal"/>
    <w:uiPriority w:val="1"/>
    <w:semiHidden/>
    <w:rsid w:val="00D5413C"/>
    <w:pPr>
      <w:spacing w:before="2400" w:after="400"/>
      <w:jc w:val="center"/>
    </w:p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Heading9Char">
    <w:name w:val="Heading 9 Char"/>
    <w:basedOn w:val="DefaultParagraphFont"/>
    <w:link w:val="Heading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E47672"/>
    <w:rPr>
      <w:color w:val="767171" w:themeColor="background2" w:themeShade="80"/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2DB"/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</w:style>
  <w:style w:type="paragraph" w:styleId="BodyText3">
    <w:name w:val="Body Text 3"/>
    <w:basedOn w:val="Normal"/>
    <w:link w:val="BodyText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eportTable">
    <w:name w:val="Report Table"/>
    <w:basedOn w:val="TableNormal"/>
    <w:uiPriority w:val="99"/>
    <w:rsid w:val="00651DB3"/>
    <w:pPr>
      <w:spacing w:before="60" w:after="60" w:line="240" w:lineRule="auto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1A2000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672"/>
    <w:rPr>
      <w:color w:val="767171" w:themeColor="background2" w:themeShade="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122D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A122DB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22DB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22D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22DB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122DB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22DB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122DB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A122DB"/>
    <w:rPr>
      <w:color w:val="595959" w:themeColor="text1" w:themeTint="A6"/>
    </w:rPr>
  </w:style>
  <w:style w:type="paragraph" w:customStyle="1" w:styleId="Style1">
    <w:name w:val="Style1"/>
    <w:basedOn w:val="Title"/>
    <w:semiHidden/>
    <w:qFormat/>
    <w:rsid w:val="00101A18"/>
    <w:pPr>
      <w:framePr w:hSpace="187" w:wrap="around" w:vAnchor="page" w:hAnchor="page" w:x="1337" w:y="1043"/>
    </w:pPr>
    <w:rPr>
      <w:bCs/>
      <w:szCs w:val="110"/>
    </w:rPr>
  </w:style>
  <w:style w:type="paragraph" w:customStyle="1" w:styleId="Style2">
    <w:name w:val="Style2"/>
    <w:basedOn w:val="Subtitle"/>
    <w:semiHidden/>
    <w:qFormat/>
    <w:rsid w:val="00101A18"/>
    <w:pPr>
      <w:framePr w:hSpace="187" w:wrap="around" w:vAnchor="page" w:hAnchor="page" w:x="1337" w:y="1043"/>
      <w:spacing w:line="240" w:lineRule="auto"/>
    </w:pPr>
    <w:rPr>
      <w:rFonts w:ascii="Gill Sans MT" w:hAnsi="Gill Sans MT"/>
    </w:rPr>
  </w:style>
  <w:style w:type="character" w:styleId="Hyperlink">
    <w:name w:val="Hyperlink"/>
    <w:basedOn w:val="DefaultParagraphFont"/>
    <w:uiPriority w:val="99"/>
    <w:unhideWhenUsed/>
    <w:rsid w:val="003B459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340C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F32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7CFF"/>
    <w:rPr>
      <w:color w:val="954F72" w:themeColor="followedHyperlink"/>
      <w:u w:val="single"/>
    </w:rPr>
  </w:style>
  <w:style w:type="character" w:customStyle="1" w:styleId="c1">
    <w:name w:val="c1"/>
    <w:basedOn w:val="DefaultParagraphFont"/>
    <w:rsid w:val="00DA0693"/>
  </w:style>
  <w:style w:type="character" w:customStyle="1" w:styleId="c">
    <w:name w:val="c"/>
    <w:basedOn w:val="DefaultParagraphFont"/>
    <w:rsid w:val="00DA0693"/>
  </w:style>
  <w:style w:type="character" w:customStyle="1" w:styleId="s">
    <w:name w:val="s"/>
    <w:basedOn w:val="DefaultParagraphFont"/>
    <w:rsid w:val="00DA0693"/>
  </w:style>
  <w:style w:type="character" w:customStyle="1" w:styleId="kd">
    <w:name w:val="kd"/>
    <w:basedOn w:val="DefaultParagraphFont"/>
    <w:rsid w:val="00392844"/>
  </w:style>
  <w:style w:type="character" w:customStyle="1" w:styleId="n">
    <w:name w:val="n"/>
    <w:basedOn w:val="DefaultParagraphFont"/>
    <w:rsid w:val="00392844"/>
  </w:style>
  <w:style w:type="character" w:customStyle="1" w:styleId="o">
    <w:name w:val="o"/>
    <w:basedOn w:val="DefaultParagraphFont"/>
    <w:rsid w:val="00392844"/>
  </w:style>
  <w:style w:type="character" w:customStyle="1" w:styleId="mi">
    <w:name w:val="mi"/>
    <w:basedOn w:val="DefaultParagraphFont"/>
    <w:rsid w:val="00392844"/>
  </w:style>
  <w:style w:type="character" w:customStyle="1" w:styleId="mf">
    <w:name w:val="mf"/>
    <w:basedOn w:val="DefaultParagraphFont"/>
    <w:rsid w:val="00392844"/>
  </w:style>
  <w:style w:type="character" w:customStyle="1" w:styleId="kp">
    <w:name w:val="kp"/>
    <w:basedOn w:val="DefaultParagraphFont"/>
    <w:rsid w:val="00392844"/>
  </w:style>
  <w:style w:type="character" w:customStyle="1" w:styleId="p">
    <w:name w:val="p"/>
    <w:basedOn w:val="DefaultParagraphFont"/>
    <w:rsid w:val="00392844"/>
  </w:style>
  <w:style w:type="character" w:customStyle="1" w:styleId="kt">
    <w:name w:val="kt"/>
    <w:basedOn w:val="DefaultParagraphFont"/>
    <w:rsid w:val="001A50EC"/>
  </w:style>
  <w:style w:type="character" w:customStyle="1" w:styleId="k">
    <w:name w:val="k"/>
    <w:basedOn w:val="DefaultParagraphFont"/>
    <w:rsid w:val="00F476C3"/>
  </w:style>
  <w:style w:type="character" w:customStyle="1" w:styleId="ow">
    <w:name w:val="ow"/>
    <w:basedOn w:val="DefaultParagraphFont"/>
    <w:rsid w:val="00F476C3"/>
  </w:style>
  <w:style w:type="character" w:customStyle="1" w:styleId="err">
    <w:name w:val="err"/>
    <w:basedOn w:val="DefaultParagraphFont"/>
    <w:rsid w:val="00F476C3"/>
  </w:style>
  <w:style w:type="character" w:customStyle="1" w:styleId="nf">
    <w:name w:val="nf"/>
    <w:basedOn w:val="DefaultParagraphFont"/>
    <w:rsid w:val="00C8309B"/>
  </w:style>
  <w:style w:type="character" w:customStyle="1" w:styleId="nb">
    <w:name w:val="nb"/>
    <w:basedOn w:val="DefaultParagraphFont"/>
    <w:rsid w:val="002A027D"/>
  </w:style>
  <w:style w:type="character" w:customStyle="1" w:styleId="kc">
    <w:name w:val="kc"/>
    <w:basedOn w:val="DefaultParagraphFont"/>
    <w:rsid w:val="002A02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4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0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4.jpeg"/><Relationship Id="rId2" Type="http://schemas.openxmlformats.org/officeDocument/2006/relationships/customXml" Target="../customXml/item2.xml"/><Relationship Id="rId16" Type="http://schemas.openxmlformats.org/officeDocument/2006/relationships/hyperlink" Target="https://playtictactoe.org/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isg\AppData\Roaming\Microsoft\Templates\Student%20report%20with%20cov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B60731680E746D5B7E333CF0BB199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8A7414-B426-4C97-A79A-AB5B1983FDC9}"/>
      </w:docPartPr>
      <w:docPartBody>
        <w:p w:rsidR="005C17D7" w:rsidRDefault="00000000">
          <w:pPr>
            <w:pStyle w:val="4B60731680E746D5B7E333CF0BB19989"/>
          </w:pPr>
          <w:r w:rsidRPr="00E47672">
            <w:rPr>
              <w:rStyle w:val="TitleChar"/>
              <w:b w:val="0"/>
              <w:caps w:val="0"/>
            </w:rPr>
            <w:t xml:space="preserve">The </w:t>
          </w:r>
          <w:r w:rsidRPr="00E47672">
            <w:rPr>
              <w:rStyle w:val="TitleChar"/>
              <w:b w:val="0"/>
              <w:caps w:val="0"/>
            </w:rPr>
            <w:br/>
            <w:t xml:space="preserve">Judicial </w:t>
          </w:r>
          <w:r w:rsidRPr="00E47672">
            <w:rPr>
              <w:rStyle w:val="TitleChar"/>
              <w:b w:val="0"/>
              <w:caps w:val="0"/>
            </w:rPr>
            <w:br/>
            <w:t>Branch</w:t>
          </w:r>
        </w:p>
      </w:docPartBody>
    </w:docPart>
    <w:docPart>
      <w:docPartPr>
        <w:name w:val="1D5FBEA7D1524DFFAB91048613748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6BA450-58FC-4735-8247-97FEDA830A27}"/>
      </w:docPartPr>
      <w:docPartBody>
        <w:p w:rsidR="005C17D7" w:rsidRDefault="00000000">
          <w:pPr>
            <w:pStyle w:val="1D5FBEA7D1524DFFAB9104861374824F"/>
          </w:pPr>
          <w:r w:rsidRPr="00E47672">
            <w:t>Court Role and Structure</w:t>
          </w:r>
        </w:p>
      </w:docPartBody>
    </w:docPart>
    <w:docPart>
      <w:docPartPr>
        <w:name w:val="98749167084C4357AB59C42DA632E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702DBD-1849-41E2-91B7-3348F84F20FA}"/>
      </w:docPartPr>
      <w:docPartBody>
        <w:p w:rsidR="005C17D7" w:rsidRDefault="00000000">
          <w:pPr>
            <w:pStyle w:val="98749167084C4357AB59C42DA632E416"/>
          </w:pPr>
          <w:r w:rsidRPr="00E47672">
            <w:t>Henry Ross</w:t>
          </w:r>
        </w:p>
      </w:docPartBody>
    </w:docPart>
    <w:docPart>
      <w:docPartPr>
        <w:name w:val="83E09196FD6A41249866A122D67B71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F50754-A5F1-4040-9D0E-50CD40273F67}"/>
      </w:docPartPr>
      <w:docPartBody>
        <w:p w:rsidR="005C17D7" w:rsidRDefault="00000000">
          <w:pPr>
            <w:pStyle w:val="83E09196FD6A41249866A122D67B7199"/>
          </w:pPr>
          <w:r w:rsidRPr="00E47672">
            <w:t>Federal Government</w:t>
          </w:r>
        </w:p>
      </w:docPartBody>
    </w:docPart>
    <w:docPart>
      <w:docPartPr>
        <w:name w:val="F5452435941C4364A677B8DBC8304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59F58-F122-45D2-A0C5-AE8A99F575DB}"/>
      </w:docPartPr>
      <w:docPartBody>
        <w:p w:rsidR="005C17D7" w:rsidRDefault="00000000">
          <w:pPr>
            <w:pStyle w:val="F5452435941C4364A677B8DBC8304ABB"/>
          </w:pPr>
          <w:r w:rsidRPr="00E47672">
            <w:t>September 9,</w:t>
          </w:r>
          <w:r>
            <w:t xml:space="preserve"> </w:t>
          </w:r>
          <w:r w:rsidRPr="00E47672">
            <w:t>2023</w:t>
          </w:r>
        </w:p>
      </w:docPartBody>
    </w:docPart>
    <w:docPart>
      <w:docPartPr>
        <w:name w:val="52CAD62685AF4930ADB227D01EA3A5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604238-CBA7-4BE7-A6F7-FE7685C7E5D6}"/>
      </w:docPartPr>
      <w:docPartBody>
        <w:p w:rsidR="0051392E" w:rsidRDefault="00D9240F" w:rsidP="00D9240F">
          <w:pPr>
            <w:pStyle w:val="52CAD62685AF4930ADB227D01EA3A555"/>
          </w:pPr>
          <w:r w:rsidRPr="0074501E">
            <w:t xml:space="preserve">Supreme Court </w:t>
          </w:r>
        </w:p>
      </w:docPartBody>
    </w:docPart>
    <w:docPart>
      <w:docPartPr>
        <w:name w:val="8C5039ED356E442D8B42C775B1E728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18DCDE-96EB-43ED-9B33-51DE9EA390D0}"/>
      </w:docPartPr>
      <w:docPartBody>
        <w:p w:rsidR="0051392E" w:rsidRDefault="00D9240F" w:rsidP="00D9240F">
          <w:pPr>
            <w:pStyle w:val="8C5039ED356E442D8B42C775B1E728B5"/>
          </w:pPr>
          <w:r w:rsidRPr="0074501E">
            <w:t xml:space="preserve">Supreme Court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109335358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AD6"/>
    <w:rsid w:val="001D51E3"/>
    <w:rsid w:val="001F4DE8"/>
    <w:rsid w:val="0021263A"/>
    <w:rsid w:val="002B5E0B"/>
    <w:rsid w:val="002D6F03"/>
    <w:rsid w:val="0036453C"/>
    <w:rsid w:val="003D487F"/>
    <w:rsid w:val="00496246"/>
    <w:rsid w:val="0051392E"/>
    <w:rsid w:val="005775BB"/>
    <w:rsid w:val="005979EB"/>
    <w:rsid w:val="005C17D7"/>
    <w:rsid w:val="00744B96"/>
    <w:rsid w:val="00782F08"/>
    <w:rsid w:val="00821566"/>
    <w:rsid w:val="008C0308"/>
    <w:rsid w:val="00993BC7"/>
    <w:rsid w:val="00AD1839"/>
    <w:rsid w:val="00B22CD4"/>
    <w:rsid w:val="00B96AD6"/>
    <w:rsid w:val="00C2145C"/>
    <w:rsid w:val="00CE3688"/>
    <w:rsid w:val="00D9240F"/>
    <w:rsid w:val="00DE31FD"/>
    <w:rsid w:val="00E02C50"/>
    <w:rsid w:val="00F27FF3"/>
    <w:rsid w:val="00FF0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paragraph" w:customStyle="1" w:styleId="4B60731680E746D5B7E333CF0BB19989">
    <w:name w:val="4B60731680E746D5B7E333CF0BB19989"/>
  </w:style>
  <w:style w:type="paragraph" w:customStyle="1" w:styleId="1D5FBEA7D1524DFFAB9104861374824F">
    <w:name w:val="1D5FBEA7D1524DFFAB9104861374824F"/>
  </w:style>
  <w:style w:type="paragraph" w:customStyle="1" w:styleId="98749167084C4357AB59C42DA632E416">
    <w:name w:val="98749167084C4357AB59C42DA632E416"/>
  </w:style>
  <w:style w:type="paragraph" w:customStyle="1" w:styleId="83E09196FD6A41249866A122D67B7199">
    <w:name w:val="83E09196FD6A41249866A122D67B7199"/>
  </w:style>
  <w:style w:type="paragraph" w:customStyle="1" w:styleId="F5452435941C4364A677B8DBC8304ABB">
    <w:name w:val="F5452435941C4364A677B8DBC8304ABB"/>
  </w:style>
  <w:style w:type="paragraph" w:styleId="ListBullet">
    <w:name w:val="List Bullet"/>
    <w:basedOn w:val="Normal"/>
    <w:uiPriority w:val="7"/>
    <w:rsid w:val="00B96AD6"/>
    <w:pPr>
      <w:numPr>
        <w:numId w:val="1"/>
      </w:numPr>
      <w:spacing w:before="120" w:after="200" w:line="264" w:lineRule="auto"/>
    </w:pPr>
    <w:rPr>
      <w:color w:val="747474" w:themeColor="background2" w:themeShade="80"/>
      <w:lang w:val="en-US" w:eastAsia="ja-JP"/>
    </w:rPr>
  </w:style>
  <w:style w:type="character" w:styleId="PlaceholderText">
    <w:name w:val="Placeholder Text"/>
    <w:basedOn w:val="DefaultParagraphFont"/>
    <w:uiPriority w:val="99"/>
    <w:semiHidden/>
    <w:rsid w:val="00E02C50"/>
    <w:rPr>
      <w:color w:val="595959" w:themeColor="text1" w:themeTint="A6"/>
    </w:rPr>
  </w:style>
  <w:style w:type="paragraph" w:customStyle="1" w:styleId="52CAD62685AF4930ADB227D01EA3A555">
    <w:name w:val="52CAD62685AF4930ADB227D01EA3A555"/>
    <w:rsid w:val="00D9240F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8C5039ED356E442D8B42C775B1E728B5">
    <w:name w:val="8C5039ED356E442D8B42C775B1E728B5"/>
    <w:rsid w:val="00D9240F"/>
    <w:pPr>
      <w:spacing w:line="278" w:lineRule="auto"/>
    </w:pPr>
    <w:rPr>
      <w:kern w:val="2"/>
      <w:sz w:val="24"/>
      <w:szCs w:val="24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2B2DCC7-1BFB-4EB6-93AC-2EA6D15DA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cover.dotx</Template>
  <TotalTime>202</TotalTime>
  <Pages>1</Pages>
  <Words>461</Words>
  <Characters>2631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ALQAN NAZRA</cp:lastModifiedBy>
  <cp:revision>3</cp:revision>
  <dcterms:created xsi:type="dcterms:W3CDTF">2023-01-13T09:02:00Z</dcterms:created>
  <dcterms:modified xsi:type="dcterms:W3CDTF">2024-09-02T12:32:00Z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ndeley Recent Style Id 0_1">
    <vt:lpwstr>http://www.zotero.org/styles/american-political-science-association</vt:lpwstr>
  </property>
  <property fmtid="{D5CDD505-2E9C-101B-9397-08002B2CF9AE}" pid="4" name="Mendeley Recent Style Name 0_1">
    <vt:lpwstr>American Political Science Association</vt:lpwstr>
  </property>
  <property fmtid="{D5CDD505-2E9C-101B-9397-08002B2CF9AE}" pid="5" name="Mendeley Recent Style Id 1_1">
    <vt:lpwstr>http://www.zotero.org/styles/apa</vt:lpwstr>
  </property>
  <property fmtid="{D5CDD505-2E9C-101B-9397-08002B2CF9AE}" pid="6" name="Mendeley Recent Style Name 1_1">
    <vt:lpwstr>American Psychological Association 7th edition</vt:lpwstr>
  </property>
  <property fmtid="{D5CDD505-2E9C-101B-9397-08002B2CF9AE}" pid="7" name="Mendeley Recent Style Id 2_1">
    <vt:lpwstr>http://www.zotero.org/styles/american-sociological-association</vt:lpwstr>
  </property>
  <property fmtid="{D5CDD505-2E9C-101B-9397-08002B2CF9AE}" pid="8" name="Mendeley Recent Style Name 2_1">
    <vt:lpwstr>American Sociological Association 6th edition</vt:lpwstr>
  </property>
  <property fmtid="{D5CDD505-2E9C-101B-9397-08002B2CF9AE}" pid="9" name="Mendeley Recent Style Id 3_1">
    <vt:lpwstr>http://www.zotero.org/styles/chicago-author-date</vt:lpwstr>
  </property>
  <property fmtid="{D5CDD505-2E9C-101B-9397-08002B2CF9AE}" pid="10" name="Mendeley Recent Style Name 3_1">
    <vt:lpwstr>Chicago Manual of Style 17th edition (author-date)</vt:lpwstr>
  </property>
  <property fmtid="{D5CDD505-2E9C-101B-9397-08002B2CF9AE}" pid="11" name="Mendeley Recent Style Id 4_1">
    <vt:lpwstr>http://www.zotero.org/styles/harvard-cite-them-right</vt:lpwstr>
  </property>
  <property fmtid="{D5CDD505-2E9C-101B-9397-08002B2CF9AE}" pid="12" name="Mendeley Recent Style Name 4_1">
    <vt:lpwstr>Cite Them Right 10th edition - Harvard</vt:lpwstr>
  </property>
  <property fmtid="{D5CDD505-2E9C-101B-9397-08002B2CF9AE}" pid="13" name="Mendeley Recent Style Id 5_1">
    <vt:lpwstr>http://www.zotero.org/styles/harvard1</vt:lpwstr>
  </property>
  <property fmtid="{D5CDD505-2E9C-101B-9397-08002B2CF9AE}" pid="14" name="Mendeley Recent Style Name 5_1">
    <vt:lpwstr>Harvard reference format 1 (deprecated)</vt:lpwstr>
  </property>
  <property fmtid="{D5CDD505-2E9C-101B-9397-08002B2CF9AE}" pid="15" name="Mendeley Recent Style Id 6_1">
    <vt:lpwstr>http://www.zotero.org/styles/ieee</vt:lpwstr>
  </property>
  <property fmtid="{D5CDD505-2E9C-101B-9397-08002B2CF9AE}" pid="16" name="Mendeley Recent Style Name 6_1">
    <vt:lpwstr>IEEE</vt:lpwstr>
  </property>
  <property fmtid="{D5CDD505-2E9C-101B-9397-08002B2CF9AE}" pid="17" name="Mendeley Recent Style Id 7_1">
    <vt:lpwstr>http://www.zotero.org/styles/modern-humanities-research-association</vt:lpwstr>
  </property>
  <property fmtid="{D5CDD505-2E9C-101B-9397-08002B2CF9AE}" pid="18" name="Mendeley Recent Style Name 7_1">
    <vt:lpwstr>Modern Humanities Research Association 3rd edition (note with bibliography)</vt:lpwstr>
  </property>
  <property fmtid="{D5CDD505-2E9C-101B-9397-08002B2CF9AE}" pid="19" name="Mendeley Recent Style Id 8_1">
    <vt:lpwstr>http://www.zotero.org/styles/modern-language-association</vt:lpwstr>
  </property>
  <property fmtid="{D5CDD505-2E9C-101B-9397-08002B2CF9AE}" pid="20" name="Mendeley Recent Style Name 8_1">
    <vt:lpwstr>Modern Language Association 8th edition</vt:lpwstr>
  </property>
  <property fmtid="{D5CDD505-2E9C-101B-9397-08002B2CF9AE}" pid="21" name="Mendeley Recent Style Id 9_1">
    <vt:lpwstr>http://www.zotero.org/styles/nature</vt:lpwstr>
  </property>
  <property fmtid="{D5CDD505-2E9C-101B-9397-08002B2CF9AE}" pid="22" name="Mendeley Recent Style Name 9_1">
    <vt:lpwstr>Nature</vt:lpwstr>
  </property>
  <property fmtid="{D5CDD505-2E9C-101B-9397-08002B2CF9AE}" pid="23" name="Mendeley Document_1">
    <vt:lpwstr>True</vt:lpwstr>
  </property>
  <property fmtid="{D5CDD505-2E9C-101B-9397-08002B2CF9AE}" pid="24" name="Mendeley Unique User Id_1">
    <vt:lpwstr>433b51c9-f0e2-38f2-828c-1498db782d07</vt:lpwstr>
  </property>
  <property fmtid="{D5CDD505-2E9C-101B-9397-08002B2CF9AE}" pid="25" name="Mendeley Citation Style_1">
    <vt:lpwstr>http://www.zotero.org/styles/harvard-cite-them-right</vt:lpwstr>
  </property>
</Properties>
</file>