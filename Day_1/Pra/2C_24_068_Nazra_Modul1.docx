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5C80E7" w14:textId="6373CD26" w:rsidR="00685117" w:rsidRDefault="00F71897" w:rsidP="00E47672">
      <w:pPr>
        <w:spacing w:before="0" w:after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53FEDF" wp14:editId="3AC8A898">
                <wp:simplePos x="0" y="0"/>
                <wp:positionH relativeFrom="column">
                  <wp:posOffset>4838700</wp:posOffset>
                </wp:positionH>
                <wp:positionV relativeFrom="paragraph">
                  <wp:posOffset>0</wp:posOffset>
                </wp:positionV>
                <wp:extent cx="2209800" cy="2811780"/>
                <wp:effectExtent l="0" t="0" r="19050" b="2667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28117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B2CFA3" id="Rectangle 19" o:spid="_x0000_s1026" style="position:absolute;margin-left:381pt;margin-top:0;width:174pt;height:221.4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" fillcolor="white [3201]" strokecolor="#00253b [3209]" strokeweight="2pt"/>
            </w:pict>
          </mc:Fallback>
        </mc:AlternateContent>
      </w:r>
      <w:r w:rsidR="00E47672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1" layoutInCell="1" allowOverlap="1" wp14:anchorId="1AA52D50" wp14:editId="49F6C556">
                <wp:simplePos x="0" y="0"/>
                <wp:positionH relativeFrom="column">
                  <wp:posOffset>915670</wp:posOffset>
                </wp:positionH>
                <wp:positionV relativeFrom="page">
                  <wp:posOffset>9381490</wp:posOffset>
                </wp:positionV>
                <wp:extent cx="6400800" cy="0"/>
                <wp:effectExtent l="0" t="19050" r="19050" b="19050"/>
                <wp:wrapNone/>
                <wp:docPr id="3" name="Straight Connector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8E216D6" id="Straight Connector 2" o:spid="_x0000_s1026" alt="&quot;&quot;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" from="72.1pt,738.7pt" to="576.1pt,7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" strokecolor="#8496b0 [1951]" strokeweight="3pt">
                <w10:wrap anchory="page"/>
                <w10:anchorlock/>
              </v:line>
            </w:pict>
          </mc:Fallback>
        </mc:AlternateContent>
      </w:r>
      <w:r w:rsidR="00685117">
        <w:rPr>
          <w:noProof/>
          <w:color w:val="44546A" w:themeColor="text2"/>
        </w:rPr>
        <mc:AlternateContent>
          <mc:Choice Requires="wpg">
            <w:drawing>
              <wp:anchor distT="0" distB="0" distL="114300" distR="114300" simplePos="0" relativeHeight="251660288" behindDoc="1" locked="1" layoutInCell="1" allowOverlap="1" wp14:anchorId="0FEBD03F" wp14:editId="64A0B0D7">
                <wp:simplePos x="0" y="0"/>
                <wp:positionH relativeFrom="column">
                  <wp:posOffset>-146050</wp:posOffset>
                </wp:positionH>
                <wp:positionV relativeFrom="paragraph">
                  <wp:posOffset>-457200</wp:posOffset>
                </wp:positionV>
                <wp:extent cx="7461504" cy="10058400"/>
                <wp:effectExtent l="0" t="0" r="6350" b="0"/>
                <wp:wrapNone/>
                <wp:docPr id="2" name="Group 2" descr="Grouped object with shape and imag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1504" cy="10058400"/>
                          <a:chOff x="0" y="0"/>
                          <a:chExt cx="7464425" cy="10059670"/>
                        </a:xfrm>
                      </wpg:grpSpPr>
                      <pic:pic xmlns:pic="http://schemas.openxmlformats.org/drawingml/2006/picture">
                        <pic:nvPicPr>
                          <pic:cNvPr id="1223273499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colorTemperature colorTemp="6179"/>
                                    </a14:imgEffect>
                                    <a14:imgEffect>
                                      <a14:saturation sat="49000"/>
                                    </a14:imgEffect>
                                    <a14:imgEffect>
                                      <a14:brightnessContrast bright="-1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3" r="23178"/>
                          <a:stretch/>
                        </pic:blipFill>
                        <pic:spPr bwMode="auto">
                          <a:xfrm>
                            <a:off x="533400" y="3977640"/>
                            <a:ext cx="6931025" cy="6082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" name="Rectangle 1"/>
                        <wps:cNvSpPr/>
                        <wps:spPr>
                          <a:xfrm>
                            <a:off x="0" y="0"/>
                            <a:ext cx="4709795" cy="8086090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20000"/>
                              <a:lumOff val="80000"/>
                              <a:alpha val="3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9523C6" id="Group 2" o:spid="_x0000_s1026" alt="Grouped object with shape and image" style="position:absolute;margin-left:-11.5pt;margin-top:-36pt;width:587.5pt;height:11in;z-index:-251656192;mso-width-relative:margin;mso-height-relative:margin" coordsize="74644,100596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5334;top:39776;width:69310;height:60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">
                  <v:imagedata r:id="rId13" o:title="" cropleft="9f" cropright="15190f" recolortarget="black"/>
                </v:shape>
                <v:rect id="Rectangle 1" o:spid="_x0000_s1028" style="position:absolute;width:47097;height:80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" fillcolor="#d5dce4 [671]" stroked="f" strokeweight="2pt">
                  <v:fill opacity="19789f"/>
                </v:rect>
                <w10:anchorlock/>
              </v:group>
            </w:pict>
          </mc:Fallback>
        </mc:AlternateContent>
      </w:r>
    </w:p>
    <w:tbl>
      <w:tblPr>
        <w:tblW w:w="0" w:type="auto"/>
        <w:tblLayout w:type="fixed"/>
        <w:tblLook w:val="0600" w:firstRow="0" w:lastRow="0" w:firstColumn="0" w:lastColumn="0" w:noHBand="1" w:noVBand="1"/>
      </w:tblPr>
      <w:tblGrid>
        <w:gridCol w:w="10800"/>
      </w:tblGrid>
      <w:tr w:rsidR="00E47672" w14:paraId="4794DD48" w14:textId="77777777" w:rsidTr="00E47672">
        <w:trPr>
          <w:trHeight w:val="726"/>
        </w:trPr>
        <w:tc>
          <w:tcPr>
            <w:tcW w:w="10800" w:type="dxa"/>
          </w:tcPr>
          <w:bookmarkStart w:id="0" w:name="_Toc321147149"/>
          <w:bookmarkStart w:id="1" w:name="_Toc318188227"/>
          <w:bookmarkStart w:id="2" w:name="_Toc318188327"/>
          <w:bookmarkStart w:id="3" w:name="_Toc318189312"/>
          <w:bookmarkStart w:id="4" w:name="_Toc321147011"/>
          <w:p w14:paraId="67C9E64C" w14:textId="2B337A0B" w:rsidR="00E47672" w:rsidRPr="00E47672" w:rsidRDefault="00000000" w:rsidP="00E47672">
            <w:pPr>
              <w:pStyle w:val="Title"/>
            </w:pPr>
            <w:sdt>
              <w:sdtPr>
                <w:id w:val="720020519"/>
                <w:placeholder>
                  <w:docPart w:val="4B60731680E746D5B7E333CF0BB19989"/>
                </w:placeholder>
                <w15:appearance w15:val="hidden"/>
              </w:sdtPr>
              <w:sdtEndPr>
                <w:rPr>
                  <w:rStyle w:val="TitleChar"/>
                  <w:b w:val="0"/>
                  <w:caps w:val="0"/>
                </w:rPr>
              </w:sdtEndPr>
              <w:sdtContent>
                <w:r w:rsidR="00AF241E">
                  <w:t>MODUL 1</w:t>
                </w:r>
              </w:sdtContent>
            </w:sdt>
          </w:p>
        </w:tc>
      </w:tr>
      <w:tr w:rsidR="00E47672" w14:paraId="731FA324" w14:textId="77777777" w:rsidTr="00E47672">
        <w:trPr>
          <w:trHeight w:val="726"/>
        </w:trPr>
        <w:tc>
          <w:tcPr>
            <w:tcW w:w="10800" w:type="dxa"/>
          </w:tcPr>
          <w:sdt>
            <w:sdtPr>
              <w:id w:val="-1640336837"/>
              <w:placeholder>
                <w:docPart w:val="1D5FBEA7D1524DFFAB9104861374824F"/>
              </w:placeholder>
              <w15:appearance w15:val="hidden"/>
            </w:sdtPr>
            <w:sdtContent>
              <w:p w14:paraId="6970CDCB" w14:textId="5D032C71" w:rsidR="00BA469A" w:rsidRPr="004213C5" w:rsidRDefault="0045653B" w:rsidP="00215815">
                <w:pPr>
                  <w:pStyle w:val="Subtitle"/>
                  <w:rPr>
                    <w:lang w:val="sv-SE"/>
                  </w:rPr>
                </w:pPr>
                <w:r>
                  <w:rPr>
                    <w:noProof/>
                  </w:rPr>
                  <w:drawing>
                    <wp:anchor distT="0" distB="0" distL="114300" distR="114300" simplePos="0" relativeHeight="251664384" behindDoc="0" locked="0" layoutInCell="1" allowOverlap="1" wp14:anchorId="32277DCC" wp14:editId="7A25259C">
                      <wp:simplePos x="0" y="0"/>
                      <wp:positionH relativeFrom="column">
                        <wp:posOffset>4760595</wp:posOffset>
                      </wp:positionH>
                      <wp:positionV relativeFrom="paragraph">
                        <wp:posOffset>-1108711</wp:posOffset>
                      </wp:positionV>
                      <wp:extent cx="2219219" cy="2802255"/>
                      <wp:effectExtent l="0" t="0" r="0" b="0"/>
                      <wp:wrapNone/>
                      <wp:docPr id="209044682" name="Picture 8" descr="A person in a white shirt and tie&#10;&#10;Description automatically generated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9044682" name="Picture 8" descr="A person in a white shirt and tie&#10;&#10;Description automatically generated"/>
                              <pic:cNvPicPr/>
                            </pic:nvPicPr>
                            <pic:blipFill>
                              <a:blip r:embed="rId1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226825" cy="281185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w:r>
                <w:r w:rsidR="00BA469A" w:rsidRPr="004213C5">
                  <w:rPr>
                    <w:lang w:val="sv-SE"/>
                  </w:rPr>
                  <w:t>Komputer Grafik 2D</w:t>
                </w:r>
              </w:p>
              <w:p w14:paraId="74F50D6C" w14:textId="174CC9D5" w:rsidR="00E47672" w:rsidRPr="004213C5" w:rsidRDefault="00AF241E" w:rsidP="00215815">
                <w:pPr>
                  <w:pStyle w:val="Subtitle"/>
                  <w:rPr>
                    <w:lang w:val="sv-SE"/>
                  </w:rPr>
                </w:pPr>
                <w:r w:rsidRPr="004213C5">
                  <w:rPr>
                    <w:lang w:val="sv-SE"/>
                  </w:rPr>
                  <w:t xml:space="preserve">PENGENALAN </w:t>
                </w:r>
                <w:r w:rsidR="006C1279" w:rsidRPr="004213C5">
                  <w:rPr>
                    <w:lang w:val="sv-SE"/>
                  </w:rPr>
                  <w:t>Python dan Processing</w:t>
                </w:r>
              </w:p>
              <w:p w14:paraId="6710DF5F" w14:textId="77777777" w:rsidR="00902DF9" w:rsidRPr="004213C5" w:rsidRDefault="00902DF9" w:rsidP="00215815">
                <w:pPr>
                  <w:pStyle w:val="Subtitle"/>
                  <w:rPr>
                    <w:lang w:val="sv-SE"/>
                  </w:rPr>
                </w:pPr>
              </w:p>
              <w:p w14:paraId="04BB2C66" w14:textId="7E6B9AA0" w:rsidR="00902DF9" w:rsidRPr="004213C5" w:rsidRDefault="00902DF9" w:rsidP="00215815">
                <w:pPr>
                  <w:pStyle w:val="Subtitle"/>
                  <w:rPr>
                    <w:lang w:val="sv-SE"/>
                  </w:rPr>
                </w:pPr>
                <w:r w:rsidRPr="004213C5">
                  <w:rPr>
                    <w:lang w:val="sv-SE"/>
                  </w:rPr>
                  <w:t>D3 Teknik Informatika</w:t>
                </w:r>
              </w:p>
              <w:p w14:paraId="52F2246D" w14:textId="77777777" w:rsidR="00902DF9" w:rsidRPr="004213C5" w:rsidRDefault="00902DF9" w:rsidP="00215815">
                <w:pPr>
                  <w:pStyle w:val="Subtitle"/>
                  <w:rPr>
                    <w:lang w:val="sv-SE"/>
                  </w:rPr>
                </w:pPr>
                <w:r w:rsidRPr="004213C5">
                  <w:rPr>
                    <w:lang w:val="sv-SE"/>
                  </w:rPr>
                  <w:t>Jurusan Teknik Komputer dan Informatika</w:t>
                </w:r>
              </w:p>
              <w:p w14:paraId="34F9EDAC" w14:textId="1CD195F6" w:rsidR="00902DF9" w:rsidRPr="00206B7B" w:rsidRDefault="00902DF9" w:rsidP="00215815">
                <w:pPr>
                  <w:pStyle w:val="Subtitle"/>
                </w:pPr>
                <w:r w:rsidRPr="00902DF9">
                  <w:t>POLITEKNIK NEGERI BANDUNG</w:t>
                </w:r>
              </w:p>
            </w:sdtContent>
          </w:sdt>
        </w:tc>
      </w:tr>
      <w:tr w:rsidR="00E47672" w14:paraId="0811E68F" w14:textId="77777777" w:rsidTr="00E47672">
        <w:trPr>
          <w:trHeight w:val="8091"/>
        </w:trPr>
        <w:tc>
          <w:tcPr>
            <w:tcW w:w="10800" w:type="dxa"/>
          </w:tcPr>
          <w:p w14:paraId="1FC29D1B" w14:textId="3F3485F0" w:rsidR="00E47672" w:rsidRPr="00206B7B" w:rsidRDefault="00E47672" w:rsidP="00BA469A">
            <w:pPr>
              <w:pStyle w:val="ContactInfo"/>
              <w:ind w:left="0"/>
            </w:pPr>
          </w:p>
        </w:tc>
      </w:tr>
      <w:tr w:rsidR="00FE1397" w:rsidRPr="004213C5" w14:paraId="2F3ECF05" w14:textId="77777777" w:rsidTr="00E47672">
        <w:trPr>
          <w:trHeight w:val="726"/>
        </w:trPr>
        <w:tc>
          <w:tcPr>
            <w:tcW w:w="10800" w:type="dxa"/>
          </w:tcPr>
          <w:p w14:paraId="31C6B5F2" w14:textId="1328AAD2" w:rsidR="00FE1397" w:rsidRPr="004213C5" w:rsidRDefault="00000000" w:rsidP="00E47672">
            <w:pPr>
              <w:pStyle w:val="ContactInfo"/>
              <w:rPr>
                <w:lang w:val="sv-SE"/>
              </w:rPr>
            </w:pPr>
            <w:sdt>
              <w:sdtPr>
                <w:id w:val="1824773452"/>
                <w:placeholder>
                  <w:docPart w:val="98749167084C4357AB59C42DA632E416"/>
                </w:placeholder>
                <w15:appearance w15:val="hidden"/>
              </w:sdtPr>
              <w:sdtContent>
                <w:r w:rsidR="004213C5" w:rsidRPr="004213C5">
                  <w:rPr>
                    <w:lang w:val="sv-SE"/>
                  </w:rPr>
                  <w:t xml:space="preserve">Nazra </w:t>
                </w:r>
                <w:r w:rsidR="00AD29B0" w:rsidRPr="004213C5">
                  <w:rPr>
                    <w:lang w:val="sv-SE"/>
                  </w:rPr>
                  <w:t>0</w:t>
                </w:r>
                <w:r w:rsidR="004213C5">
                  <w:rPr>
                    <w:lang w:val="sv-SE"/>
                  </w:rPr>
                  <w:t>68</w:t>
                </w:r>
              </w:sdtContent>
            </w:sdt>
            <w:r w:rsidR="00E47672" w:rsidRPr="004213C5">
              <w:rPr>
                <w:lang w:val="sv-SE"/>
              </w:rPr>
              <w:t xml:space="preserve"> </w:t>
            </w:r>
            <w:r w:rsidR="00FE1397" w:rsidRPr="004213C5">
              <w:rPr>
                <w:lang w:val="sv-SE"/>
              </w:rPr>
              <w:t xml:space="preserve">| </w:t>
            </w:r>
            <w:sdt>
              <w:sdtPr>
                <w:id w:val="2094198138"/>
                <w:placeholder>
                  <w:docPart w:val="83E09196FD6A41249866A122D67B7199"/>
                </w:placeholder>
                <w15:appearance w15:val="hidden"/>
              </w:sdtPr>
              <w:sdtContent>
                <w:r w:rsidR="00AA3045" w:rsidRPr="004213C5">
                  <w:rPr>
                    <w:lang w:val="sv-SE"/>
                  </w:rPr>
                  <w:t>KOMPUTER GRAFIK</w:t>
                </w:r>
              </w:sdtContent>
            </w:sdt>
            <w:r w:rsidR="00E47672" w:rsidRPr="004213C5">
              <w:rPr>
                <w:lang w:val="sv-SE"/>
              </w:rPr>
              <w:t xml:space="preserve"> </w:t>
            </w:r>
            <w:r w:rsidR="00FE1397" w:rsidRPr="004213C5">
              <w:rPr>
                <w:lang w:val="sv-SE"/>
              </w:rPr>
              <w:t xml:space="preserve">| </w:t>
            </w:r>
            <w:sdt>
              <w:sdtPr>
                <w:id w:val="-594012797"/>
                <w:placeholder>
                  <w:docPart w:val="F5452435941C4364A677B8DBC8304ABB"/>
                </w:placeholder>
                <w15:appearance w15:val="hidden"/>
              </w:sdtPr>
              <w:sdtContent>
                <w:r w:rsidR="0010700B" w:rsidRPr="004213C5">
                  <w:rPr>
                    <w:lang w:val="sv-SE"/>
                  </w:rPr>
                  <w:t>Agustus</w:t>
                </w:r>
                <w:r w:rsidR="00AA3045" w:rsidRPr="004213C5">
                  <w:rPr>
                    <w:lang w:val="sv-SE"/>
                  </w:rPr>
                  <w:t xml:space="preserve">, </w:t>
                </w:r>
                <w:r w:rsidR="00903671" w:rsidRPr="004213C5">
                  <w:rPr>
                    <w:lang w:val="sv-SE"/>
                  </w:rPr>
                  <w:t>19</w:t>
                </w:r>
                <w:r w:rsidR="00AA3045" w:rsidRPr="004213C5">
                  <w:rPr>
                    <w:lang w:val="sv-SE"/>
                  </w:rPr>
                  <w:t xml:space="preserve"> 202</w:t>
                </w:r>
                <w:r w:rsidR="00903671" w:rsidRPr="004213C5">
                  <w:rPr>
                    <w:lang w:val="sv-SE"/>
                  </w:rPr>
                  <w:t>4</w:t>
                </w:r>
              </w:sdtContent>
            </w:sdt>
          </w:p>
        </w:tc>
      </w:tr>
    </w:tbl>
    <w:p w14:paraId="1798BEF2" w14:textId="77777777" w:rsidR="003422FF" w:rsidRPr="004213C5" w:rsidRDefault="003422FF" w:rsidP="00685117">
      <w:pPr>
        <w:rPr>
          <w:lang w:val="sv-SE"/>
        </w:rPr>
      </w:pPr>
    </w:p>
    <w:p w14:paraId="59E2125E" w14:textId="77777777" w:rsidR="0074501E" w:rsidRPr="004213C5" w:rsidRDefault="0074501E" w:rsidP="00101A18">
      <w:pPr>
        <w:pStyle w:val="Heading1"/>
        <w:rPr>
          <w:lang w:val="sv-SE"/>
        </w:rPr>
        <w:sectPr w:rsidR="0074501E" w:rsidRPr="004213C5" w:rsidSect="005019BD">
          <w:footerReference w:type="default" r:id="rId15"/>
          <w:pgSz w:w="12240" w:h="15840"/>
          <w:pgMar w:top="720" w:right="720" w:bottom="720" w:left="720" w:header="720" w:footer="720" w:gutter="0"/>
          <w:pgNumType w:start="0"/>
          <w:cols w:space="720"/>
          <w:titlePg/>
          <w:docGrid w:linePitch="360"/>
        </w:sectPr>
      </w:pPr>
    </w:p>
    <w:bookmarkEnd w:id="4" w:displacedByCustomXml="next"/>
    <w:bookmarkEnd w:id="3" w:displacedByCustomXml="next"/>
    <w:bookmarkEnd w:id="2" w:displacedByCustomXml="next"/>
    <w:bookmarkEnd w:id="1" w:displacedByCustomXml="next"/>
    <w:bookmarkEnd w:id="0" w:displacedByCustomXml="next"/>
    <w:sdt>
      <w:sdtPr>
        <w:rPr>
          <w:rFonts w:eastAsiaTheme="minorEastAsia" w:cstheme="minorBidi"/>
          <w:b w:val="0"/>
          <w:caps w:val="0"/>
          <w:color w:val="767171" w:themeColor="background2" w:themeShade="80"/>
          <w:sz w:val="22"/>
          <w:szCs w:val="22"/>
        </w:rPr>
        <w:id w:val="-197659576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EFD1BE" w14:textId="1228DFA2" w:rsidR="003B459E" w:rsidRDefault="003B459E">
          <w:pPr>
            <w:pStyle w:val="TOCHeading"/>
          </w:pPr>
          <w:r>
            <w:t>Contents</w:t>
          </w:r>
        </w:p>
        <w:p w14:paraId="12DCC64B" w14:textId="1DC30676" w:rsidR="00550FB1" w:rsidRDefault="003B459E">
          <w:pPr>
            <w:pStyle w:val="TOC1"/>
            <w:tabs>
              <w:tab w:val="right" w:leader="dot" w:pos="10790"/>
            </w:tabs>
            <w:rPr>
              <w:noProof/>
              <w:color w:val="auto"/>
              <w:kern w:val="2"/>
              <w:lang w:val="en-ID" w:eastAsia="en-ID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712693" w:history="1">
            <w:r w:rsidR="00550FB1" w:rsidRPr="0093697E">
              <w:rPr>
                <w:rStyle w:val="Hyperlink"/>
                <w:noProof/>
              </w:rPr>
              <w:t>SETUP THONNY &amp; PROCESSING</w:t>
            </w:r>
            <w:r w:rsidR="00550FB1">
              <w:rPr>
                <w:noProof/>
                <w:webHidden/>
              </w:rPr>
              <w:tab/>
            </w:r>
            <w:r w:rsidR="00550FB1">
              <w:rPr>
                <w:noProof/>
                <w:webHidden/>
              </w:rPr>
              <w:fldChar w:fldCharType="begin"/>
            </w:r>
            <w:r w:rsidR="00550FB1">
              <w:rPr>
                <w:noProof/>
                <w:webHidden/>
              </w:rPr>
              <w:instrText xml:space="preserve"> PAGEREF _Toc143712693 \h </w:instrText>
            </w:r>
            <w:r w:rsidR="00550FB1">
              <w:rPr>
                <w:noProof/>
                <w:webHidden/>
              </w:rPr>
            </w:r>
            <w:r w:rsidR="00550FB1">
              <w:rPr>
                <w:noProof/>
                <w:webHidden/>
              </w:rPr>
              <w:fldChar w:fldCharType="separate"/>
            </w:r>
            <w:r w:rsidR="00D82B01">
              <w:rPr>
                <w:noProof/>
                <w:webHidden/>
              </w:rPr>
              <w:t>0</w:t>
            </w:r>
            <w:r w:rsidR="00550FB1">
              <w:rPr>
                <w:noProof/>
                <w:webHidden/>
              </w:rPr>
              <w:fldChar w:fldCharType="end"/>
            </w:r>
          </w:hyperlink>
        </w:p>
        <w:p w14:paraId="3AAFE65D" w14:textId="039D3E17" w:rsidR="00550FB1" w:rsidRDefault="00000000">
          <w:pPr>
            <w:pStyle w:val="TOC1"/>
            <w:tabs>
              <w:tab w:val="right" w:leader="dot" w:pos="10790"/>
            </w:tabs>
            <w:rPr>
              <w:noProof/>
              <w:color w:val="auto"/>
              <w:kern w:val="2"/>
              <w:lang w:val="en-ID" w:eastAsia="en-ID"/>
              <w14:ligatures w14:val="standardContextual"/>
            </w:rPr>
          </w:pPr>
          <w:hyperlink w:anchor="_Toc143712694" w:history="1">
            <w:r w:rsidR="00550FB1" w:rsidRPr="0093697E">
              <w:rPr>
                <w:rStyle w:val="Hyperlink"/>
                <w:noProof/>
              </w:rPr>
              <w:t>THONNY INTERFACE</w:t>
            </w:r>
            <w:r w:rsidR="00550FB1">
              <w:rPr>
                <w:noProof/>
                <w:webHidden/>
              </w:rPr>
              <w:tab/>
            </w:r>
            <w:r w:rsidR="00550FB1">
              <w:rPr>
                <w:noProof/>
                <w:webHidden/>
              </w:rPr>
              <w:fldChar w:fldCharType="begin"/>
            </w:r>
            <w:r w:rsidR="00550FB1">
              <w:rPr>
                <w:noProof/>
                <w:webHidden/>
              </w:rPr>
              <w:instrText xml:space="preserve"> PAGEREF _Toc143712694 \h </w:instrText>
            </w:r>
            <w:r w:rsidR="00550FB1">
              <w:rPr>
                <w:noProof/>
                <w:webHidden/>
              </w:rPr>
            </w:r>
            <w:r w:rsidR="00550FB1">
              <w:rPr>
                <w:noProof/>
                <w:webHidden/>
              </w:rPr>
              <w:fldChar w:fldCharType="separate"/>
            </w:r>
            <w:r w:rsidR="00D82B01">
              <w:rPr>
                <w:noProof/>
                <w:webHidden/>
              </w:rPr>
              <w:t>1</w:t>
            </w:r>
            <w:r w:rsidR="00550FB1">
              <w:rPr>
                <w:noProof/>
                <w:webHidden/>
              </w:rPr>
              <w:fldChar w:fldCharType="end"/>
            </w:r>
          </w:hyperlink>
        </w:p>
        <w:p w14:paraId="092563B1" w14:textId="03486D20" w:rsidR="00550FB1" w:rsidRDefault="00000000">
          <w:pPr>
            <w:pStyle w:val="TOC1"/>
            <w:tabs>
              <w:tab w:val="right" w:leader="dot" w:pos="10790"/>
            </w:tabs>
            <w:rPr>
              <w:noProof/>
              <w:color w:val="auto"/>
              <w:kern w:val="2"/>
              <w:lang w:val="en-ID" w:eastAsia="en-ID"/>
              <w14:ligatures w14:val="standardContextual"/>
            </w:rPr>
          </w:pPr>
          <w:hyperlink w:anchor="_Toc143712695" w:history="1">
            <w:r w:rsidR="00550FB1" w:rsidRPr="0093697E">
              <w:rPr>
                <w:rStyle w:val="Hyperlink"/>
                <w:noProof/>
              </w:rPr>
              <w:t>MENAMBAHKAN PROCESSING DAN LIBRARY LAINNYA</w:t>
            </w:r>
            <w:r w:rsidR="00550FB1">
              <w:rPr>
                <w:noProof/>
                <w:webHidden/>
              </w:rPr>
              <w:tab/>
            </w:r>
            <w:r w:rsidR="00550FB1">
              <w:rPr>
                <w:noProof/>
                <w:webHidden/>
              </w:rPr>
              <w:fldChar w:fldCharType="begin"/>
            </w:r>
            <w:r w:rsidR="00550FB1">
              <w:rPr>
                <w:noProof/>
                <w:webHidden/>
              </w:rPr>
              <w:instrText xml:space="preserve"> PAGEREF _Toc143712695 \h </w:instrText>
            </w:r>
            <w:r w:rsidR="00550FB1">
              <w:rPr>
                <w:noProof/>
                <w:webHidden/>
              </w:rPr>
            </w:r>
            <w:r w:rsidR="00550FB1">
              <w:rPr>
                <w:noProof/>
                <w:webHidden/>
              </w:rPr>
              <w:fldChar w:fldCharType="separate"/>
            </w:r>
            <w:r w:rsidR="00D82B01">
              <w:rPr>
                <w:noProof/>
                <w:webHidden/>
              </w:rPr>
              <w:t>1</w:t>
            </w:r>
            <w:r w:rsidR="00550FB1">
              <w:rPr>
                <w:noProof/>
                <w:webHidden/>
              </w:rPr>
              <w:fldChar w:fldCharType="end"/>
            </w:r>
          </w:hyperlink>
        </w:p>
        <w:p w14:paraId="7A6E31F9" w14:textId="6993A3FF" w:rsidR="00550FB1" w:rsidRDefault="00000000">
          <w:pPr>
            <w:pStyle w:val="TOC1"/>
            <w:tabs>
              <w:tab w:val="right" w:leader="dot" w:pos="10790"/>
            </w:tabs>
            <w:rPr>
              <w:noProof/>
              <w:color w:val="auto"/>
              <w:kern w:val="2"/>
              <w:lang w:val="en-ID" w:eastAsia="en-ID"/>
              <w14:ligatures w14:val="standardContextual"/>
            </w:rPr>
          </w:pPr>
          <w:hyperlink w:anchor="_Toc143712696" w:history="1">
            <w:r w:rsidR="00550FB1" w:rsidRPr="0093697E">
              <w:rPr>
                <w:rStyle w:val="Hyperlink"/>
                <w:noProof/>
              </w:rPr>
              <w:t>KONSEP PROCESSING</w:t>
            </w:r>
            <w:r w:rsidR="00550FB1">
              <w:rPr>
                <w:noProof/>
                <w:webHidden/>
              </w:rPr>
              <w:tab/>
            </w:r>
            <w:r w:rsidR="00550FB1">
              <w:rPr>
                <w:noProof/>
                <w:webHidden/>
              </w:rPr>
              <w:fldChar w:fldCharType="begin"/>
            </w:r>
            <w:r w:rsidR="00550FB1">
              <w:rPr>
                <w:noProof/>
                <w:webHidden/>
              </w:rPr>
              <w:instrText xml:space="preserve"> PAGEREF _Toc143712696 \h </w:instrText>
            </w:r>
            <w:r w:rsidR="00550FB1">
              <w:rPr>
                <w:noProof/>
                <w:webHidden/>
              </w:rPr>
            </w:r>
            <w:r w:rsidR="00550FB1">
              <w:rPr>
                <w:noProof/>
                <w:webHidden/>
              </w:rPr>
              <w:fldChar w:fldCharType="separate"/>
            </w:r>
            <w:r w:rsidR="00D82B01">
              <w:rPr>
                <w:noProof/>
                <w:webHidden/>
              </w:rPr>
              <w:t>3</w:t>
            </w:r>
            <w:r w:rsidR="00550FB1">
              <w:rPr>
                <w:noProof/>
                <w:webHidden/>
              </w:rPr>
              <w:fldChar w:fldCharType="end"/>
            </w:r>
          </w:hyperlink>
        </w:p>
        <w:p w14:paraId="708011E5" w14:textId="145011D5" w:rsidR="00550FB1" w:rsidRDefault="00000000">
          <w:pPr>
            <w:pStyle w:val="TOC1"/>
            <w:tabs>
              <w:tab w:val="right" w:leader="dot" w:pos="10790"/>
            </w:tabs>
            <w:rPr>
              <w:noProof/>
              <w:color w:val="auto"/>
              <w:kern w:val="2"/>
              <w:lang w:val="en-ID" w:eastAsia="en-ID"/>
              <w14:ligatures w14:val="standardContextual"/>
            </w:rPr>
          </w:pPr>
          <w:hyperlink w:anchor="_Toc143712697" w:history="1">
            <w:r w:rsidR="00550FB1" w:rsidRPr="0093697E">
              <w:rPr>
                <w:rStyle w:val="Hyperlink"/>
                <w:noProof/>
              </w:rPr>
              <w:t>MODE PROCESSING</w:t>
            </w:r>
            <w:r w:rsidR="00550FB1">
              <w:rPr>
                <w:noProof/>
                <w:webHidden/>
              </w:rPr>
              <w:tab/>
            </w:r>
            <w:r w:rsidR="00550FB1">
              <w:rPr>
                <w:noProof/>
                <w:webHidden/>
              </w:rPr>
              <w:fldChar w:fldCharType="begin"/>
            </w:r>
            <w:r w:rsidR="00550FB1">
              <w:rPr>
                <w:noProof/>
                <w:webHidden/>
              </w:rPr>
              <w:instrText xml:space="preserve"> PAGEREF _Toc143712697 \h </w:instrText>
            </w:r>
            <w:r w:rsidR="00550FB1">
              <w:rPr>
                <w:noProof/>
                <w:webHidden/>
              </w:rPr>
            </w:r>
            <w:r w:rsidR="00550FB1">
              <w:rPr>
                <w:noProof/>
                <w:webHidden/>
              </w:rPr>
              <w:fldChar w:fldCharType="separate"/>
            </w:r>
            <w:r w:rsidR="00D82B01">
              <w:rPr>
                <w:noProof/>
                <w:webHidden/>
              </w:rPr>
              <w:t>3</w:t>
            </w:r>
            <w:r w:rsidR="00550FB1">
              <w:rPr>
                <w:noProof/>
                <w:webHidden/>
              </w:rPr>
              <w:fldChar w:fldCharType="end"/>
            </w:r>
          </w:hyperlink>
        </w:p>
        <w:p w14:paraId="7C3B6284" w14:textId="5C4F138B" w:rsidR="00550FB1" w:rsidRDefault="00000000">
          <w:pPr>
            <w:pStyle w:val="TOC1"/>
            <w:tabs>
              <w:tab w:val="right" w:leader="dot" w:pos="10790"/>
            </w:tabs>
            <w:rPr>
              <w:noProof/>
              <w:color w:val="auto"/>
              <w:kern w:val="2"/>
              <w:lang w:val="en-ID" w:eastAsia="en-ID"/>
              <w14:ligatures w14:val="standardContextual"/>
            </w:rPr>
          </w:pPr>
          <w:hyperlink w:anchor="_Toc143712698" w:history="1">
            <w:r w:rsidR="00550FB1" w:rsidRPr="0093697E">
              <w:rPr>
                <w:rStyle w:val="Hyperlink"/>
                <w:noProof/>
              </w:rPr>
              <w:t>TASK PRAKTIKUM</w:t>
            </w:r>
            <w:r w:rsidR="00550FB1">
              <w:rPr>
                <w:noProof/>
                <w:webHidden/>
              </w:rPr>
              <w:tab/>
            </w:r>
            <w:r w:rsidR="00550FB1">
              <w:rPr>
                <w:noProof/>
                <w:webHidden/>
              </w:rPr>
              <w:fldChar w:fldCharType="begin"/>
            </w:r>
            <w:r w:rsidR="00550FB1">
              <w:rPr>
                <w:noProof/>
                <w:webHidden/>
              </w:rPr>
              <w:instrText xml:space="preserve"> PAGEREF _Toc143712698 \h </w:instrText>
            </w:r>
            <w:r w:rsidR="00550FB1">
              <w:rPr>
                <w:noProof/>
                <w:webHidden/>
              </w:rPr>
            </w:r>
            <w:r w:rsidR="00550FB1">
              <w:rPr>
                <w:noProof/>
                <w:webHidden/>
              </w:rPr>
              <w:fldChar w:fldCharType="separate"/>
            </w:r>
            <w:r w:rsidR="00D82B01">
              <w:rPr>
                <w:noProof/>
                <w:webHidden/>
              </w:rPr>
              <w:t>4</w:t>
            </w:r>
            <w:r w:rsidR="00550FB1">
              <w:rPr>
                <w:noProof/>
                <w:webHidden/>
              </w:rPr>
              <w:fldChar w:fldCharType="end"/>
            </w:r>
          </w:hyperlink>
        </w:p>
        <w:p w14:paraId="0D3F6A8D" w14:textId="7F7A6813" w:rsidR="00550FB1" w:rsidRDefault="00000000">
          <w:pPr>
            <w:pStyle w:val="TOC1"/>
            <w:tabs>
              <w:tab w:val="right" w:leader="dot" w:pos="10790"/>
            </w:tabs>
            <w:rPr>
              <w:noProof/>
              <w:color w:val="auto"/>
              <w:kern w:val="2"/>
              <w:lang w:val="en-ID" w:eastAsia="en-ID"/>
              <w14:ligatures w14:val="standardContextual"/>
            </w:rPr>
          </w:pPr>
          <w:hyperlink w:anchor="_Toc143712699" w:history="1">
            <w:r w:rsidR="00550FB1" w:rsidRPr="0093697E">
              <w:rPr>
                <w:rStyle w:val="Hyperlink"/>
                <w:noProof/>
              </w:rPr>
              <w:t>PENGUMPULAN</w:t>
            </w:r>
            <w:r w:rsidR="00550FB1">
              <w:rPr>
                <w:noProof/>
                <w:webHidden/>
              </w:rPr>
              <w:tab/>
            </w:r>
            <w:r w:rsidR="00550FB1">
              <w:rPr>
                <w:noProof/>
                <w:webHidden/>
              </w:rPr>
              <w:fldChar w:fldCharType="begin"/>
            </w:r>
            <w:r w:rsidR="00550FB1">
              <w:rPr>
                <w:noProof/>
                <w:webHidden/>
              </w:rPr>
              <w:instrText xml:space="preserve"> PAGEREF _Toc143712699 \h </w:instrText>
            </w:r>
            <w:r w:rsidR="00550FB1">
              <w:rPr>
                <w:noProof/>
                <w:webHidden/>
              </w:rPr>
            </w:r>
            <w:r w:rsidR="00550FB1">
              <w:rPr>
                <w:noProof/>
                <w:webHidden/>
              </w:rPr>
              <w:fldChar w:fldCharType="separate"/>
            </w:r>
            <w:r w:rsidR="00D82B01">
              <w:rPr>
                <w:noProof/>
                <w:webHidden/>
              </w:rPr>
              <w:t>9</w:t>
            </w:r>
            <w:r w:rsidR="00550FB1">
              <w:rPr>
                <w:noProof/>
                <w:webHidden/>
              </w:rPr>
              <w:fldChar w:fldCharType="end"/>
            </w:r>
          </w:hyperlink>
        </w:p>
        <w:p w14:paraId="6F4E43E8" w14:textId="54E75BCB" w:rsidR="003B459E" w:rsidRDefault="003B459E">
          <w:r>
            <w:rPr>
              <w:b/>
              <w:bCs/>
              <w:noProof/>
            </w:rPr>
            <w:fldChar w:fldCharType="end"/>
          </w:r>
        </w:p>
      </w:sdtContent>
    </w:sdt>
    <w:p w14:paraId="58E3AB7D" w14:textId="1BA7426F" w:rsidR="007B0D15" w:rsidRDefault="007B0D15" w:rsidP="007021DE"/>
    <w:p w14:paraId="7AAC6826" w14:textId="77777777" w:rsidR="00B401D7" w:rsidRDefault="00B401D7" w:rsidP="007021DE"/>
    <w:p w14:paraId="0D5676A6" w14:textId="77777777" w:rsidR="00B401D7" w:rsidRDefault="00B401D7" w:rsidP="007021DE">
      <w:pPr>
        <w:sectPr w:rsidR="00B401D7" w:rsidSect="00325ACE">
          <w:pgSz w:w="12240" w:h="15840"/>
          <w:pgMar w:top="720" w:right="720" w:bottom="720" w:left="720" w:header="720" w:footer="720" w:gutter="0"/>
          <w:pgNumType w:fmt="lowerRoman" w:start="1"/>
          <w:cols w:space="720"/>
          <w:titlePg/>
          <w:docGrid w:linePitch="360"/>
        </w:sectPr>
      </w:pPr>
    </w:p>
    <w:bookmarkStart w:id="5" w:name="_Toc143712693"/>
    <w:p w14:paraId="7553B900" w14:textId="17BAF381" w:rsidR="00B401D7" w:rsidRPr="00FE1397" w:rsidRDefault="00000000" w:rsidP="00765713">
      <w:pPr>
        <w:pStyle w:val="Heading1"/>
      </w:pPr>
      <w:sdt>
        <w:sdtPr>
          <w:id w:val="-1497877332"/>
          <w:placeholder>
            <w:docPart w:val="ED3422DC09EC4BBE97A351507BCB02F2"/>
          </w:placeholder>
          <w15:appearance w15:val="hidden"/>
        </w:sdtPr>
        <w:sdtContent>
          <w:r w:rsidR="00340C21">
            <w:rPr>
              <w:caps w:val="0"/>
            </w:rPr>
            <w:t>SETUP</w:t>
          </w:r>
          <w:r w:rsidR="00945A4E">
            <w:rPr>
              <w:caps w:val="0"/>
            </w:rPr>
            <w:t xml:space="preserve"> </w:t>
          </w:r>
          <w:r w:rsidR="00813B4B">
            <w:rPr>
              <w:caps w:val="0"/>
            </w:rPr>
            <w:t>THONNY</w:t>
          </w:r>
        </w:sdtContent>
      </w:sdt>
      <w:r w:rsidR="00945A4E">
        <w:rPr>
          <w:caps w:val="0"/>
        </w:rPr>
        <w:t xml:space="preserve"> </w:t>
      </w:r>
      <w:r w:rsidR="00AF0522">
        <w:rPr>
          <w:caps w:val="0"/>
        </w:rPr>
        <w:t>&amp; PROCESSING</w:t>
      </w:r>
      <w:bookmarkEnd w:id="5"/>
    </w:p>
    <w:p w14:paraId="31126D4C" w14:textId="420F0FD4" w:rsidR="00945A4E" w:rsidRDefault="00AF0522" w:rsidP="00AD29B0">
      <w:pPr>
        <w:jc w:val="both"/>
      </w:pPr>
      <w:r>
        <w:t>Thonny Python IDE</w:t>
      </w:r>
      <w:r w:rsidR="00647C51">
        <w:t xml:space="preserve"> (</w:t>
      </w:r>
      <w:r w:rsidR="00647C51" w:rsidRPr="00647C51">
        <w:t>https://thonny.org/</w:t>
      </w:r>
      <w:r w:rsidR="00647C51">
        <w:t xml:space="preserve">) </w:t>
      </w:r>
      <w:proofErr w:type="spellStart"/>
      <w:r w:rsidR="00647C51">
        <w:t>merupakan</w:t>
      </w:r>
      <w:proofErr w:type="spellEnd"/>
      <w:r w:rsidR="00647C51">
        <w:t xml:space="preserve"> integrated development environment </w:t>
      </w:r>
      <w:proofErr w:type="spellStart"/>
      <w:r w:rsidR="00647C51">
        <w:t>khusus</w:t>
      </w:r>
      <w:proofErr w:type="spellEnd"/>
      <w:r w:rsidR="00647C51">
        <w:t xml:space="preserve"> Bahasa python </w:t>
      </w:r>
      <w:proofErr w:type="spellStart"/>
      <w:r w:rsidR="00647C51">
        <w:t>untuk</w:t>
      </w:r>
      <w:proofErr w:type="spellEnd"/>
      <w:r w:rsidR="00647C51">
        <w:t xml:space="preserve"> </w:t>
      </w:r>
      <w:proofErr w:type="spellStart"/>
      <w:r w:rsidR="00647C51">
        <w:t>pemula</w:t>
      </w:r>
      <w:proofErr w:type="spellEnd"/>
      <w:r w:rsidR="00647C51">
        <w:t xml:space="preserve">, Thonny </w:t>
      </w:r>
      <w:proofErr w:type="spellStart"/>
      <w:r w:rsidR="00647C51">
        <w:t>menyediakan</w:t>
      </w:r>
      <w:proofErr w:type="spellEnd"/>
      <w:r w:rsidR="00647C51">
        <w:t xml:space="preserve"> interface </w:t>
      </w:r>
      <w:proofErr w:type="spellStart"/>
      <w:r w:rsidR="00647C51">
        <w:t>untuk</w:t>
      </w:r>
      <w:proofErr w:type="spellEnd"/>
      <w:r w:rsidR="00647C51">
        <w:t xml:space="preserve"> </w:t>
      </w:r>
      <w:proofErr w:type="spellStart"/>
      <w:r w:rsidR="00647C51">
        <w:t>menambahkan</w:t>
      </w:r>
      <w:proofErr w:type="spellEnd"/>
      <w:r w:rsidR="00647C51">
        <w:t xml:space="preserve"> library </w:t>
      </w:r>
      <w:proofErr w:type="spellStart"/>
      <w:r w:rsidR="00647C51">
        <w:t>pendukung</w:t>
      </w:r>
      <w:proofErr w:type="spellEnd"/>
      <w:r w:rsidR="00647C51">
        <w:t xml:space="preserve"> </w:t>
      </w:r>
      <w:proofErr w:type="spellStart"/>
      <w:r w:rsidR="00647C51">
        <w:t>dari</w:t>
      </w:r>
      <w:proofErr w:type="spellEnd"/>
      <w:r w:rsidR="00647C51">
        <w:t xml:space="preserve"> </w:t>
      </w:r>
      <w:proofErr w:type="spellStart"/>
      <w:r w:rsidR="00647C51">
        <w:t>PyPI</w:t>
      </w:r>
      <w:proofErr w:type="spellEnd"/>
      <w:r w:rsidR="00647C51">
        <w:t xml:space="preserve"> (</w:t>
      </w:r>
      <w:hyperlink r:id="rId16" w:history="1">
        <w:r w:rsidR="00647C51" w:rsidRPr="00F85040">
          <w:rPr>
            <w:rStyle w:val="Hyperlink"/>
          </w:rPr>
          <w:t>https://pypi.org/</w:t>
        </w:r>
      </w:hyperlink>
      <w:r w:rsidR="00647C51">
        <w:t xml:space="preserve">) </w:t>
      </w:r>
      <w:proofErr w:type="spellStart"/>
      <w:r w:rsidR="00647C51">
        <w:t>secara</w:t>
      </w:r>
      <w:proofErr w:type="spellEnd"/>
      <w:r w:rsidR="00647C51">
        <w:t xml:space="preserve"> </w:t>
      </w:r>
      <w:proofErr w:type="spellStart"/>
      <w:r w:rsidR="00647C51">
        <w:t>langsung</w:t>
      </w:r>
      <w:proofErr w:type="spellEnd"/>
      <w:r w:rsidR="00647C51">
        <w:t xml:space="preserve">. Thonny </w:t>
      </w:r>
      <w:proofErr w:type="spellStart"/>
      <w:r w:rsidR="00647C51">
        <w:t>dapat</w:t>
      </w:r>
      <w:proofErr w:type="spellEnd"/>
      <w:r w:rsidR="00647C51">
        <w:t xml:space="preserve"> </w:t>
      </w:r>
      <w:proofErr w:type="spellStart"/>
      <w:r w:rsidR="00647C51">
        <w:t>diinstall</w:t>
      </w:r>
      <w:proofErr w:type="spellEnd"/>
      <w:r w:rsidR="00647C51">
        <w:t xml:space="preserve"> </w:t>
      </w:r>
      <w:proofErr w:type="spellStart"/>
      <w:r w:rsidR="00647C51">
        <w:t>secara</w:t>
      </w:r>
      <w:proofErr w:type="spellEnd"/>
      <w:r w:rsidR="00647C51">
        <w:t xml:space="preserve"> </w:t>
      </w:r>
      <w:proofErr w:type="spellStart"/>
      <w:r w:rsidR="00647C51">
        <w:t>langsung</w:t>
      </w:r>
      <w:proofErr w:type="spellEnd"/>
      <w:r w:rsidR="00647C51">
        <w:t xml:space="preserve"> </w:t>
      </w:r>
      <w:proofErr w:type="spellStart"/>
      <w:r w:rsidR="00647C51">
        <w:t>maupun</w:t>
      </w:r>
      <w:proofErr w:type="spellEnd"/>
      <w:r w:rsidR="00647C51">
        <w:t xml:space="preserve"> </w:t>
      </w:r>
      <w:proofErr w:type="spellStart"/>
      <w:r w:rsidR="00647C51">
        <w:t>digunakan</w:t>
      </w:r>
      <w:proofErr w:type="spellEnd"/>
      <w:r w:rsidR="00647C51">
        <w:t xml:space="preserve"> </w:t>
      </w:r>
      <w:proofErr w:type="spellStart"/>
      <w:r w:rsidR="00647C51">
        <w:t>secara</w:t>
      </w:r>
      <w:proofErr w:type="spellEnd"/>
      <w:r w:rsidR="00647C51">
        <w:t xml:space="preserve"> portable</w:t>
      </w:r>
      <w:r w:rsidR="00340C21">
        <w:t xml:space="preserve"> developer </w:t>
      </w:r>
      <w:proofErr w:type="spellStart"/>
      <w:r w:rsidR="00340C21">
        <w:t>tidak</w:t>
      </w:r>
      <w:proofErr w:type="spellEnd"/>
      <w:r w:rsidR="00340C21">
        <w:t xml:space="preserve"> </w:t>
      </w:r>
      <w:proofErr w:type="spellStart"/>
      <w:r w:rsidR="00340C21">
        <w:t>perlu</w:t>
      </w:r>
      <w:proofErr w:type="spellEnd"/>
      <w:r w:rsidR="00340C21">
        <w:t xml:space="preserve"> </w:t>
      </w:r>
      <w:proofErr w:type="spellStart"/>
      <w:r w:rsidR="00340C21">
        <w:t>dilakukan</w:t>
      </w:r>
      <w:proofErr w:type="spellEnd"/>
      <w:r w:rsidR="00340C21">
        <w:t xml:space="preserve"> </w:t>
      </w:r>
      <w:proofErr w:type="spellStart"/>
      <w:r w:rsidR="00340C21">
        <w:t>instalasi</w:t>
      </w:r>
      <w:proofErr w:type="spellEnd"/>
      <w:r w:rsidR="00FA2148">
        <w:t>;</w:t>
      </w:r>
      <w:r w:rsidR="00340C21">
        <w:t xml:space="preserve"> </w:t>
      </w:r>
      <w:proofErr w:type="spellStart"/>
      <w:r w:rsidR="00340C21">
        <w:t>berikut</w:t>
      </w:r>
      <w:proofErr w:type="spellEnd"/>
      <w:r w:rsidR="00340C21">
        <w:t xml:space="preserve"> </w:t>
      </w:r>
      <w:proofErr w:type="spellStart"/>
      <w:r w:rsidR="00340C21">
        <w:t>langkah-langkah</w:t>
      </w:r>
      <w:proofErr w:type="spellEnd"/>
      <w:r w:rsidR="00340C21">
        <w:t xml:space="preserve"> setup </w:t>
      </w:r>
      <w:r w:rsidR="00ED32BA">
        <w:t>Thonny</w:t>
      </w:r>
      <w:r w:rsidR="00340C21">
        <w:t xml:space="preserve"> pada </w:t>
      </w:r>
      <w:proofErr w:type="spellStart"/>
      <w:r w:rsidR="00340C21">
        <w:t>sistem</w:t>
      </w:r>
      <w:proofErr w:type="spellEnd"/>
      <w:r w:rsidR="00340C21">
        <w:t xml:space="preserve"> </w:t>
      </w:r>
      <w:proofErr w:type="spellStart"/>
      <w:r w:rsidR="00340C21">
        <w:t>operasi</w:t>
      </w:r>
      <w:proofErr w:type="spellEnd"/>
      <w:r w:rsidR="00340C21">
        <w:t xml:space="preserve"> Windows.</w:t>
      </w:r>
    </w:p>
    <w:p w14:paraId="50068BB1" w14:textId="41C000AD" w:rsidR="00340C21" w:rsidRPr="004213C5" w:rsidRDefault="002F32D7" w:rsidP="00340C21">
      <w:pPr>
        <w:pStyle w:val="ListParagraph"/>
        <w:numPr>
          <w:ilvl w:val="0"/>
          <w:numId w:val="21"/>
        </w:numPr>
        <w:rPr>
          <w:lang w:val="sv-SE"/>
        </w:rPr>
      </w:pPr>
      <w:r w:rsidRPr="004213C5">
        <w:rPr>
          <w:lang w:val="sv-SE"/>
        </w:rPr>
        <w:t xml:space="preserve">Buka halaman </w:t>
      </w:r>
      <w:r w:rsidR="009B3F81" w:rsidRPr="004213C5">
        <w:rPr>
          <w:lang w:val="sv-SE"/>
        </w:rPr>
        <w:t>https://thonny.org/</w:t>
      </w:r>
      <w:r w:rsidRPr="004213C5">
        <w:rPr>
          <w:lang w:val="sv-SE"/>
        </w:rPr>
        <w:t xml:space="preserve"> , atau pilih versi </w:t>
      </w:r>
      <w:r w:rsidR="009B3F81" w:rsidRPr="004213C5">
        <w:rPr>
          <w:lang w:val="sv-SE"/>
        </w:rPr>
        <w:t>Thonny</w:t>
      </w:r>
      <w:r w:rsidRPr="004213C5">
        <w:rPr>
          <w:lang w:val="sv-SE"/>
        </w:rPr>
        <w:t xml:space="preserve"> sesuai dengan sistem operasi anda.</w:t>
      </w:r>
    </w:p>
    <w:p w14:paraId="369655E5" w14:textId="0F984576" w:rsidR="002F32D7" w:rsidRDefault="009B3F81" w:rsidP="00A47E6B">
      <w:pPr>
        <w:jc w:val="center"/>
      </w:pPr>
      <w:r w:rsidRPr="009B3F81">
        <w:rPr>
          <w:noProof/>
        </w:rPr>
        <w:drawing>
          <wp:inline distT="0" distB="0" distL="0" distR="0" wp14:anchorId="5FAD778A" wp14:editId="1CCFC167">
            <wp:extent cx="6256562" cy="4084674"/>
            <wp:effectExtent l="0" t="0" r="0" b="0"/>
            <wp:docPr id="1152251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5158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BF4B" w14:textId="4B833D8F" w:rsidR="00AC47E3" w:rsidRPr="004213C5" w:rsidRDefault="002F32D7" w:rsidP="00AD29B0">
      <w:pPr>
        <w:pStyle w:val="ListParagraph"/>
        <w:numPr>
          <w:ilvl w:val="0"/>
          <w:numId w:val="21"/>
        </w:numPr>
        <w:jc w:val="both"/>
        <w:rPr>
          <w:lang w:val="sv-SE"/>
        </w:rPr>
      </w:pPr>
      <w:r w:rsidRPr="004213C5">
        <w:rPr>
          <w:lang w:val="sv-SE"/>
        </w:rPr>
        <w:t xml:space="preserve">Download </w:t>
      </w:r>
      <w:r w:rsidR="00BA1B73" w:rsidRPr="004213C5">
        <w:rPr>
          <w:lang w:val="sv-SE"/>
        </w:rPr>
        <w:t>Portable variant</w:t>
      </w:r>
      <w:r w:rsidRPr="004213C5">
        <w:rPr>
          <w:lang w:val="sv-SE"/>
        </w:rPr>
        <w:t xml:space="preserve"> 64-bit (x86_64)</w:t>
      </w:r>
      <w:r w:rsidR="00BA1B73" w:rsidRPr="004213C5">
        <w:rPr>
          <w:lang w:val="sv-SE"/>
        </w:rPr>
        <w:t xml:space="preserve"> Python 3.10</w:t>
      </w:r>
      <w:r w:rsidRPr="004213C5">
        <w:rPr>
          <w:lang w:val="sv-SE"/>
        </w:rPr>
        <w:t xml:space="preserve">, pada praktikum Komputer grafik 2D Bahasa yang digunakan adalah </w:t>
      </w:r>
      <w:r w:rsidR="00BA1B73" w:rsidRPr="004213C5">
        <w:rPr>
          <w:lang w:val="sv-SE"/>
        </w:rPr>
        <w:t>Python</w:t>
      </w:r>
    </w:p>
    <w:p w14:paraId="64E0057D" w14:textId="77777777" w:rsidR="007A4C50" w:rsidRPr="004213C5" w:rsidRDefault="00C65BE6" w:rsidP="008324B9">
      <w:pPr>
        <w:pStyle w:val="ListParagraph"/>
        <w:numPr>
          <w:ilvl w:val="0"/>
          <w:numId w:val="21"/>
        </w:numPr>
        <w:jc w:val="both"/>
        <w:rPr>
          <w:lang w:val="sv-SE"/>
        </w:rPr>
      </w:pPr>
      <w:r w:rsidRPr="004213C5">
        <w:rPr>
          <w:lang w:val="sv-SE"/>
        </w:rPr>
        <w:t xml:space="preserve">Jika komputer/laptop anda mengalami kendala saat menjalankan Godot versi </w:t>
      </w:r>
      <w:r w:rsidR="007A4C50" w:rsidRPr="004213C5">
        <w:rPr>
          <w:lang w:val="sv-SE"/>
        </w:rPr>
        <w:t>4.0.2</w:t>
      </w:r>
      <w:r w:rsidRPr="004213C5">
        <w:rPr>
          <w:lang w:val="sv-SE"/>
        </w:rPr>
        <w:t xml:space="preserve"> silakan untuk mendowngrade versi Godot yang digunakan; rekomendasi untuk praktikum gunakan Godot </w:t>
      </w:r>
      <w:r w:rsidR="007A4C50" w:rsidRPr="004213C5">
        <w:rPr>
          <w:lang w:val="sv-SE"/>
        </w:rPr>
        <w:t>4</w:t>
      </w:r>
      <w:r w:rsidRPr="004213C5">
        <w:rPr>
          <w:lang w:val="sv-SE"/>
        </w:rPr>
        <w:t>.</w:t>
      </w:r>
      <w:r w:rsidR="007A4C50" w:rsidRPr="004213C5">
        <w:rPr>
          <w:lang w:val="sv-SE"/>
        </w:rPr>
        <w:t>0.</w:t>
      </w:r>
      <w:r w:rsidRPr="004213C5">
        <w:rPr>
          <w:lang w:val="sv-SE"/>
        </w:rPr>
        <w:t>2-</w:t>
      </w:r>
      <w:r w:rsidR="007A4C50" w:rsidRPr="004213C5">
        <w:rPr>
          <w:lang w:val="sv-SE"/>
        </w:rPr>
        <w:t>4</w:t>
      </w:r>
      <w:r w:rsidRPr="004213C5">
        <w:rPr>
          <w:lang w:val="sv-SE"/>
        </w:rPr>
        <w:t>.</w:t>
      </w:r>
      <w:r w:rsidR="007A4C50" w:rsidRPr="004213C5">
        <w:rPr>
          <w:lang w:val="sv-SE"/>
        </w:rPr>
        <w:t>1.2</w:t>
      </w:r>
      <w:r w:rsidRPr="004213C5">
        <w:rPr>
          <w:lang w:val="sv-SE"/>
        </w:rPr>
        <w:t xml:space="preserve"> Anda dapat mendownload versi sebelumnya pada tautan berikut: </w:t>
      </w:r>
      <w:hyperlink r:id="rId18" w:history="1">
        <w:r w:rsidR="007A4C50" w:rsidRPr="004213C5">
          <w:rPr>
            <w:rStyle w:val="Hyperlink"/>
            <w:lang w:val="sv-SE"/>
          </w:rPr>
          <w:t>https://github.com/thonny/thonny/releases</w:t>
        </w:r>
      </w:hyperlink>
      <w:r w:rsidR="007A4C50" w:rsidRPr="004213C5">
        <w:rPr>
          <w:lang w:val="sv-SE"/>
        </w:rPr>
        <w:t xml:space="preserve"> </w:t>
      </w:r>
    </w:p>
    <w:p w14:paraId="527FCE6B" w14:textId="3D3EE539" w:rsidR="00C65BE6" w:rsidRDefault="00C65BE6" w:rsidP="008324B9">
      <w:pPr>
        <w:pStyle w:val="ListParagraph"/>
        <w:numPr>
          <w:ilvl w:val="0"/>
          <w:numId w:val="21"/>
        </w:numPr>
        <w:jc w:val="both"/>
      </w:pPr>
      <w:proofErr w:type="spellStart"/>
      <w:r>
        <w:t>Silakan</w:t>
      </w:r>
      <w:proofErr w:type="spellEnd"/>
      <w:r>
        <w:t xml:space="preserve"> extract file,</w:t>
      </w:r>
      <w:r w:rsidR="007A4C50">
        <w:t xml:space="preserve"> </w:t>
      </w:r>
      <w:hyperlink r:id="rId19" w:history="1">
        <w:r w:rsidR="007A4C50">
          <w:rPr>
            <w:rStyle w:val="Hyperlink"/>
          </w:rPr>
          <w:t>thonny-4.1.2-windows-portable.zip (31 MB)</w:t>
        </w:r>
      </w:hyperlink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7zip, </w:t>
      </w:r>
      <w:proofErr w:type="spellStart"/>
      <w:r>
        <w:t>atau</w:t>
      </w:r>
      <w:proofErr w:type="spellEnd"/>
      <w:r>
        <w:t xml:space="preserve"> tools </w:t>
      </w:r>
      <w:proofErr w:type="spellStart"/>
      <w:r>
        <w:t>lainnya</w:t>
      </w:r>
      <w:proofErr w:type="spellEnd"/>
      <w:r>
        <w:t>.</w:t>
      </w:r>
    </w:p>
    <w:p w14:paraId="23CE5967" w14:textId="3E488575" w:rsidR="00C65BE6" w:rsidRDefault="00C65BE6" w:rsidP="00C65BE6">
      <w:pPr>
        <w:pStyle w:val="ListParagraph"/>
      </w:pPr>
    </w:p>
    <w:p w14:paraId="7F34A674" w14:textId="2BD57E0D" w:rsidR="00C65BE6" w:rsidRDefault="009F4574" w:rsidP="00C65BE6">
      <w:pPr>
        <w:pStyle w:val="ListParagraph"/>
        <w:ind w:left="0"/>
        <w:jc w:val="center"/>
      </w:pPr>
      <w:r w:rsidRPr="009F4574">
        <w:rPr>
          <w:noProof/>
        </w:rPr>
        <w:drawing>
          <wp:inline distT="0" distB="0" distL="0" distR="0" wp14:anchorId="3851891F" wp14:editId="65713126">
            <wp:extent cx="5760000" cy="979200"/>
            <wp:effectExtent l="0" t="0" r="0" b="0"/>
            <wp:docPr id="1474673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73621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b="67429"/>
                    <a:stretch/>
                  </pic:blipFill>
                  <pic:spPr bwMode="auto">
                    <a:xfrm>
                      <a:off x="0" y="0"/>
                      <a:ext cx="5760000" cy="97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6518F" w14:textId="77777777" w:rsidR="00C65BE6" w:rsidRDefault="00C65BE6" w:rsidP="00C65BE6">
      <w:pPr>
        <w:pStyle w:val="ListParagraph"/>
      </w:pPr>
    </w:p>
    <w:p w14:paraId="64B4E7A8" w14:textId="4530FBEF" w:rsidR="00C65BE6" w:rsidRPr="004213C5" w:rsidRDefault="00C65BE6" w:rsidP="00340C21">
      <w:pPr>
        <w:pStyle w:val="ListParagraph"/>
        <w:numPr>
          <w:ilvl w:val="0"/>
          <w:numId w:val="21"/>
        </w:numPr>
        <w:rPr>
          <w:lang w:val="sv-SE"/>
        </w:rPr>
      </w:pPr>
      <w:r w:rsidRPr="004213C5">
        <w:rPr>
          <w:lang w:val="sv-SE"/>
        </w:rPr>
        <w:t xml:space="preserve">Jalankan file executable </w:t>
      </w:r>
      <w:r w:rsidR="00FA0145" w:rsidRPr="004213C5">
        <w:rPr>
          <w:lang w:val="sv-SE"/>
        </w:rPr>
        <w:t>thonny</w:t>
      </w:r>
      <w:r w:rsidRPr="004213C5">
        <w:rPr>
          <w:lang w:val="sv-SE"/>
        </w:rPr>
        <w:t xml:space="preserve">.exe, anda sudah dapat mengoperasikan </w:t>
      </w:r>
      <w:r w:rsidR="009F43F9" w:rsidRPr="004213C5">
        <w:rPr>
          <w:lang w:val="sv-SE"/>
        </w:rPr>
        <w:t>Thonny IDE</w:t>
      </w:r>
      <w:r w:rsidRPr="004213C5">
        <w:rPr>
          <w:lang w:val="sv-SE"/>
        </w:rPr>
        <w:t>.</w:t>
      </w:r>
    </w:p>
    <w:p w14:paraId="2158A85D" w14:textId="028CFD54" w:rsidR="00E26387" w:rsidRPr="00EC6C4B" w:rsidRDefault="00813B4B" w:rsidP="00EC6C4B">
      <w:pPr>
        <w:pStyle w:val="Heading1"/>
      </w:pPr>
      <w:bookmarkStart w:id="6" w:name="_Toc143712694"/>
      <w:r>
        <w:rPr>
          <w:caps w:val="0"/>
        </w:rPr>
        <w:lastRenderedPageBreak/>
        <w:t>THONNY INTERFACE</w:t>
      </w:r>
      <w:bookmarkEnd w:id="6"/>
    </w:p>
    <w:p w14:paraId="5E3BC640" w14:textId="7DE80E3B" w:rsidR="009762BF" w:rsidRDefault="009762BF" w:rsidP="009762BF">
      <w:pPr>
        <w:tabs>
          <w:tab w:val="left" w:pos="1608"/>
        </w:tabs>
        <w:rPr>
          <w:noProof/>
        </w:rPr>
      </w:pPr>
      <w:r w:rsidRPr="009762BF">
        <w:rPr>
          <w:noProof/>
        </w:rPr>
        <w:drawing>
          <wp:inline distT="0" distB="0" distL="0" distR="0" wp14:anchorId="16E938D7" wp14:editId="4C56FCB1">
            <wp:extent cx="5760000" cy="3245333"/>
            <wp:effectExtent l="0" t="0" r="0" b="0"/>
            <wp:docPr id="1224327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2754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10206"/>
      </w:tblGrid>
      <w:tr w:rsidR="00B05F43" w14:paraId="0FFD5510" w14:textId="77777777" w:rsidTr="00CA173F">
        <w:tc>
          <w:tcPr>
            <w:tcW w:w="562" w:type="dxa"/>
          </w:tcPr>
          <w:p w14:paraId="5094C59A" w14:textId="77777777" w:rsidR="00B05F43" w:rsidRDefault="00B05F43" w:rsidP="00CA173F">
            <w:r>
              <w:t>1</w:t>
            </w:r>
          </w:p>
        </w:tc>
        <w:tc>
          <w:tcPr>
            <w:tcW w:w="10206" w:type="dxa"/>
          </w:tcPr>
          <w:p w14:paraId="60B161AF" w14:textId="2994C435" w:rsidR="00B05F43" w:rsidRDefault="009762BF" w:rsidP="00CA173F">
            <w:r>
              <w:t>Main Menu</w:t>
            </w:r>
          </w:p>
        </w:tc>
      </w:tr>
      <w:tr w:rsidR="00B05F43" w14:paraId="66B1C41D" w14:textId="77777777" w:rsidTr="00CA173F">
        <w:tc>
          <w:tcPr>
            <w:tcW w:w="562" w:type="dxa"/>
          </w:tcPr>
          <w:p w14:paraId="04B4FC2A" w14:textId="77777777" w:rsidR="00B05F43" w:rsidRDefault="00B05F43" w:rsidP="00CA173F">
            <w:r>
              <w:t>2</w:t>
            </w:r>
          </w:p>
        </w:tc>
        <w:tc>
          <w:tcPr>
            <w:tcW w:w="10206" w:type="dxa"/>
          </w:tcPr>
          <w:p w14:paraId="18CC0A3F" w14:textId="19AB2317" w:rsidR="00B05F43" w:rsidRDefault="009762BF" w:rsidP="00CA173F">
            <w:r>
              <w:t>Command</w:t>
            </w:r>
          </w:p>
        </w:tc>
      </w:tr>
      <w:tr w:rsidR="00B05F43" w14:paraId="698D6E8D" w14:textId="77777777" w:rsidTr="00CA173F">
        <w:tc>
          <w:tcPr>
            <w:tcW w:w="562" w:type="dxa"/>
          </w:tcPr>
          <w:p w14:paraId="4CBD7356" w14:textId="77777777" w:rsidR="00B05F43" w:rsidRDefault="00B05F43" w:rsidP="00CA173F">
            <w:r>
              <w:t>3</w:t>
            </w:r>
          </w:p>
        </w:tc>
        <w:tc>
          <w:tcPr>
            <w:tcW w:w="10206" w:type="dxa"/>
          </w:tcPr>
          <w:p w14:paraId="32545D56" w14:textId="35D299FC" w:rsidR="00B05F43" w:rsidRDefault="00F52C21" w:rsidP="00CA173F">
            <w:r>
              <w:t>Files</w:t>
            </w:r>
          </w:p>
        </w:tc>
      </w:tr>
      <w:tr w:rsidR="00B05F43" w14:paraId="6A65E26A" w14:textId="77777777" w:rsidTr="00CA173F">
        <w:tc>
          <w:tcPr>
            <w:tcW w:w="562" w:type="dxa"/>
          </w:tcPr>
          <w:p w14:paraId="71D70DE8" w14:textId="77777777" w:rsidR="00B05F43" w:rsidRDefault="00B05F43" w:rsidP="00CA173F">
            <w:r>
              <w:t>4</w:t>
            </w:r>
          </w:p>
        </w:tc>
        <w:tc>
          <w:tcPr>
            <w:tcW w:w="10206" w:type="dxa"/>
          </w:tcPr>
          <w:p w14:paraId="623D72B1" w14:textId="569910F8" w:rsidR="00B05F43" w:rsidRDefault="00F52C21" w:rsidP="00CA173F">
            <w:r>
              <w:t>Text Editor</w:t>
            </w:r>
          </w:p>
        </w:tc>
      </w:tr>
      <w:tr w:rsidR="00B05F43" w14:paraId="6857CFFF" w14:textId="77777777" w:rsidTr="00CA173F">
        <w:tc>
          <w:tcPr>
            <w:tcW w:w="562" w:type="dxa"/>
          </w:tcPr>
          <w:p w14:paraId="61ABEED9" w14:textId="77777777" w:rsidR="00B05F43" w:rsidRDefault="00B05F43" w:rsidP="00CA173F">
            <w:r>
              <w:t>5</w:t>
            </w:r>
          </w:p>
        </w:tc>
        <w:tc>
          <w:tcPr>
            <w:tcW w:w="10206" w:type="dxa"/>
          </w:tcPr>
          <w:p w14:paraId="1BF6DBB8" w14:textId="6AF3127F" w:rsidR="00B05F43" w:rsidRDefault="00F52C21" w:rsidP="00CA173F">
            <w:r>
              <w:t>Inspector</w:t>
            </w:r>
          </w:p>
        </w:tc>
      </w:tr>
      <w:tr w:rsidR="00B05F43" w14:paraId="3EF837CE" w14:textId="77777777" w:rsidTr="00CA173F">
        <w:tc>
          <w:tcPr>
            <w:tcW w:w="562" w:type="dxa"/>
          </w:tcPr>
          <w:p w14:paraId="0BD365A6" w14:textId="77777777" w:rsidR="00B05F43" w:rsidRDefault="00B05F43" w:rsidP="00CA173F">
            <w:r>
              <w:t>6</w:t>
            </w:r>
          </w:p>
        </w:tc>
        <w:tc>
          <w:tcPr>
            <w:tcW w:w="10206" w:type="dxa"/>
          </w:tcPr>
          <w:p w14:paraId="47EF3605" w14:textId="5008DA14" w:rsidR="00B05F43" w:rsidRDefault="00F52C21" w:rsidP="00CA173F">
            <w:r>
              <w:t>Shell / Command</w:t>
            </w:r>
          </w:p>
        </w:tc>
      </w:tr>
      <w:tr w:rsidR="00B05F43" w14:paraId="42923249" w14:textId="77777777" w:rsidTr="00CA173F">
        <w:tc>
          <w:tcPr>
            <w:tcW w:w="562" w:type="dxa"/>
          </w:tcPr>
          <w:p w14:paraId="5381B972" w14:textId="77777777" w:rsidR="00B05F43" w:rsidRDefault="00B05F43" w:rsidP="00CA173F">
            <w:r>
              <w:t>7</w:t>
            </w:r>
          </w:p>
        </w:tc>
        <w:tc>
          <w:tcPr>
            <w:tcW w:w="10206" w:type="dxa"/>
          </w:tcPr>
          <w:p w14:paraId="32B41B90" w14:textId="11DB9E07" w:rsidR="00B05F43" w:rsidRDefault="009762BF" w:rsidP="00CA173F">
            <w:r>
              <w:t>Active Environment</w:t>
            </w:r>
          </w:p>
        </w:tc>
      </w:tr>
    </w:tbl>
    <w:p w14:paraId="2F569FD2" w14:textId="270BCD31" w:rsidR="00765713" w:rsidRDefault="00ED5A87" w:rsidP="00765713">
      <w:pPr>
        <w:pStyle w:val="Heading1"/>
        <w:rPr>
          <w:caps w:val="0"/>
        </w:rPr>
      </w:pPr>
      <w:bookmarkStart w:id="7" w:name="_Toc143712695"/>
      <w:r>
        <w:rPr>
          <w:caps w:val="0"/>
        </w:rPr>
        <w:t xml:space="preserve">MENAMBAHKAN </w:t>
      </w:r>
      <w:r w:rsidR="00C67E74">
        <w:rPr>
          <w:caps w:val="0"/>
        </w:rPr>
        <w:t>PROCESSING DAN LIBRARY LAINNYA</w:t>
      </w:r>
      <w:bookmarkEnd w:id="7"/>
      <w:r>
        <w:rPr>
          <w:caps w:val="0"/>
        </w:rPr>
        <w:t xml:space="preserve"> </w:t>
      </w:r>
    </w:p>
    <w:p w14:paraId="0DAF2734" w14:textId="51BE9EA0" w:rsidR="00B05F43" w:rsidRPr="004213C5" w:rsidRDefault="0012180B" w:rsidP="00B05F43">
      <w:pPr>
        <w:rPr>
          <w:lang w:val="sv-SE"/>
        </w:rPr>
      </w:pPr>
      <w:r>
        <w:t>Processing (</w:t>
      </w:r>
      <w:hyperlink r:id="rId22" w:history="1">
        <w:r w:rsidRPr="00F85040">
          <w:rPr>
            <w:rStyle w:val="Hyperlink"/>
          </w:rPr>
          <w:t>https://processing.org/</w:t>
        </w:r>
      </w:hyperlink>
      <w:r>
        <w:t xml:space="preserve">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software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creative coding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pelajar</w:t>
      </w:r>
      <w:proofErr w:type="spellEnd"/>
      <w:r>
        <w:t xml:space="preserve">, artis, designer dan lain-lain. </w:t>
      </w:r>
      <w:r w:rsidR="0000156C">
        <w:t xml:space="preserve">Processing </w:t>
      </w:r>
      <w:proofErr w:type="spellStart"/>
      <w:r w:rsidR="0000156C">
        <w:t>menyediakan</w:t>
      </w:r>
      <w:proofErr w:type="spellEnd"/>
      <w:r w:rsidR="0000156C">
        <w:t xml:space="preserve"> </w:t>
      </w:r>
      <w:proofErr w:type="spellStart"/>
      <w:r w:rsidR="0000156C">
        <w:t>fungsi-fungsi</w:t>
      </w:r>
      <w:proofErr w:type="spellEnd"/>
      <w:r w:rsidR="0000156C">
        <w:t xml:space="preserve"> </w:t>
      </w:r>
      <w:proofErr w:type="spellStart"/>
      <w:r w:rsidR="0000156C">
        <w:t>dasar</w:t>
      </w:r>
      <w:proofErr w:type="spellEnd"/>
      <w:r w:rsidR="0000156C">
        <w:t xml:space="preserve"> </w:t>
      </w:r>
      <w:proofErr w:type="spellStart"/>
      <w:r w:rsidR="0000156C">
        <w:t>untuk</w:t>
      </w:r>
      <w:proofErr w:type="spellEnd"/>
      <w:r w:rsidR="0000156C">
        <w:t xml:space="preserve"> </w:t>
      </w:r>
      <w:proofErr w:type="spellStart"/>
      <w:r w:rsidR="0000156C">
        <w:t>membuat</w:t>
      </w:r>
      <w:proofErr w:type="spellEnd"/>
      <w:r w:rsidR="0000156C">
        <w:t xml:space="preserve"> </w:t>
      </w:r>
      <w:proofErr w:type="spellStart"/>
      <w:r w:rsidR="0000156C">
        <w:t>sebuah</w:t>
      </w:r>
      <w:proofErr w:type="spellEnd"/>
      <w:r w:rsidR="0000156C">
        <w:t xml:space="preserve"> </w:t>
      </w:r>
      <w:proofErr w:type="spellStart"/>
      <w:r w:rsidR="0000156C">
        <w:t>karya</w:t>
      </w:r>
      <w:proofErr w:type="spellEnd"/>
      <w:r w:rsidR="0000156C">
        <w:t xml:space="preserve"> 2D </w:t>
      </w:r>
      <w:proofErr w:type="spellStart"/>
      <w:r w:rsidR="0000156C">
        <w:t>maupun</w:t>
      </w:r>
      <w:proofErr w:type="spellEnd"/>
      <w:r w:rsidR="0000156C">
        <w:t xml:space="preserve"> </w:t>
      </w:r>
      <w:proofErr w:type="spellStart"/>
      <w:r w:rsidR="0000156C">
        <w:t>Animasi</w:t>
      </w:r>
      <w:proofErr w:type="spellEnd"/>
      <w:r w:rsidR="0000156C">
        <w:t xml:space="preserve"> </w:t>
      </w:r>
      <w:proofErr w:type="spellStart"/>
      <w:r w:rsidR="0000156C">
        <w:t>dengan</w:t>
      </w:r>
      <w:proofErr w:type="spellEnd"/>
      <w:r w:rsidR="0000156C">
        <w:t xml:space="preserve"> </w:t>
      </w:r>
      <w:proofErr w:type="spellStart"/>
      <w:r w:rsidR="0000156C">
        <w:t>cepat</w:t>
      </w:r>
      <w:proofErr w:type="spellEnd"/>
      <w:r w:rsidR="0000156C">
        <w:t xml:space="preserve"> dan </w:t>
      </w:r>
      <w:proofErr w:type="spellStart"/>
      <w:r w:rsidR="0000156C">
        <w:t>mudah</w:t>
      </w:r>
      <w:proofErr w:type="spellEnd"/>
      <w:r w:rsidR="0000156C">
        <w:t xml:space="preserve">. </w:t>
      </w:r>
      <w:r w:rsidR="0000156C" w:rsidRPr="004213C5">
        <w:rPr>
          <w:lang w:val="sv-SE"/>
        </w:rPr>
        <w:t>Pada praktikum 2D Komputer Grafik, Py5 yang merupakan Processing Porting dalam Bahasa python (</w:t>
      </w:r>
      <w:r>
        <w:fldChar w:fldCharType="begin"/>
      </w:r>
      <w:r w:rsidRPr="004213C5">
        <w:rPr>
          <w:lang w:val="sv-SE"/>
        </w:rPr>
        <w:instrText>HYPERLINK "https://py5coding.org/"</w:instrText>
      </w:r>
      <w:r>
        <w:fldChar w:fldCharType="separate"/>
      </w:r>
      <w:r w:rsidR="0000156C" w:rsidRPr="004213C5">
        <w:rPr>
          <w:rStyle w:val="Hyperlink"/>
          <w:lang w:val="sv-SE"/>
        </w:rPr>
        <w:t>https://py5coding.org/</w:t>
      </w:r>
      <w:r>
        <w:rPr>
          <w:rStyle w:val="Hyperlink"/>
        </w:rPr>
        <w:fldChar w:fldCharType="end"/>
      </w:r>
      <w:r w:rsidR="0000156C" w:rsidRPr="004213C5">
        <w:rPr>
          <w:lang w:val="sv-SE"/>
        </w:rPr>
        <w:t>) akan digunakan untuk implementasi algoritma-algoritma primitive 2D hingga membuat karya 2D dan Animasi. Untuk itu berikut langkah-langkah untuk setup py5 pada thonny:</w:t>
      </w:r>
    </w:p>
    <w:p w14:paraId="3B7F1B88" w14:textId="7B3C25B4" w:rsidR="0000156C" w:rsidRDefault="0000156C" w:rsidP="0000156C">
      <w:pPr>
        <w:pStyle w:val="ListParagraph"/>
        <w:numPr>
          <w:ilvl w:val="0"/>
          <w:numId w:val="37"/>
        </w:numPr>
      </w:pPr>
      <w:r>
        <w:t>Buka menu manage packages</w:t>
      </w:r>
    </w:p>
    <w:p w14:paraId="6A4939D7" w14:textId="7558809F" w:rsidR="0000156C" w:rsidRDefault="0000156C" w:rsidP="0000156C">
      <w:pPr>
        <w:pStyle w:val="ListParagraph"/>
      </w:pPr>
      <w:r w:rsidRPr="0000156C">
        <w:rPr>
          <w:noProof/>
        </w:rPr>
        <w:drawing>
          <wp:inline distT="0" distB="0" distL="0" distR="0" wp14:anchorId="5F4B3B9C" wp14:editId="06027D0B">
            <wp:extent cx="5760000" cy="1003733"/>
            <wp:effectExtent l="0" t="0" r="0" b="6350"/>
            <wp:docPr id="555073774" name="Picture 1" descr="A blue and white fl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73774" name="Picture 1" descr="A blue and white flag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00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1398" w14:textId="7897804E" w:rsidR="0000156C" w:rsidRDefault="0000156C" w:rsidP="0000156C">
      <w:pPr>
        <w:pStyle w:val="ListParagraph"/>
        <w:numPr>
          <w:ilvl w:val="0"/>
          <w:numId w:val="37"/>
        </w:numPr>
      </w:pPr>
      <w:r>
        <w:t>Cari library thonny-py5mode</w:t>
      </w:r>
    </w:p>
    <w:p w14:paraId="00E82D27" w14:textId="12E64384" w:rsidR="0000156C" w:rsidRDefault="0000156C" w:rsidP="0000156C">
      <w:pPr>
        <w:pStyle w:val="ListParagraph"/>
      </w:pPr>
      <w:r w:rsidRPr="0000156C">
        <w:rPr>
          <w:noProof/>
        </w:rPr>
        <w:lastRenderedPageBreak/>
        <w:drawing>
          <wp:inline distT="0" distB="0" distL="0" distR="0" wp14:anchorId="26B8DF05" wp14:editId="5CD4F664">
            <wp:extent cx="4955921" cy="3600000"/>
            <wp:effectExtent l="0" t="0" r="0" b="635"/>
            <wp:docPr id="1998905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0522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592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3024" w14:textId="5E572255" w:rsidR="0000156C" w:rsidRDefault="0000156C" w:rsidP="0000156C">
      <w:pPr>
        <w:pStyle w:val="ListParagraph"/>
        <w:numPr>
          <w:ilvl w:val="0"/>
          <w:numId w:val="37"/>
        </w:numPr>
      </w:pPr>
      <w:r>
        <w:t xml:space="preserve">Install library </w:t>
      </w:r>
      <w:proofErr w:type="spellStart"/>
      <w:r>
        <w:t>tersebut</w:t>
      </w:r>
      <w:proofErr w:type="spellEnd"/>
    </w:p>
    <w:p w14:paraId="3EEDE9D0" w14:textId="588BE48D" w:rsidR="0000156C" w:rsidRDefault="0000156C" w:rsidP="0000156C">
      <w:pPr>
        <w:pStyle w:val="ListParagraph"/>
      </w:pPr>
      <w:r w:rsidRPr="0000156C">
        <w:rPr>
          <w:noProof/>
        </w:rPr>
        <w:drawing>
          <wp:inline distT="0" distB="0" distL="0" distR="0" wp14:anchorId="09CBC95F" wp14:editId="413B37F8">
            <wp:extent cx="4930050" cy="3600000"/>
            <wp:effectExtent l="0" t="0" r="4445" b="635"/>
            <wp:docPr id="1691452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5238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005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3B7D" w14:textId="1798D5D5" w:rsidR="0000156C" w:rsidRDefault="0000156C" w:rsidP="0000156C">
      <w:pPr>
        <w:pStyle w:val="ListParagraph"/>
        <w:numPr>
          <w:ilvl w:val="0"/>
          <w:numId w:val="37"/>
        </w:numPr>
      </w:pPr>
      <w:r>
        <w:t xml:space="preserve">Restart/Close dan </w:t>
      </w:r>
      <w:proofErr w:type="spellStart"/>
      <w:r>
        <w:t>Jalankan</w:t>
      </w:r>
      <w:proofErr w:type="spellEnd"/>
      <w:r>
        <w:t xml:space="preserve"> Kembali Thonny</w:t>
      </w:r>
    </w:p>
    <w:p w14:paraId="60EC282B" w14:textId="2DA3F5AB" w:rsidR="0000156C" w:rsidRDefault="0000156C" w:rsidP="0000156C">
      <w:pPr>
        <w:pStyle w:val="ListParagraph"/>
        <w:numPr>
          <w:ilvl w:val="0"/>
          <w:numId w:val="37"/>
        </w:numPr>
      </w:pPr>
      <w:r>
        <w:t xml:space="preserve">Buka menu py5,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imported mode for py5</w:t>
      </w:r>
    </w:p>
    <w:p w14:paraId="45957818" w14:textId="74DF1600" w:rsidR="0000156C" w:rsidRDefault="0000156C" w:rsidP="0000156C">
      <w:pPr>
        <w:pStyle w:val="ListParagraph"/>
      </w:pPr>
      <w:r w:rsidRPr="0000156C">
        <w:rPr>
          <w:noProof/>
        </w:rPr>
        <w:drawing>
          <wp:inline distT="0" distB="0" distL="0" distR="0" wp14:anchorId="75877C6B" wp14:editId="641E9CEA">
            <wp:extent cx="5760000" cy="1176000"/>
            <wp:effectExtent l="0" t="0" r="0" b="5715"/>
            <wp:docPr id="813620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2024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1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5926" w14:textId="3E964FB4" w:rsidR="0000156C" w:rsidRPr="004213C5" w:rsidRDefault="0000156C" w:rsidP="0000156C">
      <w:pPr>
        <w:pStyle w:val="ListParagraph"/>
        <w:numPr>
          <w:ilvl w:val="0"/>
          <w:numId w:val="37"/>
        </w:numPr>
        <w:rPr>
          <w:lang w:val="sv-SE"/>
        </w:rPr>
      </w:pPr>
      <w:r w:rsidRPr="004213C5">
        <w:rPr>
          <w:lang w:val="sv-SE"/>
        </w:rPr>
        <w:lastRenderedPageBreak/>
        <w:t xml:space="preserve">Thonny akan meminta user untuk menginstall JDK </w:t>
      </w:r>
    </w:p>
    <w:p w14:paraId="06C7CB01" w14:textId="72C937CF" w:rsidR="0000156C" w:rsidRPr="004213C5" w:rsidRDefault="0000156C" w:rsidP="0000156C">
      <w:pPr>
        <w:pStyle w:val="ListParagraph"/>
        <w:numPr>
          <w:ilvl w:val="0"/>
          <w:numId w:val="37"/>
        </w:numPr>
        <w:rPr>
          <w:lang w:val="sv-SE"/>
        </w:rPr>
      </w:pPr>
      <w:r w:rsidRPr="004213C5">
        <w:rPr>
          <w:lang w:val="sv-SE"/>
        </w:rPr>
        <w:t>Install JDK yang besarnya 180 mb, JDK akan terinstall di dalam folder Thonny portable</w:t>
      </w:r>
    </w:p>
    <w:p w14:paraId="7236218E" w14:textId="298B2409" w:rsidR="0000156C" w:rsidRDefault="0000156C" w:rsidP="0000156C">
      <w:pPr>
        <w:pStyle w:val="ListParagraph"/>
        <w:numPr>
          <w:ilvl w:val="0"/>
          <w:numId w:val="37"/>
        </w:numPr>
      </w:pPr>
      <w:r>
        <w:t xml:space="preserve">Restart/Close dan </w:t>
      </w:r>
      <w:proofErr w:type="spellStart"/>
      <w:r>
        <w:t>Jalankan</w:t>
      </w:r>
      <w:proofErr w:type="spellEnd"/>
      <w:r>
        <w:t xml:space="preserve"> Kembali Thonny</w:t>
      </w:r>
    </w:p>
    <w:p w14:paraId="362DA6AC" w14:textId="00224B12" w:rsidR="0000156C" w:rsidRDefault="0000156C" w:rsidP="0000156C">
      <w:pPr>
        <w:pStyle w:val="ListParagraph"/>
      </w:pPr>
      <w:r w:rsidRPr="0000156C">
        <w:rPr>
          <w:noProof/>
        </w:rPr>
        <w:drawing>
          <wp:inline distT="0" distB="0" distL="0" distR="0" wp14:anchorId="17525A5A" wp14:editId="19072849">
            <wp:extent cx="5760000" cy="2554026"/>
            <wp:effectExtent l="0" t="0" r="0" b="0"/>
            <wp:docPr id="1394898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9866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5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01DF" w14:textId="7F86406D" w:rsidR="0000156C" w:rsidRPr="004213C5" w:rsidRDefault="00CF41E4" w:rsidP="0000156C">
      <w:pPr>
        <w:pStyle w:val="ListParagraph"/>
        <w:numPr>
          <w:ilvl w:val="0"/>
          <w:numId w:val="37"/>
        </w:numPr>
        <w:rPr>
          <w:lang w:val="sv-SE"/>
        </w:rPr>
      </w:pPr>
      <w:r w:rsidRPr="004213C5">
        <w:rPr>
          <w:lang w:val="sv-SE"/>
        </w:rPr>
        <w:t>Dengan cara yang sama seperti thonny tambahkan package sbb:</w:t>
      </w:r>
    </w:p>
    <w:p w14:paraId="4D280A7F" w14:textId="4CC2B1CA" w:rsidR="00CF41E4" w:rsidRDefault="00CF41E4" w:rsidP="00CF41E4">
      <w:pPr>
        <w:pStyle w:val="ListParagraph"/>
        <w:numPr>
          <w:ilvl w:val="1"/>
          <w:numId w:val="37"/>
        </w:numPr>
      </w:pPr>
      <w:proofErr w:type="spellStart"/>
      <w:r>
        <w:t>Jupyter</w:t>
      </w:r>
      <w:proofErr w:type="spellEnd"/>
    </w:p>
    <w:p w14:paraId="540E651F" w14:textId="2CB5F2EA" w:rsidR="00CF41E4" w:rsidRDefault="00CF41E4" w:rsidP="00CF41E4">
      <w:pPr>
        <w:pStyle w:val="ListParagraph"/>
        <w:numPr>
          <w:ilvl w:val="1"/>
          <w:numId w:val="37"/>
        </w:numPr>
      </w:pPr>
      <w:proofErr w:type="spellStart"/>
      <w:r>
        <w:t>Sympy</w:t>
      </w:r>
      <w:proofErr w:type="spellEnd"/>
    </w:p>
    <w:p w14:paraId="303159ED" w14:textId="27E77217" w:rsidR="00CF41E4" w:rsidRPr="00B05F43" w:rsidRDefault="00CF41E4" w:rsidP="00CF41E4">
      <w:pPr>
        <w:pStyle w:val="ListParagraph"/>
        <w:numPr>
          <w:ilvl w:val="1"/>
          <w:numId w:val="37"/>
        </w:numPr>
      </w:pPr>
      <w:r>
        <w:t>Matplotlib</w:t>
      </w:r>
    </w:p>
    <w:p w14:paraId="1347E87D" w14:textId="2B3FCE4A" w:rsidR="006075CD" w:rsidRDefault="006075CD" w:rsidP="00765713">
      <w:pPr>
        <w:pStyle w:val="Heading1"/>
        <w:rPr>
          <w:caps w:val="0"/>
        </w:rPr>
      </w:pPr>
      <w:bookmarkStart w:id="8" w:name="_Toc143712696"/>
      <w:r>
        <w:rPr>
          <w:caps w:val="0"/>
        </w:rPr>
        <w:t xml:space="preserve">KONSEP </w:t>
      </w:r>
      <w:r w:rsidR="00C209DC">
        <w:rPr>
          <w:caps w:val="0"/>
        </w:rPr>
        <w:t>PROCESSING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9355"/>
      </w:tblGrid>
      <w:tr w:rsidR="00802A47" w14:paraId="4C9E99C6" w14:textId="77777777" w:rsidTr="00802A47">
        <w:tc>
          <w:tcPr>
            <w:tcW w:w="1413" w:type="dxa"/>
          </w:tcPr>
          <w:p w14:paraId="14EAD6C9" w14:textId="700105F0" w:rsidR="00802A47" w:rsidRDefault="00B0782E" w:rsidP="006075CD">
            <w:r>
              <w:t>Setup</w:t>
            </w:r>
          </w:p>
        </w:tc>
        <w:tc>
          <w:tcPr>
            <w:tcW w:w="9355" w:type="dxa"/>
          </w:tcPr>
          <w:p w14:paraId="103E99CA" w14:textId="77777777" w:rsidR="00802A47" w:rsidRDefault="00802A47" w:rsidP="006075CD"/>
        </w:tc>
      </w:tr>
      <w:tr w:rsidR="00802A47" w14:paraId="7CD3B122" w14:textId="77777777" w:rsidTr="00802A47">
        <w:tc>
          <w:tcPr>
            <w:tcW w:w="1413" w:type="dxa"/>
          </w:tcPr>
          <w:p w14:paraId="7B7E0E07" w14:textId="071F6CC4" w:rsidR="00802A47" w:rsidRDefault="00B0782E" w:rsidP="006075CD">
            <w:r>
              <w:t>Draw</w:t>
            </w:r>
          </w:p>
        </w:tc>
        <w:tc>
          <w:tcPr>
            <w:tcW w:w="9355" w:type="dxa"/>
          </w:tcPr>
          <w:p w14:paraId="2DED1F3A" w14:textId="77777777" w:rsidR="00802A47" w:rsidRDefault="00802A47" w:rsidP="006075CD"/>
        </w:tc>
      </w:tr>
    </w:tbl>
    <w:p w14:paraId="78FEE578" w14:textId="77777777" w:rsidR="0032390E" w:rsidRDefault="0032390E" w:rsidP="0032390E">
      <w:proofErr w:type="spellStart"/>
      <w:r>
        <w:t>Dokumentasi</w:t>
      </w:r>
      <w:proofErr w:type="spellEnd"/>
      <w:r>
        <w:t xml:space="preserve"> Processing:</w:t>
      </w:r>
    </w:p>
    <w:p w14:paraId="1743727B" w14:textId="36469656" w:rsidR="0032390E" w:rsidRDefault="00000000" w:rsidP="003F08CD">
      <w:pPr>
        <w:spacing w:line="240" w:lineRule="auto"/>
      </w:pPr>
      <w:hyperlink r:id="rId28" w:history="1">
        <w:r w:rsidR="0032390E" w:rsidRPr="00F85040">
          <w:rPr>
            <w:rStyle w:val="Hyperlink"/>
          </w:rPr>
          <w:t>https://processing.org/reference</w:t>
        </w:r>
      </w:hyperlink>
      <w:r w:rsidR="003F08CD">
        <w:t xml:space="preserve">, </w:t>
      </w:r>
      <w:hyperlink r:id="rId29" w:history="1">
        <w:r w:rsidR="0032390E" w:rsidRPr="00F85040">
          <w:rPr>
            <w:rStyle w:val="Hyperlink"/>
          </w:rPr>
          <w:t>https://py5coding.org/reference/summary.html</w:t>
        </w:r>
      </w:hyperlink>
      <w:r w:rsidR="0032390E">
        <w:t xml:space="preserve"> </w:t>
      </w:r>
    </w:p>
    <w:p w14:paraId="11BF452F" w14:textId="5C147FD4" w:rsidR="00071541" w:rsidRDefault="004C6D65" w:rsidP="00071541">
      <w:pPr>
        <w:pStyle w:val="Heading1"/>
        <w:rPr>
          <w:caps w:val="0"/>
        </w:rPr>
      </w:pPr>
      <w:bookmarkStart w:id="9" w:name="_Toc143712697"/>
      <w:r>
        <w:rPr>
          <w:caps w:val="0"/>
        </w:rPr>
        <w:t>MODE PROCESSING</w:t>
      </w:r>
      <w:bookmarkEnd w:id="9"/>
    </w:p>
    <w:p w14:paraId="05C44B95" w14:textId="0241A102" w:rsidR="00742F10" w:rsidRDefault="00553A9B" w:rsidP="004F245B">
      <w:pPr>
        <w:pStyle w:val="ListParagraph"/>
        <w:numPr>
          <w:ilvl w:val="0"/>
          <w:numId w:val="39"/>
        </w:numPr>
      </w:pPr>
      <w:r>
        <w:t>Import Mode</w:t>
      </w:r>
    </w:p>
    <w:p w14:paraId="49DF7FE1" w14:textId="27F755F9" w:rsidR="00B6410D" w:rsidRPr="004213C5" w:rsidRDefault="00DC4746" w:rsidP="00B6410D">
      <w:pPr>
        <w:pStyle w:val="ListParagraph"/>
        <w:rPr>
          <w:lang w:val="sv-SE"/>
        </w:rPr>
      </w:pPr>
      <w:r w:rsidRPr="004213C5">
        <w:rPr>
          <w:lang w:val="sv-SE"/>
        </w:rPr>
        <w:t>Mode import adalah sebuah mode programming / sketching processing seperti menggunakan processing ide dengan menggunakan perintah seminimal mungkin.</w:t>
      </w:r>
    </w:p>
    <w:p w14:paraId="290E585E" w14:textId="1F1EDBBB" w:rsidR="00C257D1" w:rsidRDefault="001D0ADE" w:rsidP="00C257D1">
      <w:r w:rsidRPr="001D0ADE">
        <w:rPr>
          <w:noProof/>
        </w:rPr>
        <w:lastRenderedPageBreak/>
        <w:drawing>
          <wp:inline distT="0" distB="0" distL="0" distR="0" wp14:anchorId="7DE04928" wp14:editId="7D7A151B">
            <wp:extent cx="6858000" cy="3898900"/>
            <wp:effectExtent l="0" t="0" r="0" b="6350"/>
            <wp:docPr id="17431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22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1516" w14:textId="12A26752" w:rsidR="00553A9B" w:rsidRDefault="00553A9B" w:rsidP="004F245B">
      <w:pPr>
        <w:pStyle w:val="ListParagraph"/>
        <w:numPr>
          <w:ilvl w:val="0"/>
          <w:numId w:val="39"/>
        </w:numPr>
      </w:pPr>
      <w:r>
        <w:t>Module Mode</w:t>
      </w:r>
    </w:p>
    <w:p w14:paraId="51FC5140" w14:textId="3E84939C" w:rsidR="00DC4746" w:rsidRDefault="00DC4746" w:rsidP="00DC4746">
      <w:pPr>
        <w:pStyle w:val="ListParagraph"/>
      </w:pPr>
      <w:r>
        <w:t xml:space="preserve">Mode module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mode programming / sketching processing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python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library </w:t>
      </w:r>
      <w:proofErr w:type="spellStart"/>
      <w:r>
        <w:t>numpy</w:t>
      </w:r>
      <w:proofErr w:type="spellEnd"/>
      <w:r>
        <w:t xml:space="preserve">, pandas dan lain-lain </w:t>
      </w:r>
      <w:proofErr w:type="spellStart"/>
      <w:r>
        <w:t>kedalam</w:t>
      </w:r>
      <w:proofErr w:type="spellEnd"/>
      <w:r>
        <w:t xml:space="preserve"> processing.</w:t>
      </w:r>
    </w:p>
    <w:p w14:paraId="1B12C489" w14:textId="01535617" w:rsidR="0022787D" w:rsidRPr="006F6D47" w:rsidRDefault="00285D73" w:rsidP="006F6D47">
      <w:pPr>
        <w:pStyle w:val="Heading1"/>
        <w:rPr>
          <w:caps w:val="0"/>
        </w:rPr>
      </w:pPr>
      <w:bookmarkStart w:id="10" w:name="_Toc143712698"/>
      <w:r>
        <w:rPr>
          <w:caps w:val="0"/>
        </w:rPr>
        <w:t>TASK PRAKTIKUM</w:t>
      </w:r>
      <w:bookmarkEnd w:id="10"/>
    </w:p>
    <w:p w14:paraId="1534DB5A" w14:textId="60FE8BD8" w:rsidR="00107E2E" w:rsidRPr="00081ACE" w:rsidRDefault="00107E2E" w:rsidP="00107E2E">
      <w:pPr>
        <w:pStyle w:val="Subtitle"/>
      </w:pPr>
      <w:r w:rsidRPr="00215815">
        <w:t xml:space="preserve">Task </w:t>
      </w:r>
      <w:r>
        <w:t>0</w:t>
      </w:r>
      <w:r w:rsidRPr="00215815">
        <w:t xml:space="preserve">: </w:t>
      </w:r>
      <w:r>
        <w:t>HELLO WORLD</w:t>
      </w:r>
    </w:p>
    <w:p w14:paraId="3E84197A" w14:textId="42616D34" w:rsidR="00107E2E" w:rsidRPr="004213C5" w:rsidRDefault="00500989" w:rsidP="007B05AB">
      <w:pPr>
        <w:pStyle w:val="ListParagraph"/>
        <w:numPr>
          <w:ilvl w:val="0"/>
          <w:numId w:val="32"/>
        </w:numPr>
        <w:rPr>
          <w:lang w:val="sv-SE"/>
        </w:rPr>
      </w:pPr>
      <w:r w:rsidRPr="004213C5">
        <w:rPr>
          <w:lang w:val="sv-SE"/>
        </w:rPr>
        <w:t>Buka Folder</w:t>
      </w:r>
      <w:r w:rsidR="00936616" w:rsidRPr="004213C5">
        <w:rPr>
          <w:lang w:val="sv-SE"/>
        </w:rPr>
        <w:t xml:space="preserve"> </w:t>
      </w:r>
      <w:r w:rsidR="000767E0" w:rsidRPr="004213C5">
        <w:rPr>
          <w:lang w:val="sv-SE"/>
        </w:rPr>
        <w:t>[KG202</w:t>
      </w:r>
      <w:r w:rsidR="00903671" w:rsidRPr="004213C5">
        <w:rPr>
          <w:lang w:val="sv-SE"/>
        </w:rPr>
        <w:t>4</w:t>
      </w:r>
      <w:r w:rsidR="000767E0" w:rsidRPr="004213C5">
        <w:rPr>
          <w:lang w:val="sv-SE"/>
        </w:rPr>
        <w:t>_</w:t>
      </w:r>
      <w:r w:rsidR="00B8449C" w:rsidRPr="004213C5">
        <w:rPr>
          <w:lang w:val="sv-SE"/>
        </w:rPr>
        <w:t>2X</w:t>
      </w:r>
      <w:r w:rsidR="003805BA" w:rsidRPr="004213C5">
        <w:rPr>
          <w:lang w:val="sv-SE"/>
        </w:rPr>
        <w:t>_001</w:t>
      </w:r>
      <w:r w:rsidR="000767E0" w:rsidRPr="004213C5">
        <w:rPr>
          <w:lang w:val="sv-SE"/>
        </w:rPr>
        <w:t>_</w:t>
      </w:r>
      <w:r w:rsidR="00B8449C" w:rsidRPr="004213C5">
        <w:rPr>
          <w:lang w:val="sv-SE"/>
        </w:rPr>
        <w:t>D3</w:t>
      </w:r>
      <w:r w:rsidR="000767E0" w:rsidRPr="004213C5">
        <w:rPr>
          <w:lang w:val="sv-SE"/>
        </w:rPr>
        <w:t>_202</w:t>
      </w:r>
      <w:r w:rsidR="00903671" w:rsidRPr="004213C5">
        <w:rPr>
          <w:lang w:val="sv-SE"/>
        </w:rPr>
        <w:t>3</w:t>
      </w:r>
      <w:r w:rsidR="000767E0" w:rsidRPr="004213C5">
        <w:rPr>
          <w:lang w:val="sv-SE"/>
        </w:rPr>
        <w:t>]_Modul1</w:t>
      </w:r>
    </w:p>
    <w:p w14:paraId="55AD9EB3" w14:textId="162AB24F" w:rsidR="000E4302" w:rsidRDefault="000E4302" w:rsidP="007B05AB">
      <w:pPr>
        <w:pStyle w:val="ListParagraph"/>
        <w:numPr>
          <w:ilvl w:val="0"/>
          <w:numId w:val="32"/>
        </w:numPr>
      </w:pPr>
      <w:r>
        <w:t xml:space="preserve">Amati dan </w:t>
      </w:r>
      <w:proofErr w:type="spellStart"/>
      <w:r>
        <w:t>jalankan</w:t>
      </w:r>
      <w:proofErr w:type="spellEnd"/>
      <w:r>
        <w:t xml:space="preserve"> </w:t>
      </w:r>
      <w:r w:rsidR="002A01C5">
        <w:t>script</w:t>
      </w:r>
      <w:r>
        <w:t xml:space="preserve"> </w:t>
      </w:r>
      <w:proofErr w:type="spellStart"/>
      <w:r>
        <w:t>tersebut</w:t>
      </w:r>
      <w:proofErr w:type="spellEnd"/>
    </w:p>
    <w:p w14:paraId="7A640C59" w14:textId="7E6CD4EE" w:rsidR="00887CFB" w:rsidRDefault="00CE70A9" w:rsidP="00045356">
      <w:pPr>
        <w:pStyle w:val="ListParagraph"/>
        <w:numPr>
          <w:ilvl w:val="0"/>
          <w:numId w:val="32"/>
        </w:numPr>
      </w:pPr>
      <w:proofErr w:type="spellStart"/>
      <w:r>
        <w:t>Modifikasi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 w:rsidR="00500989">
        <w:t>id</w:t>
      </w:r>
      <w:r w:rsidR="00D46332">
        <w:t>entitas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6ACCD171" w14:textId="34B5EBB6" w:rsidR="00177CF1" w:rsidRPr="004213C5" w:rsidRDefault="00EA01D3" w:rsidP="007E3C6E">
      <w:pPr>
        <w:pStyle w:val="ListParagraph"/>
        <w:numPr>
          <w:ilvl w:val="0"/>
          <w:numId w:val="32"/>
        </w:numPr>
        <w:rPr>
          <w:lang w:val="sv-SE"/>
        </w:rPr>
      </w:pPr>
      <w:r w:rsidRPr="004213C5">
        <w:rPr>
          <w:lang w:val="sv-SE"/>
        </w:rPr>
        <w:t>Konversikan mode import ke mode module</w:t>
      </w:r>
    </w:p>
    <w:p w14:paraId="65228A55" w14:textId="550EFFAD" w:rsidR="00081ACE" w:rsidRPr="00081ACE" w:rsidRDefault="00F0111A" w:rsidP="007E3C6E">
      <w:pPr>
        <w:pStyle w:val="Subtitle"/>
      </w:pPr>
      <w:r w:rsidRPr="00215815">
        <w:t xml:space="preserve">Task 1: </w:t>
      </w:r>
      <w:proofErr w:type="gramStart"/>
      <w:r w:rsidR="00D725DB">
        <w:t>Python</w:t>
      </w:r>
      <w:r w:rsidR="00945A4E" w:rsidRPr="00215815">
        <w:t xml:space="preserve"> :</w:t>
      </w:r>
      <w:proofErr w:type="gramEnd"/>
      <w:r w:rsidR="00945A4E" w:rsidRPr="00215815">
        <w:t xml:space="preserve"> BASIC</w:t>
      </w:r>
    </w:p>
    <w:p w14:paraId="44E26C9A" w14:textId="6D9AE74E" w:rsidR="00DA0693" w:rsidRDefault="00DA0693" w:rsidP="00081ACE">
      <w:proofErr w:type="spellStart"/>
      <w:r>
        <w:t>Perbandingan</w:t>
      </w:r>
      <w:proofErr w:type="spellEnd"/>
      <w:r>
        <w:t xml:space="preserve"> C++</w:t>
      </w:r>
      <w:r w:rsidR="00A57A44">
        <w:t xml:space="preserve"> dan Python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5"/>
        <w:gridCol w:w="4507"/>
        <w:gridCol w:w="5364"/>
      </w:tblGrid>
      <w:tr w:rsidR="00DA0693" w:rsidRPr="004A1654" w14:paraId="77CAAB9B" w14:textId="77777777" w:rsidTr="00DA0693">
        <w:tc>
          <w:tcPr>
            <w:tcW w:w="875" w:type="dxa"/>
          </w:tcPr>
          <w:p w14:paraId="13AE4385" w14:textId="40CA9C6F" w:rsidR="00DA0693" w:rsidRPr="004A1654" w:rsidRDefault="00DA0693" w:rsidP="00081ACE">
            <w:pPr>
              <w:rPr>
                <w:sz w:val="16"/>
                <w:szCs w:val="16"/>
              </w:rPr>
            </w:pPr>
            <w:proofErr w:type="spellStart"/>
            <w:r w:rsidRPr="004A1654">
              <w:rPr>
                <w:sz w:val="16"/>
                <w:szCs w:val="16"/>
              </w:rPr>
              <w:t>Komentar</w:t>
            </w:r>
            <w:proofErr w:type="spellEnd"/>
          </w:p>
        </w:tc>
        <w:tc>
          <w:tcPr>
            <w:tcW w:w="4507" w:type="dxa"/>
          </w:tcPr>
          <w:p w14:paraId="5D3BFE89" w14:textId="77777777" w:rsidR="00DA0693" w:rsidRPr="00DA0693" w:rsidRDefault="00DA0693" w:rsidP="00DA069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DA069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// C++ is _almost_ a superset of C and shares its basic syntax for</w:t>
            </w:r>
          </w:p>
          <w:p w14:paraId="61A0AA3B" w14:textId="77777777" w:rsidR="00DA0693" w:rsidRPr="00DA0693" w:rsidRDefault="00DA0693" w:rsidP="00DA069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DA069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// variable declarations, primitive types, and functions.</w:t>
            </w:r>
          </w:p>
          <w:p w14:paraId="06AB460B" w14:textId="4DDF8997" w:rsidR="00DA0693" w:rsidRPr="004A1654" w:rsidRDefault="00DA0693" w:rsidP="00081ACE">
            <w:pPr>
              <w:rPr>
                <w:sz w:val="16"/>
                <w:szCs w:val="16"/>
              </w:rPr>
            </w:pPr>
          </w:p>
        </w:tc>
        <w:tc>
          <w:tcPr>
            <w:tcW w:w="5364" w:type="dxa"/>
          </w:tcPr>
          <w:p w14:paraId="73AABABC" w14:textId="7A848CB0" w:rsidR="00DA0693" w:rsidRPr="004A1654" w:rsidRDefault="00DA0693" w:rsidP="001B08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sz w:val="16"/>
                <w:szCs w:val="16"/>
              </w:rPr>
            </w:pPr>
          </w:p>
        </w:tc>
      </w:tr>
      <w:tr w:rsidR="00DA0693" w:rsidRPr="004A1654" w14:paraId="491DF212" w14:textId="77777777" w:rsidTr="00DA0693">
        <w:tc>
          <w:tcPr>
            <w:tcW w:w="875" w:type="dxa"/>
          </w:tcPr>
          <w:p w14:paraId="31DD27A4" w14:textId="3C57446F" w:rsidR="00DA0693" w:rsidRPr="004A1654" w:rsidRDefault="00392844" w:rsidP="00081ACE">
            <w:pPr>
              <w:rPr>
                <w:sz w:val="16"/>
                <w:szCs w:val="16"/>
              </w:rPr>
            </w:pPr>
            <w:proofErr w:type="spellStart"/>
            <w:r w:rsidRPr="004A1654">
              <w:rPr>
                <w:sz w:val="16"/>
                <w:szCs w:val="16"/>
              </w:rPr>
              <w:t>Variabel</w:t>
            </w:r>
            <w:proofErr w:type="spellEnd"/>
          </w:p>
        </w:tc>
        <w:tc>
          <w:tcPr>
            <w:tcW w:w="4507" w:type="dxa"/>
          </w:tcPr>
          <w:p w14:paraId="031D84CF" w14:textId="77777777" w:rsidR="001A50EC" w:rsidRPr="001A50EC" w:rsidRDefault="001A50EC" w:rsidP="001A50E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int </w:t>
            </w:r>
            <w:proofErr w:type="spellStart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x_int</w:t>
            </w:r>
            <w:proofErr w:type="spellEnd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= </w:t>
            </w:r>
            <w:proofErr w:type="gramStart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0;</w:t>
            </w:r>
            <w:proofErr w:type="gramEnd"/>
          </w:p>
          <w:p w14:paraId="7FBED595" w14:textId="77777777" w:rsidR="001A50EC" w:rsidRPr="001A50EC" w:rsidRDefault="001A50EC" w:rsidP="001A50E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short </w:t>
            </w:r>
            <w:proofErr w:type="spellStart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x_short</w:t>
            </w:r>
            <w:proofErr w:type="spellEnd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= </w:t>
            </w:r>
            <w:proofErr w:type="gramStart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0;</w:t>
            </w:r>
            <w:proofErr w:type="gramEnd"/>
          </w:p>
          <w:p w14:paraId="42AEC728" w14:textId="77777777" w:rsidR="001A50EC" w:rsidRPr="001A50EC" w:rsidRDefault="001A50EC" w:rsidP="001A50E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char </w:t>
            </w:r>
            <w:proofErr w:type="spellStart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x_char</w:t>
            </w:r>
            <w:proofErr w:type="spellEnd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= </w:t>
            </w:r>
            <w:proofErr w:type="gramStart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0;</w:t>
            </w:r>
            <w:proofErr w:type="gramEnd"/>
          </w:p>
          <w:p w14:paraId="0981E2FF" w14:textId="77777777" w:rsidR="001A50EC" w:rsidRPr="001A50EC" w:rsidRDefault="001A50EC" w:rsidP="001A50E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long </w:t>
            </w:r>
            <w:proofErr w:type="spellStart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x_long</w:t>
            </w:r>
            <w:proofErr w:type="spellEnd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= </w:t>
            </w:r>
            <w:proofErr w:type="gramStart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0;</w:t>
            </w:r>
            <w:proofErr w:type="gramEnd"/>
          </w:p>
          <w:p w14:paraId="56EE0409" w14:textId="1FBE0D64" w:rsidR="001A50EC" w:rsidRPr="004A1654" w:rsidRDefault="001A50EC" w:rsidP="001A50E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long </w:t>
            </w:r>
            <w:proofErr w:type="spellStart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long</w:t>
            </w:r>
            <w:proofErr w:type="spellEnd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</w:t>
            </w:r>
            <w:proofErr w:type="spellStart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x_long_long</w:t>
            </w:r>
            <w:proofErr w:type="spellEnd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= </w:t>
            </w:r>
            <w:proofErr w:type="gramStart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0;</w:t>
            </w:r>
            <w:proofErr w:type="gramEnd"/>
          </w:p>
          <w:p w14:paraId="629DD866" w14:textId="77777777" w:rsidR="001A50EC" w:rsidRPr="001A50EC" w:rsidRDefault="001A50EC" w:rsidP="001A50E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float </w:t>
            </w:r>
            <w:proofErr w:type="spellStart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x_float</w:t>
            </w:r>
            <w:proofErr w:type="spellEnd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= 0.</w:t>
            </w:r>
            <w:proofErr w:type="gramStart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0f;</w:t>
            </w:r>
            <w:proofErr w:type="gramEnd"/>
          </w:p>
          <w:p w14:paraId="7F882A43" w14:textId="77777777" w:rsidR="001A50EC" w:rsidRPr="001A50EC" w:rsidRDefault="001A50EC" w:rsidP="001A50E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double </w:t>
            </w:r>
            <w:proofErr w:type="spellStart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x_double</w:t>
            </w:r>
            <w:proofErr w:type="spellEnd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= </w:t>
            </w:r>
            <w:proofErr w:type="gramStart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0.0;</w:t>
            </w:r>
            <w:proofErr w:type="gramEnd"/>
          </w:p>
          <w:p w14:paraId="0C4696EC" w14:textId="15A35117" w:rsidR="001A50EC" w:rsidRPr="004A1654" w:rsidRDefault="001A50EC" w:rsidP="00DA069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int </w:t>
            </w:r>
            <w:proofErr w:type="spellStart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my_</w:t>
            </w:r>
            <w:proofErr w:type="gramStart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array</w:t>
            </w:r>
            <w:proofErr w:type="spellEnd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[</w:t>
            </w:r>
            <w:proofErr w:type="gramEnd"/>
            <w:r w:rsidRPr="001A50E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20] = {0};</w:t>
            </w:r>
          </w:p>
        </w:tc>
        <w:tc>
          <w:tcPr>
            <w:tcW w:w="5364" w:type="dxa"/>
          </w:tcPr>
          <w:p w14:paraId="0B189522" w14:textId="77777777" w:rsidR="00DA0693" w:rsidRPr="004A1654" w:rsidRDefault="00DA0693" w:rsidP="001B08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sz w:val="16"/>
                <w:szCs w:val="16"/>
              </w:rPr>
            </w:pPr>
          </w:p>
        </w:tc>
      </w:tr>
      <w:tr w:rsidR="001A50EC" w:rsidRPr="004A1654" w14:paraId="0AE0FEC9" w14:textId="77777777" w:rsidTr="00DA0693">
        <w:tc>
          <w:tcPr>
            <w:tcW w:w="875" w:type="dxa"/>
          </w:tcPr>
          <w:p w14:paraId="74AF06A0" w14:textId="55A05486" w:rsidR="001A50EC" w:rsidRPr="004A1654" w:rsidRDefault="00F476C3" w:rsidP="00081ACE">
            <w:pPr>
              <w:rPr>
                <w:sz w:val="16"/>
                <w:szCs w:val="16"/>
              </w:rPr>
            </w:pPr>
            <w:r w:rsidRPr="004A1654">
              <w:rPr>
                <w:sz w:val="16"/>
                <w:szCs w:val="16"/>
              </w:rPr>
              <w:t>Control Flow</w:t>
            </w:r>
          </w:p>
        </w:tc>
        <w:tc>
          <w:tcPr>
            <w:tcW w:w="4507" w:type="dxa"/>
          </w:tcPr>
          <w:p w14:paraId="799E1272" w14:textId="62E040F1" w:rsidR="001A50EC" w:rsidRPr="004A1654" w:rsidRDefault="001A50EC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</w:p>
        </w:tc>
        <w:tc>
          <w:tcPr>
            <w:tcW w:w="5364" w:type="dxa"/>
          </w:tcPr>
          <w:p w14:paraId="4036A191" w14:textId="77777777" w:rsidR="001A50EC" w:rsidRPr="004A1654" w:rsidRDefault="001A50EC" w:rsidP="001B08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</w:p>
        </w:tc>
      </w:tr>
      <w:tr w:rsidR="00F476C3" w:rsidRPr="004A1654" w14:paraId="75325170" w14:textId="77777777" w:rsidTr="00DA0693">
        <w:tc>
          <w:tcPr>
            <w:tcW w:w="875" w:type="dxa"/>
          </w:tcPr>
          <w:p w14:paraId="2A6E2BE7" w14:textId="55C7D00A" w:rsidR="00F476C3" w:rsidRPr="004A1654" w:rsidRDefault="00F476C3" w:rsidP="00081ACE">
            <w:pPr>
              <w:rPr>
                <w:sz w:val="16"/>
                <w:szCs w:val="16"/>
              </w:rPr>
            </w:pPr>
            <w:r w:rsidRPr="004A1654">
              <w:rPr>
                <w:sz w:val="16"/>
                <w:szCs w:val="16"/>
              </w:rPr>
              <w:lastRenderedPageBreak/>
              <w:t>Loop</w:t>
            </w:r>
          </w:p>
        </w:tc>
        <w:tc>
          <w:tcPr>
            <w:tcW w:w="4507" w:type="dxa"/>
          </w:tcPr>
          <w:p w14:paraId="5F970E5D" w14:textId="77777777" w:rsidR="00F476C3" w:rsidRPr="004A1654" w:rsidRDefault="00F476C3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</w:p>
        </w:tc>
        <w:tc>
          <w:tcPr>
            <w:tcW w:w="5364" w:type="dxa"/>
          </w:tcPr>
          <w:p w14:paraId="410EF0A2" w14:textId="609B5C94" w:rsidR="00F476C3" w:rsidRPr="004A1654" w:rsidRDefault="00F476C3" w:rsidP="001B08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</w:p>
        </w:tc>
      </w:tr>
      <w:tr w:rsidR="00F476C3" w:rsidRPr="004A1654" w14:paraId="0C03F6BD" w14:textId="77777777" w:rsidTr="00DA0693">
        <w:tc>
          <w:tcPr>
            <w:tcW w:w="875" w:type="dxa"/>
          </w:tcPr>
          <w:p w14:paraId="7FB7BDAC" w14:textId="1A4E12DA" w:rsidR="00F476C3" w:rsidRPr="004A1654" w:rsidRDefault="00F476C3" w:rsidP="00081ACE">
            <w:pPr>
              <w:rPr>
                <w:sz w:val="16"/>
                <w:szCs w:val="16"/>
              </w:rPr>
            </w:pPr>
            <w:r w:rsidRPr="004A1654">
              <w:rPr>
                <w:sz w:val="16"/>
                <w:szCs w:val="16"/>
              </w:rPr>
              <w:t>Switch Case</w:t>
            </w:r>
          </w:p>
        </w:tc>
        <w:tc>
          <w:tcPr>
            <w:tcW w:w="4507" w:type="dxa"/>
          </w:tcPr>
          <w:p w14:paraId="7BA2BC55" w14:textId="7B73C300" w:rsidR="004A1654" w:rsidRPr="004A1654" w:rsidRDefault="004A1654" w:rsidP="004A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4A165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switch (x) {</w:t>
            </w:r>
          </w:p>
          <w:p w14:paraId="7269E1AF" w14:textId="306F3FC8" w:rsidR="004A1654" w:rsidRPr="004A1654" w:rsidRDefault="004A1654" w:rsidP="004A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4A165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case 0:</w:t>
            </w:r>
          </w:p>
          <w:p w14:paraId="36EEA456" w14:textId="04C13E0A" w:rsidR="004A1654" w:rsidRPr="004A1654" w:rsidRDefault="004A1654" w:rsidP="004A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4A165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</w:t>
            </w:r>
            <w:proofErr w:type="spellStart"/>
            <w:proofErr w:type="gramStart"/>
            <w:r w:rsidRPr="004A165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printf</w:t>
            </w:r>
            <w:proofErr w:type="spellEnd"/>
            <w:r w:rsidRPr="004A165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(</w:t>
            </w:r>
            <w:proofErr w:type="gramEnd"/>
            <w:r w:rsidRPr="004A165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)</w:t>
            </w:r>
          </w:p>
          <w:p w14:paraId="0475BE5C" w14:textId="7866A4E1" w:rsidR="004A1654" w:rsidRPr="004A1654" w:rsidRDefault="004A1654" w:rsidP="004A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4A165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</w:t>
            </w:r>
            <w:proofErr w:type="gramStart"/>
            <w:r w:rsidRPr="004A165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break;</w:t>
            </w:r>
            <w:proofErr w:type="gramEnd"/>
          </w:p>
          <w:p w14:paraId="26813844" w14:textId="6234DC26" w:rsidR="004A1654" w:rsidRPr="004A1654" w:rsidRDefault="004A1654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4A165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….</w:t>
            </w:r>
          </w:p>
          <w:p w14:paraId="20EE770C" w14:textId="14D040A1" w:rsidR="004A1654" w:rsidRPr="004A1654" w:rsidRDefault="004A1654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proofErr w:type="gramStart"/>
            <w:r w:rsidRPr="004A165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default :</w:t>
            </w:r>
            <w:proofErr w:type="gramEnd"/>
          </w:p>
          <w:p w14:paraId="144C21C1" w14:textId="7F5DC924" w:rsidR="004A1654" w:rsidRPr="004A1654" w:rsidRDefault="004A1654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4A165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</w:t>
            </w:r>
            <w:proofErr w:type="gramStart"/>
            <w:r w:rsidRPr="004A165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exit(</w:t>
            </w:r>
            <w:proofErr w:type="gramEnd"/>
            <w:r w:rsidRPr="004A165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-1)</w:t>
            </w:r>
          </w:p>
          <w:p w14:paraId="46F45935" w14:textId="3F832DCF" w:rsidR="00F476C3" w:rsidRPr="004A1654" w:rsidRDefault="004A1654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4A165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}</w:t>
            </w:r>
          </w:p>
        </w:tc>
        <w:tc>
          <w:tcPr>
            <w:tcW w:w="5364" w:type="dxa"/>
          </w:tcPr>
          <w:p w14:paraId="270F2B7C" w14:textId="040864CD" w:rsidR="00F476C3" w:rsidRPr="004A1654" w:rsidRDefault="00F476C3" w:rsidP="001B08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</w:p>
        </w:tc>
      </w:tr>
      <w:tr w:rsidR="00F476C3" w:rsidRPr="004A1654" w14:paraId="311CB52C" w14:textId="77777777" w:rsidTr="001B088D">
        <w:trPr>
          <w:trHeight w:val="1754"/>
        </w:trPr>
        <w:tc>
          <w:tcPr>
            <w:tcW w:w="875" w:type="dxa"/>
          </w:tcPr>
          <w:p w14:paraId="02AD9D37" w14:textId="5B3190C8" w:rsidR="00F476C3" w:rsidRPr="004A1654" w:rsidRDefault="00F476C3" w:rsidP="00081ACE">
            <w:pPr>
              <w:rPr>
                <w:sz w:val="16"/>
                <w:szCs w:val="16"/>
              </w:rPr>
            </w:pPr>
            <w:r w:rsidRPr="004A1654">
              <w:rPr>
                <w:sz w:val="16"/>
                <w:szCs w:val="16"/>
              </w:rPr>
              <w:t>Function</w:t>
            </w:r>
          </w:p>
        </w:tc>
        <w:tc>
          <w:tcPr>
            <w:tcW w:w="4507" w:type="dxa"/>
          </w:tcPr>
          <w:p w14:paraId="2E1AAE36" w14:textId="77777777" w:rsidR="00C8309B" w:rsidRPr="00C8309B" w:rsidRDefault="00C8309B" w:rsidP="00C8309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C8309B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int </w:t>
            </w:r>
            <w:proofErr w:type="spellStart"/>
            <w:r w:rsidRPr="00C8309B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add_two_</w:t>
            </w:r>
            <w:proofErr w:type="gramStart"/>
            <w:r w:rsidRPr="00C8309B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ints</w:t>
            </w:r>
            <w:proofErr w:type="spellEnd"/>
            <w:r w:rsidRPr="00C8309B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(</w:t>
            </w:r>
            <w:proofErr w:type="gramEnd"/>
            <w:r w:rsidRPr="00C8309B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int x1, int x2)</w:t>
            </w:r>
          </w:p>
          <w:p w14:paraId="509A273B" w14:textId="77777777" w:rsidR="00C8309B" w:rsidRPr="00C8309B" w:rsidRDefault="00C8309B" w:rsidP="00C8309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C8309B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{</w:t>
            </w:r>
          </w:p>
          <w:p w14:paraId="44DFE590" w14:textId="77777777" w:rsidR="00C8309B" w:rsidRPr="00C8309B" w:rsidRDefault="00C8309B" w:rsidP="00C8309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C8309B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return x1 + x2; // Use return to return a value</w:t>
            </w:r>
          </w:p>
          <w:p w14:paraId="5C76AB10" w14:textId="77777777" w:rsidR="00C8309B" w:rsidRPr="00C8309B" w:rsidRDefault="00C8309B" w:rsidP="00C8309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C8309B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}</w:t>
            </w:r>
          </w:p>
          <w:p w14:paraId="78AE7214" w14:textId="77777777" w:rsidR="00F476C3" w:rsidRPr="004A1654" w:rsidRDefault="00F476C3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</w:p>
          <w:p w14:paraId="597507DE" w14:textId="0A92AC9A" w:rsidR="00C8309B" w:rsidRPr="004A1654" w:rsidRDefault="00D26F7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4A165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void …</w:t>
            </w:r>
          </w:p>
        </w:tc>
        <w:tc>
          <w:tcPr>
            <w:tcW w:w="5364" w:type="dxa"/>
          </w:tcPr>
          <w:p w14:paraId="79BBB507" w14:textId="7832FB55" w:rsidR="00F476C3" w:rsidRPr="004A1654" w:rsidRDefault="00F476C3" w:rsidP="001B088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</w:p>
        </w:tc>
      </w:tr>
    </w:tbl>
    <w:p w14:paraId="17B62E33" w14:textId="27945CF5" w:rsidR="00765713" w:rsidRPr="004213C5" w:rsidRDefault="00F0111A" w:rsidP="00215815">
      <w:pPr>
        <w:pStyle w:val="Subtitle"/>
        <w:rPr>
          <w:lang w:val="sv-SE"/>
        </w:rPr>
      </w:pPr>
      <w:r w:rsidRPr="004213C5">
        <w:rPr>
          <w:lang w:val="sv-SE"/>
        </w:rPr>
        <w:t xml:space="preserve">Task </w:t>
      </w:r>
      <w:r w:rsidR="00A6438A" w:rsidRPr="004213C5">
        <w:rPr>
          <w:lang w:val="sv-SE"/>
        </w:rPr>
        <w:t>1</w:t>
      </w:r>
      <w:r w:rsidRPr="004213C5">
        <w:rPr>
          <w:lang w:val="sv-SE"/>
        </w:rPr>
        <w:t xml:space="preserve">: </w:t>
      </w:r>
      <w:r w:rsidR="001118EC" w:rsidRPr="004213C5">
        <w:rPr>
          <w:lang w:val="sv-SE"/>
        </w:rPr>
        <w:t>Py5</w:t>
      </w:r>
      <w:r w:rsidR="00945A4E" w:rsidRPr="004213C5">
        <w:rPr>
          <w:lang w:val="sv-SE"/>
        </w:rPr>
        <w:t xml:space="preserve"> I : </w:t>
      </w:r>
      <w:r w:rsidR="0040220C" w:rsidRPr="004213C5">
        <w:rPr>
          <w:lang w:val="sv-SE"/>
        </w:rPr>
        <w:t>Membuat Bingkai dan Kartesian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9497"/>
      </w:tblGrid>
      <w:tr w:rsidR="00B91F77" w:rsidRPr="00165B82" w14:paraId="063E8D8E" w14:textId="77777777" w:rsidTr="00B91F77">
        <w:tc>
          <w:tcPr>
            <w:tcW w:w="1271" w:type="dxa"/>
          </w:tcPr>
          <w:p w14:paraId="7684B2D8" w14:textId="516CC665" w:rsidR="00B91F77" w:rsidRPr="00165B82" w:rsidRDefault="00B91F77" w:rsidP="00DC2D3A">
            <w:pPr>
              <w:rPr>
                <w:sz w:val="16"/>
                <w:szCs w:val="16"/>
              </w:rPr>
            </w:pPr>
            <w:r w:rsidRPr="00165B82">
              <w:rPr>
                <w:sz w:val="16"/>
                <w:szCs w:val="16"/>
              </w:rPr>
              <w:t>Built in Function</w:t>
            </w:r>
          </w:p>
        </w:tc>
        <w:tc>
          <w:tcPr>
            <w:tcW w:w="9497" w:type="dxa"/>
          </w:tcPr>
          <w:p w14:paraId="5BCDEE5F" w14:textId="113350FE" w:rsidR="00B91F77" w:rsidRPr="00165B82" w:rsidRDefault="00B91F77" w:rsidP="00EE304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</w:p>
        </w:tc>
      </w:tr>
      <w:tr w:rsidR="00A925CF" w:rsidRPr="00165B82" w14:paraId="4B94BE53" w14:textId="77777777" w:rsidTr="00B91F77">
        <w:tc>
          <w:tcPr>
            <w:tcW w:w="1271" w:type="dxa"/>
          </w:tcPr>
          <w:p w14:paraId="5F37984D" w14:textId="4AA31898" w:rsidR="00A925CF" w:rsidRDefault="00A925CF" w:rsidP="00DC2D3A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PutPixel</w:t>
            </w:r>
            <w:proofErr w:type="spellEnd"/>
          </w:p>
        </w:tc>
        <w:tc>
          <w:tcPr>
            <w:tcW w:w="9497" w:type="dxa"/>
          </w:tcPr>
          <w:p w14:paraId="72DAB669" w14:textId="5D2FE364" w:rsidR="00A925CF" w:rsidRPr="00165B82" w:rsidRDefault="00A925CF" w:rsidP="0026310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</w:p>
        </w:tc>
      </w:tr>
    </w:tbl>
    <w:p w14:paraId="42F00B5E" w14:textId="75985551" w:rsidR="00267D2F" w:rsidRPr="00765748" w:rsidRDefault="00267D2F" w:rsidP="00267D2F">
      <w:pPr>
        <w:rPr>
          <w:b/>
          <w:bCs/>
        </w:rPr>
      </w:pPr>
      <w:proofErr w:type="spellStart"/>
      <w:r w:rsidRPr="00765748">
        <w:rPr>
          <w:b/>
          <w:bCs/>
        </w:rPr>
        <w:t>Tugas</w:t>
      </w:r>
      <w:proofErr w:type="spellEnd"/>
      <w:r w:rsidRPr="00765748">
        <w:rPr>
          <w:b/>
          <w:bCs/>
        </w:rPr>
        <w:t xml:space="preserve"> Task </w:t>
      </w:r>
      <w:r w:rsidR="00A6438A">
        <w:rPr>
          <w:b/>
          <w:bCs/>
        </w:rPr>
        <w:t>1</w:t>
      </w:r>
      <w:r w:rsidR="002C0B0C">
        <w:rPr>
          <w:b/>
          <w:bCs/>
        </w:rPr>
        <w:t xml:space="preserve"> </w:t>
      </w:r>
    </w:p>
    <w:p w14:paraId="7F24C795" w14:textId="2C874DC8" w:rsidR="00371D46" w:rsidRDefault="00371D46" w:rsidP="00BE2A50">
      <w:pPr>
        <w:pStyle w:val="ListParagraph"/>
        <w:numPr>
          <w:ilvl w:val="0"/>
          <w:numId w:val="36"/>
        </w:numPr>
      </w:pPr>
      <w:proofErr w:type="spellStart"/>
      <w:r>
        <w:t>Pelajari</w:t>
      </w:r>
      <w:proofErr w:type="spellEnd"/>
      <w:r>
        <w:t xml:space="preserve"> code </w:t>
      </w:r>
      <w:proofErr w:type="spellStart"/>
      <w:r>
        <w:t>berikut</w:t>
      </w:r>
      <w:proofErr w:type="spellEnd"/>
    </w:p>
    <w:p w14:paraId="4AB6FFDE" w14:textId="5DBFBA7C" w:rsidR="00C9029D" w:rsidRPr="004213C5" w:rsidRDefault="00267D2F" w:rsidP="00371D46">
      <w:pPr>
        <w:pStyle w:val="ListParagraph"/>
        <w:numPr>
          <w:ilvl w:val="1"/>
          <w:numId w:val="36"/>
        </w:numPr>
        <w:rPr>
          <w:lang w:val="sv-SE"/>
        </w:rPr>
      </w:pPr>
      <w:r w:rsidRPr="004213C5">
        <w:rPr>
          <w:lang w:val="sv-SE"/>
        </w:rPr>
        <w:t>Bingkai / Margin menggunakan fungsi putpixel, fungsi garis vertical dan fungsi garis horizontal.</w:t>
      </w:r>
    </w:p>
    <w:p w14:paraId="1F2E012E" w14:textId="1F62162B" w:rsidR="00267D2F" w:rsidRPr="004213C5" w:rsidRDefault="00267D2F" w:rsidP="00371D46">
      <w:pPr>
        <w:pStyle w:val="ListParagraph"/>
        <w:numPr>
          <w:ilvl w:val="1"/>
          <w:numId w:val="36"/>
        </w:numPr>
        <w:rPr>
          <w:lang w:val="sv-SE"/>
        </w:rPr>
      </w:pPr>
      <w:r w:rsidRPr="004213C5">
        <w:rPr>
          <w:lang w:val="sv-SE"/>
        </w:rPr>
        <w:t>Kartesian menggunakan fungsi garis vertical dan fungsi garis horizontal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C2D3A" w14:paraId="02768154" w14:textId="77777777" w:rsidTr="00BC4A8B">
        <w:tc>
          <w:tcPr>
            <w:tcW w:w="10790" w:type="dxa"/>
          </w:tcPr>
          <w:p w14:paraId="00882816" w14:textId="0562AAA9" w:rsidR="00DC2D3A" w:rsidRDefault="00DC2D3A" w:rsidP="00BC4A8B">
            <w:r>
              <w:t>Lesson Learnt</w:t>
            </w:r>
            <w:r w:rsidR="00877423">
              <w:t xml:space="preserve"> (Code, Print Screen Hasil </w:t>
            </w:r>
            <w:proofErr w:type="spellStart"/>
            <w:r w:rsidR="00877423">
              <w:t>Karya</w:t>
            </w:r>
            <w:proofErr w:type="spellEnd"/>
            <w:r w:rsidR="00877423">
              <w:t xml:space="preserve">, dan </w:t>
            </w:r>
            <w:proofErr w:type="spellStart"/>
            <w:r w:rsidR="00877423">
              <w:t>Komentar</w:t>
            </w:r>
            <w:proofErr w:type="spellEnd"/>
            <w:r w:rsidR="00877423">
              <w:t>)</w:t>
            </w:r>
          </w:p>
        </w:tc>
      </w:tr>
      <w:tr w:rsidR="00DC2D3A" w14:paraId="25CCECD5" w14:textId="77777777" w:rsidTr="00BC4A8B">
        <w:tc>
          <w:tcPr>
            <w:tcW w:w="10790" w:type="dxa"/>
          </w:tcPr>
          <w:p w14:paraId="1EC5D018" w14:textId="33D7FC6A" w:rsidR="00DC2D3A" w:rsidRDefault="00310F68" w:rsidP="00BC4A8B">
            <w:r>
              <w:rPr>
                <w:noProof/>
              </w:rPr>
              <w:drawing>
                <wp:inline distT="0" distB="0" distL="0" distR="0" wp14:anchorId="7B16E0FF" wp14:editId="37C294E4">
                  <wp:extent cx="6858000" cy="2907665"/>
                  <wp:effectExtent l="0" t="0" r="0" b="6985"/>
                  <wp:docPr id="11516062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160628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907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0F68" w14:paraId="7E5698D9" w14:textId="77777777" w:rsidTr="00BC4A8B">
        <w:tc>
          <w:tcPr>
            <w:tcW w:w="10790" w:type="dxa"/>
          </w:tcPr>
          <w:p w14:paraId="62B2BF02" w14:textId="2054A8E7" w:rsidR="00310F68" w:rsidRDefault="00310F68" w:rsidP="00BC4A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E0659B" wp14:editId="3DA6D449">
                  <wp:extent cx="6858000" cy="2512695"/>
                  <wp:effectExtent l="0" t="0" r="0" b="1905"/>
                  <wp:docPr id="5410219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02194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51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0F68" w14:paraId="41381A45" w14:textId="77777777" w:rsidTr="00BC4A8B">
        <w:tc>
          <w:tcPr>
            <w:tcW w:w="10790" w:type="dxa"/>
          </w:tcPr>
          <w:p w14:paraId="3F33CC79" w14:textId="12037B9A" w:rsidR="00310F68" w:rsidRDefault="00310F68" w:rsidP="00310F6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E3B81" wp14:editId="4344D27E">
                  <wp:extent cx="4735691" cy="3710940"/>
                  <wp:effectExtent l="0" t="0" r="8255" b="3810"/>
                  <wp:docPr id="17048006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800662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555" cy="3716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609716" w14:textId="6C45EEF1" w:rsidR="00A6438A" w:rsidRPr="00765748" w:rsidRDefault="00A6438A" w:rsidP="00A6438A">
      <w:pPr>
        <w:rPr>
          <w:b/>
          <w:bCs/>
        </w:rPr>
      </w:pPr>
      <w:proofErr w:type="spellStart"/>
      <w:r w:rsidRPr="00765748">
        <w:rPr>
          <w:b/>
          <w:bCs/>
        </w:rPr>
        <w:t>Tugas</w:t>
      </w:r>
      <w:proofErr w:type="spellEnd"/>
      <w:r w:rsidRPr="00765748">
        <w:rPr>
          <w:b/>
          <w:bCs/>
        </w:rPr>
        <w:t xml:space="preserve"> </w:t>
      </w:r>
      <w:r w:rsidR="002C0B0C">
        <w:rPr>
          <w:b/>
          <w:bCs/>
        </w:rPr>
        <w:t>Task</w:t>
      </w:r>
      <w:r w:rsidRPr="00765748">
        <w:rPr>
          <w:b/>
          <w:bCs/>
        </w:rPr>
        <w:t xml:space="preserve"> </w:t>
      </w:r>
      <w:r>
        <w:rPr>
          <w:b/>
          <w:bCs/>
        </w:rPr>
        <w:t>2</w:t>
      </w:r>
    </w:p>
    <w:p w14:paraId="6590D2C0" w14:textId="3BEEEA63" w:rsidR="00A6438A" w:rsidRPr="004213C5" w:rsidRDefault="00C02457" w:rsidP="00A6438A">
      <w:pPr>
        <w:pStyle w:val="ListParagraph"/>
        <w:numPr>
          <w:ilvl w:val="0"/>
          <w:numId w:val="24"/>
        </w:numPr>
        <w:rPr>
          <w:lang w:val="sv-SE"/>
        </w:rPr>
      </w:pPr>
      <w:r w:rsidRPr="004213C5">
        <w:rPr>
          <w:lang w:val="sv-SE"/>
        </w:rPr>
        <w:t>Eksplorasi Contoh Processing pada</w:t>
      </w:r>
      <w:r w:rsidR="005F11FA" w:rsidRPr="004213C5">
        <w:rPr>
          <w:lang w:val="sv-SE"/>
        </w:rPr>
        <w:t xml:space="preserve"> Task 0 Sketch 2</w:t>
      </w:r>
      <w:r w:rsidRPr="004213C5">
        <w:rPr>
          <w:lang w:val="sv-SE"/>
        </w:rPr>
        <w:t xml:space="preserve"> </w:t>
      </w:r>
      <w:r w:rsidR="00A6438A" w:rsidRPr="004213C5">
        <w:rPr>
          <w:lang w:val="sv-SE"/>
        </w:rPr>
        <w:t xml:space="preserve"> </w:t>
      </w:r>
    </w:p>
    <w:p w14:paraId="7FF1EC95" w14:textId="678449F9" w:rsidR="00A6438A" w:rsidRDefault="005F11FA" w:rsidP="00A6438A">
      <w:pPr>
        <w:pStyle w:val="ListParagraph"/>
        <w:numPr>
          <w:ilvl w:val="0"/>
          <w:numId w:val="24"/>
        </w:numPr>
      </w:pPr>
      <w:proofErr w:type="spellStart"/>
      <w:r>
        <w:t>Siswa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3-4 Orang</w:t>
      </w:r>
    </w:p>
    <w:p w14:paraId="5B350FE5" w14:textId="4019FDA5" w:rsidR="005F11FA" w:rsidRDefault="005F11FA" w:rsidP="00A6438A">
      <w:pPr>
        <w:pStyle w:val="ListParagraph"/>
        <w:numPr>
          <w:ilvl w:val="0"/>
          <w:numId w:val="24"/>
        </w:numPr>
      </w:pPr>
      <w:proofErr w:type="spellStart"/>
      <w:r>
        <w:t>Lihat</w:t>
      </w:r>
      <w:proofErr w:type="spellEnd"/>
      <w:r>
        <w:t xml:space="preserve"> </w:t>
      </w:r>
      <w:proofErr w:type="spellStart"/>
      <w:r>
        <w:t>inspirasi</w:t>
      </w:r>
      <w:proofErr w:type="spellEnd"/>
      <w:r>
        <w:t xml:space="preserve"> design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jamboard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76203ED8" w14:textId="11A03F10" w:rsidR="005F11FA" w:rsidRDefault="00000000" w:rsidP="005F11FA">
      <w:pPr>
        <w:pStyle w:val="ListParagraph"/>
      </w:pPr>
      <w:hyperlink r:id="rId34" w:history="1">
        <w:r w:rsidR="005F11FA" w:rsidRPr="00F1730E">
          <w:rPr>
            <w:rStyle w:val="Hyperlink"/>
          </w:rPr>
          <w:t>https://jamboard.google.com/d/12mzV_4j0XMg8SkoTd92OeqBylsX599sXm0eWZkn9lf8/viewer?pli=1</w:t>
        </w:r>
      </w:hyperlink>
    </w:p>
    <w:p w14:paraId="4E17DDC7" w14:textId="03FBFFDD" w:rsidR="005F11FA" w:rsidRDefault="00000000" w:rsidP="005F11FA">
      <w:pPr>
        <w:pStyle w:val="ListParagraph"/>
      </w:pPr>
      <w:hyperlink r:id="rId35" w:history="1">
        <w:r w:rsidR="005F11FA" w:rsidRPr="00F1730E">
          <w:rPr>
            <w:rStyle w:val="Hyperlink"/>
          </w:rPr>
          <w:t>https://jamboard.google.com/d/10WPywducxdLzz0X0CVcnCkrfS33T5rsyIjSX4DfFIiU/viewer</w:t>
        </w:r>
      </w:hyperlink>
      <w:r w:rsidR="005F11FA">
        <w:t xml:space="preserve"> </w:t>
      </w:r>
    </w:p>
    <w:p w14:paraId="04A3F822" w14:textId="5189F9C2" w:rsidR="005F11FA" w:rsidRPr="004213C5" w:rsidRDefault="00AF75F8" w:rsidP="005F11FA">
      <w:pPr>
        <w:pStyle w:val="ListParagraph"/>
        <w:numPr>
          <w:ilvl w:val="0"/>
          <w:numId w:val="24"/>
        </w:numPr>
        <w:rPr>
          <w:lang w:val="sv-SE"/>
        </w:rPr>
      </w:pPr>
      <w:r w:rsidRPr="004213C5">
        <w:rPr>
          <w:lang w:val="sv-SE"/>
        </w:rPr>
        <w:t>Pilih 2 Buah Karya 2D dan reka ulang menggunakan fungsi dari py5</w:t>
      </w:r>
    </w:p>
    <w:p w14:paraId="5D0C2082" w14:textId="102E6290" w:rsidR="00AF75F8" w:rsidRPr="004213C5" w:rsidRDefault="00AF75F8" w:rsidP="005F11FA">
      <w:pPr>
        <w:pStyle w:val="ListParagraph"/>
        <w:numPr>
          <w:ilvl w:val="0"/>
          <w:numId w:val="24"/>
        </w:numPr>
        <w:rPr>
          <w:lang w:val="sv-SE"/>
        </w:rPr>
      </w:pPr>
      <w:r w:rsidRPr="004213C5">
        <w:rPr>
          <w:lang w:val="sv-SE"/>
        </w:rPr>
        <w:t>Copy Tugas Karya 1 (Task 1), kerjakanlah tugas ini pada template tersebut.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A6438A" w14:paraId="73CC0B79" w14:textId="77777777" w:rsidTr="00C234D5">
        <w:tc>
          <w:tcPr>
            <w:tcW w:w="10790" w:type="dxa"/>
          </w:tcPr>
          <w:p w14:paraId="59E2FB35" w14:textId="6692B3F8" w:rsidR="00A6438A" w:rsidRDefault="00A6438A" w:rsidP="00C234D5">
            <w:r>
              <w:t>Lesson Learnt</w:t>
            </w:r>
            <w:r w:rsidR="00ED6461">
              <w:t xml:space="preserve"> (Code, Print Screen Hasil </w:t>
            </w:r>
            <w:proofErr w:type="spellStart"/>
            <w:r w:rsidR="00ED6461">
              <w:t>Karya</w:t>
            </w:r>
            <w:proofErr w:type="spellEnd"/>
            <w:r w:rsidR="00ED6461">
              <w:t xml:space="preserve">, dan </w:t>
            </w:r>
            <w:proofErr w:type="spellStart"/>
            <w:r w:rsidR="00877423">
              <w:t>Komentar</w:t>
            </w:r>
            <w:proofErr w:type="spellEnd"/>
            <w:r w:rsidR="00ED6461">
              <w:t>)</w:t>
            </w:r>
          </w:p>
        </w:tc>
      </w:tr>
    </w:tbl>
    <w:p w14:paraId="5EF7DE65" w14:textId="77777777" w:rsidR="00D82B01" w:rsidRDefault="00D82B01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A6438A" w14:paraId="14C541F4" w14:textId="77777777" w:rsidTr="00C234D5">
        <w:tc>
          <w:tcPr>
            <w:tcW w:w="10790" w:type="dxa"/>
          </w:tcPr>
          <w:p w14:paraId="75E11E62" w14:textId="160F2B2B" w:rsidR="00A6438A" w:rsidRDefault="00A6438A" w:rsidP="00C234D5"/>
          <w:p w14:paraId="5E17862C" w14:textId="77777777" w:rsidR="00D82B01" w:rsidRDefault="00D82B01" w:rsidP="00D82B01">
            <w:r>
              <w:t>import py5</w:t>
            </w:r>
          </w:p>
          <w:p w14:paraId="478335B4" w14:textId="77777777" w:rsidR="00D82B01" w:rsidRDefault="00D82B01" w:rsidP="00D82B01">
            <w:r>
              <w:t xml:space="preserve">import </w:t>
            </w:r>
            <w:proofErr w:type="spellStart"/>
            <w:proofErr w:type="gramStart"/>
            <w:r>
              <w:t>primitif.line</w:t>
            </w:r>
            <w:proofErr w:type="spellEnd"/>
            <w:proofErr w:type="gramEnd"/>
          </w:p>
          <w:p w14:paraId="0FB00D90" w14:textId="77777777" w:rsidR="00D82B01" w:rsidRDefault="00D82B01" w:rsidP="00D82B01">
            <w:r>
              <w:t xml:space="preserve">import </w:t>
            </w:r>
            <w:proofErr w:type="spellStart"/>
            <w:proofErr w:type="gramStart"/>
            <w:r>
              <w:t>primitif.basic</w:t>
            </w:r>
            <w:proofErr w:type="spellEnd"/>
            <w:proofErr w:type="gramEnd"/>
          </w:p>
          <w:p w14:paraId="7005189D" w14:textId="77777777" w:rsidR="00D82B01" w:rsidRDefault="00D82B01" w:rsidP="00D82B01"/>
          <w:p w14:paraId="0E8E2DEF" w14:textId="77777777" w:rsidR="00D82B01" w:rsidRDefault="00D82B01" w:rsidP="00D82B01">
            <w:r>
              <w:t>import math</w:t>
            </w:r>
          </w:p>
          <w:p w14:paraId="7F84D6B4" w14:textId="77777777" w:rsidR="00D82B01" w:rsidRDefault="00D82B01" w:rsidP="00D82B01"/>
          <w:p w14:paraId="262DB007" w14:textId="77777777" w:rsidR="00D82B01" w:rsidRDefault="00D82B01" w:rsidP="00D82B01">
            <w:r>
              <w:t xml:space="preserve">def </w:t>
            </w:r>
            <w:proofErr w:type="gramStart"/>
            <w:r>
              <w:t>setup(</w:t>
            </w:r>
            <w:proofErr w:type="gramEnd"/>
            <w:r>
              <w:t>):</w:t>
            </w:r>
          </w:p>
          <w:p w14:paraId="41C6C11A" w14:textId="77777777" w:rsidR="00D82B01" w:rsidRDefault="00D82B01" w:rsidP="00D82B01">
            <w:r>
              <w:t xml:space="preserve">    py5.size(800, 600)</w:t>
            </w:r>
          </w:p>
          <w:p w14:paraId="00EAE402" w14:textId="77777777" w:rsidR="00D82B01" w:rsidRDefault="00D82B01" w:rsidP="00D82B01">
            <w:r>
              <w:t xml:space="preserve">    py5.rect_</w:t>
            </w:r>
            <w:proofErr w:type="gramStart"/>
            <w:r>
              <w:t>mode(</w:t>
            </w:r>
            <w:proofErr w:type="gramEnd"/>
            <w:r>
              <w:t xml:space="preserve">py5.CENTER) </w:t>
            </w:r>
          </w:p>
          <w:p w14:paraId="4E39C0DF" w14:textId="77777777" w:rsidR="00D82B01" w:rsidRDefault="00D82B01" w:rsidP="00D82B01">
            <w:r>
              <w:t xml:space="preserve">    py5.background(191)</w:t>
            </w:r>
          </w:p>
          <w:p w14:paraId="18A901EF" w14:textId="77777777" w:rsidR="00D82B01" w:rsidRDefault="00D82B01" w:rsidP="00D82B01"/>
          <w:p w14:paraId="26BBE160" w14:textId="77777777" w:rsidR="00D82B01" w:rsidRDefault="00D82B01" w:rsidP="00D82B01">
            <w:r>
              <w:t xml:space="preserve">def </w:t>
            </w:r>
            <w:proofErr w:type="gramStart"/>
            <w:r>
              <w:t>draw(</w:t>
            </w:r>
            <w:proofErr w:type="gramEnd"/>
            <w:r>
              <w:t>):</w:t>
            </w:r>
          </w:p>
          <w:p w14:paraId="10C1F885" w14:textId="77777777" w:rsidR="00D82B01" w:rsidRDefault="00D82B01" w:rsidP="00D82B01">
            <w:r>
              <w:t xml:space="preserve">    </w:t>
            </w:r>
            <w:proofErr w:type="spellStart"/>
            <w:proofErr w:type="gramStart"/>
            <w:r>
              <w:t>primitif.basic</w:t>
            </w:r>
            <w:proofErr w:type="gramEnd"/>
            <w:r>
              <w:t>.draw_margin</w:t>
            </w:r>
            <w:proofErr w:type="spellEnd"/>
            <w:r>
              <w:t>(py5.width, py5.height, 25, c=[0,0,0,255])</w:t>
            </w:r>
          </w:p>
          <w:p w14:paraId="7C67B538" w14:textId="77777777" w:rsidR="00D82B01" w:rsidRDefault="00D82B01" w:rsidP="00D82B01">
            <w:r>
              <w:t xml:space="preserve">    </w:t>
            </w:r>
            <w:proofErr w:type="spellStart"/>
            <w:proofErr w:type="gramStart"/>
            <w:r>
              <w:t>primitif.basic</w:t>
            </w:r>
            <w:proofErr w:type="gramEnd"/>
            <w:r>
              <w:t>.draw_kartesian</w:t>
            </w:r>
            <w:proofErr w:type="spellEnd"/>
            <w:r>
              <w:t>(py5.width, py5.height, 25, c=[0,0,0,255])</w:t>
            </w:r>
          </w:p>
          <w:p w14:paraId="31A01A4F" w14:textId="77777777" w:rsidR="00D82B01" w:rsidRDefault="00D82B01" w:rsidP="00D82B01">
            <w:r>
              <w:t xml:space="preserve">    </w:t>
            </w:r>
            <w:proofErr w:type="spellStart"/>
            <w:proofErr w:type="gramStart"/>
            <w:r>
              <w:t>primitif.basic</w:t>
            </w:r>
            <w:proofErr w:type="gramEnd"/>
            <w:r>
              <w:t>.draw_HP</w:t>
            </w:r>
            <w:proofErr w:type="spellEnd"/>
            <w:r>
              <w:t>(py5.width, py5.height, 25, c=[0,0,0,255])</w:t>
            </w:r>
          </w:p>
          <w:p w14:paraId="661E1101" w14:textId="77777777" w:rsidR="00D82B01" w:rsidRDefault="00D82B01" w:rsidP="00D82B01">
            <w:r>
              <w:t xml:space="preserve">    </w:t>
            </w:r>
            <w:proofErr w:type="spellStart"/>
            <w:proofErr w:type="gramStart"/>
            <w:r>
              <w:t>primitif.basic</w:t>
            </w:r>
            <w:proofErr w:type="gramEnd"/>
            <w:r>
              <w:t>.draw_bob</w:t>
            </w:r>
            <w:proofErr w:type="spellEnd"/>
            <w:r>
              <w:t>(py5.width, py5.height, 25, c=[0,0,0,255])</w:t>
            </w:r>
          </w:p>
          <w:p w14:paraId="2A7F3812" w14:textId="77777777" w:rsidR="00D82B01" w:rsidRDefault="00D82B01" w:rsidP="00D82B01">
            <w:r>
              <w:t xml:space="preserve">    </w:t>
            </w:r>
            <w:proofErr w:type="spellStart"/>
            <w:proofErr w:type="gramStart"/>
            <w:r>
              <w:t>primitif.basic</w:t>
            </w:r>
            <w:proofErr w:type="gramEnd"/>
            <w:r>
              <w:t>.draw_freddy_fnaf</w:t>
            </w:r>
            <w:proofErr w:type="spellEnd"/>
            <w:r>
              <w:t>(py5.width, py5.height, 25, c=[0,0,0,255])</w:t>
            </w:r>
          </w:p>
          <w:p w14:paraId="6D96C2CF" w14:textId="77777777" w:rsidR="00D82B01" w:rsidRDefault="00D82B01" w:rsidP="00D82B01">
            <w:r>
              <w:t xml:space="preserve">    </w:t>
            </w:r>
          </w:p>
          <w:p w14:paraId="4BBC68D9" w14:textId="77777777" w:rsidR="00D82B01" w:rsidRDefault="00D82B01" w:rsidP="00D82B01">
            <w:r>
              <w:t>py5.run_</w:t>
            </w:r>
            <w:proofErr w:type="gramStart"/>
            <w:r>
              <w:t>sketch(</w:t>
            </w:r>
            <w:proofErr w:type="gramEnd"/>
            <w:r>
              <w:t>)</w:t>
            </w:r>
          </w:p>
          <w:p w14:paraId="50562920" w14:textId="77777777" w:rsidR="00D82B01" w:rsidRDefault="00D82B01" w:rsidP="00D82B01"/>
          <w:p w14:paraId="56A8C0A0" w14:textId="77777777" w:rsidR="00D82B01" w:rsidRDefault="00D82B01" w:rsidP="00D82B01"/>
          <w:p w14:paraId="527EB10F" w14:textId="77777777" w:rsidR="00D82B01" w:rsidRDefault="00D82B01" w:rsidP="00D82B01">
            <w:r>
              <w:t xml:space="preserve">import </w:t>
            </w:r>
            <w:proofErr w:type="spellStart"/>
            <w:proofErr w:type="gramStart"/>
            <w:r>
              <w:t>primitif.line</w:t>
            </w:r>
            <w:proofErr w:type="spellEnd"/>
            <w:proofErr w:type="gramEnd"/>
          </w:p>
          <w:p w14:paraId="615B5C52" w14:textId="77777777" w:rsidR="00D82B01" w:rsidRDefault="00D82B01" w:rsidP="00D82B01">
            <w:r>
              <w:t>import py5</w:t>
            </w:r>
          </w:p>
          <w:p w14:paraId="08F1A7C2" w14:textId="77777777" w:rsidR="00D82B01" w:rsidRDefault="00D82B01" w:rsidP="00D82B01"/>
          <w:p w14:paraId="39BD7B85" w14:textId="77777777" w:rsidR="00D82B01" w:rsidRDefault="00D82B01" w:rsidP="00D82B01">
            <w:r>
              <w:t xml:space="preserve">def </w:t>
            </w:r>
            <w:proofErr w:type="spellStart"/>
            <w:r>
              <w:t>draw_</w:t>
            </w:r>
            <w:proofErr w:type="gramStart"/>
            <w:r>
              <w:t>margin</w:t>
            </w:r>
            <w:proofErr w:type="spellEnd"/>
            <w:r>
              <w:t>(</w:t>
            </w:r>
            <w:proofErr w:type="gramEnd"/>
            <w:r>
              <w:t>width, height, margin, c=[0,0,0,255]):</w:t>
            </w:r>
          </w:p>
          <w:p w14:paraId="35386014" w14:textId="77777777" w:rsidR="00D82B01" w:rsidRDefault="00D82B01" w:rsidP="00D82B01">
            <w:r>
              <w:t xml:space="preserve">    py5.stroke(</w:t>
            </w:r>
            <w:proofErr w:type="gramStart"/>
            <w:r>
              <w:t>c[</w:t>
            </w:r>
            <w:proofErr w:type="gramEnd"/>
            <w:r>
              <w:t>0], c[1], c[2], c[3])</w:t>
            </w:r>
          </w:p>
          <w:p w14:paraId="4ECAB309" w14:textId="77777777" w:rsidR="00D82B01" w:rsidRDefault="00D82B01" w:rsidP="00D82B01">
            <w:r>
              <w:t xml:space="preserve">    py5.points(</w:t>
            </w:r>
            <w:proofErr w:type="spellStart"/>
            <w:proofErr w:type="gramStart"/>
            <w:r>
              <w:t>primitif.line</w:t>
            </w:r>
            <w:proofErr w:type="gramEnd"/>
            <w:r>
              <w:t>.line_dda</w:t>
            </w:r>
            <w:proofErr w:type="spellEnd"/>
            <w:r>
              <w:t>(10,10,790,10))</w:t>
            </w:r>
          </w:p>
          <w:p w14:paraId="51433CF5" w14:textId="77777777" w:rsidR="00D82B01" w:rsidRDefault="00D82B01" w:rsidP="00D82B01">
            <w:r>
              <w:t xml:space="preserve">    py5.points(</w:t>
            </w:r>
            <w:proofErr w:type="spellStart"/>
            <w:proofErr w:type="gramStart"/>
            <w:r>
              <w:t>primitif.line</w:t>
            </w:r>
            <w:proofErr w:type="gramEnd"/>
            <w:r>
              <w:t>.line_dda</w:t>
            </w:r>
            <w:proofErr w:type="spellEnd"/>
            <w:r>
              <w:t>(10,10,10,590))</w:t>
            </w:r>
          </w:p>
          <w:p w14:paraId="1B8650EF" w14:textId="77777777" w:rsidR="00D82B01" w:rsidRDefault="00D82B01" w:rsidP="00D82B01">
            <w:r>
              <w:t xml:space="preserve">    py5.points(</w:t>
            </w:r>
            <w:proofErr w:type="spellStart"/>
            <w:proofErr w:type="gramStart"/>
            <w:r>
              <w:t>primitif.line</w:t>
            </w:r>
            <w:proofErr w:type="gramEnd"/>
            <w:r>
              <w:t>.line_dda</w:t>
            </w:r>
            <w:proofErr w:type="spellEnd"/>
            <w:r>
              <w:t>(10,590,790,590))</w:t>
            </w:r>
          </w:p>
          <w:p w14:paraId="0ADB90B5" w14:textId="77777777" w:rsidR="00D82B01" w:rsidRDefault="00D82B01" w:rsidP="00D82B01">
            <w:r>
              <w:t xml:space="preserve">    py5.points(</w:t>
            </w:r>
            <w:proofErr w:type="spellStart"/>
            <w:proofErr w:type="gramStart"/>
            <w:r>
              <w:t>primitif.line</w:t>
            </w:r>
            <w:proofErr w:type="gramEnd"/>
            <w:r>
              <w:t>.line_dda</w:t>
            </w:r>
            <w:proofErr w:type="spellEnd"/>
            <w:r>
              <w:t>(790,590,790,10))</w:t>
            </w:r>
          </w:p>
          <w:p w14:paraId="244B25DB" w14:textId="77777777" w:rsidR="00D82B01" w:rsidRDefault="00D82B01" w:rsidP="00D82B01"/>
          <w:p w14:paraId="71F7FB94" w14:textId="77777777" w:rsidR="00D82B01" w:rsidRDefault="00D82B01" w:rsidP="00D82B01">
            <w:r>
              <w:t xml:space="preserve">def </w:t>
            </w:r>
            <w:proofErr w:type="spellStart"/>
            <w:r>
              <w:t>draw_</w:t>
            </w:r>
            <w:proofErr w:type="gramStart"/>
            <w:r>
              <w:t>kartesian</w:t>
            </w:r>
            <w:proofErr w:type="spellEnd"/>
            <w:r>
              <w:t>(</w:t>
            </w:r>
            <w:proofErr w:type="gramEnd"/>
            <w:r>
              <w:t>width, height, margin, c=[0,0,0,255]):</w:t>
            </w:r>
          </w:p>
          <w:p w14:paraId="517B3F5F" w14:textId="77777777" w:rsidR="00D82B01" w:rsidRDefault="00D82B01" w:rsidP="00D82B01">
            <w:r>
              <w:t xml:space="preserve">    py5.stroke(</w:t>
            </w:r>
            <w:proofErr w:type="gramStart"/>
            <w:r>
              <w:t>c[</w:t>
            </w:r>
            <w:proofErr w:type="gramEnd"/>
            <w:r>
              <w:t>0], c[1], c[2], c[3])</w:t>
            </w:r>
          </w:p>
          <w:p w14:paraId="003AFADB" w14:textId="77777777" w:rsidR="00D82B01" w:rsidRDefault="00D82B01" w:rsidP="00D82B01">
            <w:r>
              <w:t xml:space="preserve">    py5.points(</w:t>
            </w:r>
            <w:proofErr w:type="spellStart"/>
            <w:proofErr w:type="gramStart"/>
            <w:r>
              <w:t>primitif.line</w:t>
            </w:r>
            <w:proofErr w:type="gramEnd"/>
            <w:r>
              <w:t>.line_dda</w:t>
            </w:r>
            <w:proofErr w:type="spellEnd"/>
            <w:r>
              <w:t>(10,300,790,300))</w:t>
            </w:r>
          </w:p>
          <w:p w14:paraId="71B640C7" w14:textId="77777777" w:rsidR="00D82B01" w:rsidRDefault="00D82B01" w:rsidP="00D82B01">
            <w:r>
              <w:t xml:space="preserve">    py5.points(</w:t>
            </w:r>
            <w:proofErr w:type="spellStart"/>
            <w:proofErr w:type="gramStart"/>
            <w:r>
              <w:t>primitif.line</w:t>
            </w:r>
            <w:proofErr w:type="gramEnd"/>
            <w:r>
              <w:t>.line_dda</w:t>
            </w:r>
            <w:proofErr w:type="spellEnd"/>
            <w:r>
              <w:t>(400,10,400,590))</w:t>
            </w:r>
          </w:p>
          <w:p w14:paraId="77E00C59" w14:textId="77777777" w:rsidR="00D82B01" w:rsidRDefault="00D82B01" w:rsidP="00D82B01">
            <w:r>
              <w:t xml:space="preserve">    </w:t>
            </w:r>
          </w:p>
          <w:p w14:paraId="6946BCDF" w14:textId="77777777" w:rsidR="00D82B01" w:rsidRDefault="00D82B01" w:rsidP="00D82B01">
            <w:r>
              <w:t xml:space="preserve">def </w:t>
            </w:r>
            <w:proofErr w:type="spellStart"/>
            <w:r>
              <w:t>draw_</w:t>
            </w:r>
            <w:proofErr w:type="gramStart"/>
            <w:r>
              <w:t>HP</w:t>
            </w:r>
            <w:proofErr w:type="spellEnd"/>
            <w:r>
              <w:t>(</w:t>
            </w:r>
            <w:proofErr w:type="gramEnd"/>
            <w:r>
              <w:t xml:space="preserve">width, height, </w:t>
            </w:r>
            <w:proofErr w:type="spellStart"/>
            <w:r>
              <w:t>margin,c</w:t>
            </w:r>
            <w:proofErr w:type="spellEnd"/>
            <w:r>
              <w:t>=[0,0,0,255]):</w:t>
            </w:r>
          </w:p>
          <w:p w14:paraId="59C8B1AB" w14:textId="77777777" w:rsidR="00D82B01" w:rsidRDefault="00D82B01" w:rsidP="00D82B01">
            <w:r>
              <w:t xml:space="preserve">    py5.stroke(</w:t>
            </w:r>
            <w:proofErr w:type="gramStart"/>
            <w:r>
              <w:t>c[</w:t>
            </w:r>
            <w:proofErr w:type="gramEnd"/>
            <w:r>
              <w:t>0], c[1], c[2], c[3])</w:t>
            </w:r>
          </w:p>
          <w:p w14:paraId="0354D43A" w14:textId="77777777" w:rsidR="00D82B01" w:rsidRDefault="00D82B01" w:rsidP="00D82B01">
            <w:r>
              <w:t xml:space="preserve">    </w:t>
            </w:r>
          </w:p>
          <w:p w14:paraId="685E6625" w14:textId="77777777" w:rsidR="00D82B01" w:rsidRDefault="00D82B01" w:rsidP="00D82B01">
            <w:r>
              <w:t xml:space="preserve">    py5.fill(0,113,45)</w:t>
            </w:r>
          </w:p>
          <w:p w14:paraId="088198AD" w14:textId="77777777" w:rsidR="00D82B01" w:rsidRDefault="00D82B01" w:rsidP="00D82B01">
            <w:r>
              <w:t xml:space="preserve">    py5.square(620, 150, 200)</w:t>
            </w:r>
          </w:p>
          <w:p w14:paraId="6ECAD94C" w14:textId="77777777" w:rsidR="00D82B01" w:rsidRDefault="00D82B01" w:rsidP="00D82B01">
            <w:r>
              <w:t xml:space="preserve">    py5.rect(620,275, 130,50)</w:t>
            </w:r>
          </w:p>
          <w:p w14:paraId="76FF1824" w14:textId="77777777" w:rsidR="00D82B01" w:rsidRDefault="00D82B01" w:rsidP="00D82B01">
            <w:r>
              <w:t xml:space="preserve">    </w:t>
            </w:r>
          </w:p>
          <w:p w14:paraId="334E0DB2" w14:textId="77777777" w:rsidR="00D82B01" w:rsidRDefault="00D82B01" w:rsidP="00D82B01">
            <w:r>
              <w:t xml:space="preserve">    py5.no_</w:t>
            </w:r>
            <w:proofErr w:type="gramStart"/>
            <w:r>
              <w:t>stroke(</w:t>
            </w:r>
            <w:proofErr w:type="gramEnd"/>
            <w:r>
              <w:t>)</w:t>
            </w:r>
          </w:p>
          <w:p w14:paraId="54703FCD" w14:textId="77777777" w:rsidR="00D82B01" w:rsidRDefault="00D82B01" w:rsidP="00D82B01">
            <w:r>
              <w:t xml:space="preserve">    py5.fill(30,32,30)</w:t>
            </w:r>
          </w:p>
          <w:p w14:paraId="714C8904" w14:textId="77777777" w:rsidR="00D82B01" w:rsidRDefault="00D82B01" w:rsidP="00D82B01">
            <w:r>
              <w:t xml:space="preserve">    py5.square(570, 100, 50)</w:t>
            </w:r>
          </w:p>
          <w:p w14:paraId="20314DB9" w14:textId="77777777" w:rsidR="00D82B01" w:rsidRDefault="00D82B01" w:rsidP="00D82B01">
            <w:r>
              <w:t xml:space="preserve">    py5.square(670, 100, 50)</w:t>
            </w:r>
          </w:p>
          <w:p w14:paraId="1E7F8202" w14:textId="77777777" w:rsidR="00D82B01" w:rsidRDefault="00D82B01" w:rsidP="00D82B01">
            <w:r>
              <w:t xml:space="preserve">    </w:t>
            </w:r>
          </w:p>
          <w:p w14:paraId="1CAB4B5D" w14:textId="77777777" w:rsidR="00D82B01" w:rsidRDefault="00D82B01" w:rsidP="00D82B01">
            <w:r>
              <w:t xml:space="preserve">    py5.fill(30,32,30)</w:t>
            </w:r>
          </w:p>
          <w:p w14:paraId="7276F0F2" w14:textId="77777777" w:rsidR="00D82B01" w:rsidRDefault="00D82B01" w:rsidP="00D82B01">
            <w:r>
              <w:t xml:space="preserve">    py5.rect(578, 210, 35, 81)</w:t>
            </w:r>
          </w:p>
          <w:p w14:paraId="58065CAA" w14:textId="77777777" w:rsidR="00D82B01" w:rsidRDefault="00D82B01" w:rsidP="00D82B01">
            <w:r>
              <w:t xml:space="preserve">    py5.rect(662, 210, 35, 81)</w:t>
            </w:r>
          </w:p>
          <w:p w14:paraId="071DBD34" w14:textId="77777777" w:rsidR="00D82B01" w:rsidRDefault="00D82B01" w:rsidP="00D82B01">
            <w:r>
              <w:t xml:space="preserve">    py5.rect(620,175, 50,100)</w:t>
            </w:r>
          </w:p>
          <w:p w14:paraId="1AF02665" w14:textId="77777777" w:rsidR="00D82B01" w:rsidRDefault="00D82B01" w:rsidP="00D82B01">
            <w:r>
              <w:t xml:space="preserve">    </w:t>
            </w:r>
          </w:p>
          <w:p w14:paraId="09FDB481" w14:textId="77777777" w:rsidR="00D82B01" w:rsidRDefault="00D82B01" w:rsidP="00D82B01"/>
          <w:p w14:paraId="65027B19" w14:textId="77777777" w:rsidR="00D82B01" w:rsidRDefault="00D82B01" w:rsidP="00D82B01">
            <w:r>
              <w:lastRenderedPageBreak/>
              <w:t xml:space="preserve">def </w:t>
            </w:r>
            <w:proofErr w:type="spellStart"/>
            <w:r>
              <w:t>draw_</w:t>
            </w:r>
            <w:proofErr w:type="gramStart"/>
            <w:r>
              <w:t>bob</w:t>
            </w:r>
            <w:proofErr w:type="spellEnd"/>
            <w:r>
              <w:t>(</w:t>
            </w:r>
            <w:proofErr w:type="gramEnd"/>
            <w:r>
              <w:t>width, height, margin, c=[0,0,0,255]):</w:t>
            </w:r>
          </w:p>
          <w:p w14:paraId="2B395DCD" w14:textId="77777777" w:rsidR="00D82B01" w:rsidRDefault="00D82B01" w:rsidP="00D82B01">
            <w:r>
              <w:t xml:space="preserve">    py5.fill(255, 255, 0) </w:t>
            </w:r>
          </w:p>
          <w:p w14:paraId="52D054A4" w14:textId="77777777" w:rsidR="00D82B01" w:rsidRDefault="00D82B01" w:rsidP="00D82B01">
            <w:r>
              <w:t xml:space="preserve">    py5.rect(200, 450, 150, 150)</w:t>
            </w:r>
          </w:p>
          <w:p w14:paraId="1D4C093F" w14:textId="77777777" w:rsidR="00D82B01" w:rsidRDefault="00D82B01" w:rsidP="00D82B01">
            <w:r>
              <w:t xml:space="preserve">    </w:t>
            </w:r>
          </w:p>
          <w:p w14:paraId="090B7E6C" w14:textId="77777777" w:rsidR="00D82B01" w:rsidRDefault="00D82B01" w:rsidP="00D82B01">
            <w:r>
              <w:t xml:space="preserve">    py5.fill(165, 42, 42)</w:t>
            </w:r>
          </w:p>
          <w:p w14:paraId="18FDA21E" w14:textId="77777777" w:rsidR="00D82B01" w:rsidRDefault="00D82B01" w:rsidP="00D82B01">
            <w:r>
              <w:t xml:space="preserve">    py5.rect(200, 500, 150, 50)</w:t>
            </w:r>
          </w:p>
          <w:p w14:paraId="55412B2B" w14:textId="77777777" w:rsidR="00D82B01" w:rsidRDefault="00D82B01" w:rsidP="00D82B01">
            <w:r>
              <w:t xml:space="preserve">    </w:t>
            </w:r>
          </w:p>
          <w:p w14:paraId="4021FB65" w14:textId="77777777" w:rsidR="00D82B01" w:rsidRDefault="00D82B01" w:rsidP="00D82B01">
            <w:r>
              <w:t xml:space="preserve">    py5.fill(255)</w:t>
            </w:r>
          </w:p>
          <w:p w14:paraId="72B6254F" w14:textId="77777777" w:rsidR="00D82B01" w:rsidRDefault="00D82B01" w:rsidP="00D82B01">
            <w:r>
              <w:t xml:space="preserve">    py5.circle(150, 400, 35)</w:t>
            </w:r>
          </w:p>
          <w:p w14:paraId="50C23CD0" w14:textId="77777777" w:rsidR="00D82B01" w:rsidRDefault="00D82B01" w:rsidP="00D82B01">
            <w:r>
              <w:t xml:space="preserve">    py5.circle(250, 400, 35)</w:t>
            </w:r>
          </w:p>
          <w:p w14:paraId="46A3CDCE" w14:textId="77777777" w:rsidR="00D82B01" w:rsidRDefault="00D82B01" w:rsidP="00D82B01">
            <w:r>
              <w:t xml:space="preserve">    </w:t>
            </w:r>
          </w:p>
          <w:p w14:paraId="151B344D" w14:textId="77777777" w:rsidR="00D82B01" w:rsidRDefault="00D82B01" w:rsidP="00D82B01">
            <w:r>
              <w:t xml:space="preserve">    py5.fill(255)</w:t>
            </w:r>
          </w:p>
          <w:p w14:paraId="4FB226FE" w14:textId="77777777" w:rsidR="00D82B01" w:rsidRDefault="00D82B01" w:rsidP="00D82B01">
            <w:r>
              <w:t xml:space="preserve">    py5.ellipse(200, 450, 55, 35)</w:t>
            </w:r>
          </w:p>
          <w:p w14:paraId="008EC0E2" w14:textId="77777777" w:rsidR="00D82B01" w:rsidRDefault="00D82B01" w:rsidP="00D82B01">
            <w:r>
              <w:t xml:space="preserve">    </w:t>
            </w:r>
          </w:p>
          <w:p w14:paraId="7F8A5313" w14:textId="77777777" w:rsidR="00D82B01" w:rsidRDefault="00D82B01" w:rsidP="00D82B01">
            <w:r>
              <w:t xml:space="preserve">    py5.fill(255, 0, 0)</w:t>
            </w:r>
          </w:p>
          <w:p w14:paraId="78A1E9D9" w14:textId="77777777" w:rsidR="00D82B01" w:rsidRDefault="00D82B01" w:rsidP="00D82B01">
            <w:r>
              <w:t xml:space="preserve">    py5.triangle(175, 475, 200, 525, 225, 475)</w:t>
            </w:r>
          </w:p>
          <w:p w14:paraId="76952F6D" w14:textId="77777777" w:rsidR="00D82B01" w:rsidRDefault="00D82B01" w:rsidP="00D82B01">
            <w:r>
              <w:t xml:space="preserve">    </w:t>
            </w:r>
          </w:p>
          <w:p w14:paraId="544963B4" w14:textId="77777777" w:rsidR="00D82B01" w:rsidRDefault="00D82B01" w:rsidP="00D82B01">
            <w:r>
              <w:t xml:space="preserve">    </w:t>
            </w:r>
          </w:p>
          <w:p w14:paraId="1E82DB04" w14:textId="77777777" w:rsidR="00D82B01" w:rsidRDefault="00D82B01" w:rsidP="00D82B01">
            <w:r>
              <w:t xml:space="preserve">def </w:t>
            </w:r>
            <w:proofErr w:type="spellStart"/>
            <w:r>
              <w:t>draw_freddy_</w:t>
            </w:r>
            <w:proofErr w:type="gramStart"/>
            <w:r>
              <w:t>fnaf</w:t>
            </w:r>
            <w:proofErr w:type="spellEnd"/>
            <w:r>
              <w:t>(</w:t>
            </w:r>
            <w:proofErr w:type="gramEnd"/>
            <w:r>
              <w:t>width, height, margin, c=[0,0,0,255]):</w:t>
            </w:r>
          </w:p>
          <w:p w14:paraId="1D18EE24" w14:textId="77777777" w:rsidR="00D82B01" w:rsidRDefault="00D82B01" w:rsidP="00D82B01">
            <w:r>
              <w:t xml:space="preserve">    py5.stroke(</w:t>
            </w:r>
            <w:proofErr w:type="gramStart"/>
            <w:r>
              <w:t>c[</w:t>
            </w:r>
            <w:proofErr w:type="gramEnd"/>
            <w:r>
              <w:t>0], c[1], c[2], c[3])</w:t>
            </w:r>
          </w:p>
          <w:p w14:paraId="60748BB4" w14:textId="77777777" w:rsidR="00D82B01" w:rsidRDefault="00D82B01" w:rsidP="00D82B01">
            <w:r>
              <w:t xml:space="preserve">    py5.no_</w:t>
            </w:r>
            <w:proofErr w:type="gramStart"/>
            <w:r>
              <w:t>stroke(</w:t>
            </w:r>
            <w:proofErr w:type="gramEnd"/>
            <w:r>
              <w:t>)</w:t>
            </w:r>
          </w:p>
          <w:p w14:paraId="7220742B" w14:textId="77777777" w:rsidR="00D82B01" w:rsidRDefault="00D82B01" w:rsidP="00D82B01">
            <w:r>
              <w:t xml:space="preserve">    py5.fill(145, 79, 30)</w:t>
            </w:r>
          </w:p>
          <w:p w14:paraId="62159885" w14:textId="77777777" w:rsidR="00D82B01" w:rsidRDefault="00D82B01" w:rsidP="00D82B01">
            <w:r>
              <w:t xml:space="preserve">    py5.ellipse(200, 150, 250, 150)</w:t>
            </w:r>
          </w:p>
          <w:p w14:paraId="71890CBE" w14:textId="77777777" w:rsidR="00D82B01" w:rsidRDefault="00D82B01" w:rsidP="00D82B01">
            <w:r>
              <w:t xml:space="preserve">    </w:t>
            </w:r>
          </w:p>
          <w:p w14:paraId="31BABA7A" w14:textId="77777777" w:rsidR="00D82B01" w:rsidRDefault="00D82B01" w:rsidP="00D82B01">
            <w:r>
              <w:t xml:space="preserve">    py5.fill(222, 172, 128)</w:t>
            </w:r>
          </w:p>
          <w:p w14:paraId="6390B20F" w14:textId="77777777" w:rsidR="00D82B01" w:rsidRDefault="00D82B01" w:rsidP="00D82B01">
            <w:r>
              <w:t xml:space="preserve">    py5.circle(100, 75, 55)</w:t>
            </w:r>
          </w:p>
          <w:p w14:paraId="410BDE30" w14:textId="77777777" w:rsidR="00D82B01" w:rsidRDefault="00D82B01" w:rsidP="00D82B01">
            <w:r>
              <w:t xml:space="preserve">    py5.circle(300, 75, 55)</w:t>
            </w:r>
          </w:p>
          <w:p w14:paraId="7F57B120" w14:textId="77777777" w:rsidR="00D82B01" w:rsidRDefault="00D82B01" w:rsidP="00D82B01">
            <w:r>
              <w:t xml:space="preserve">    </w:t>
            </w:r>
          </w:p>
          <w:p w14:paraId="623302B9" w14:textId="77777777" w:rsidR="00D82B01" w:rsidRDefault="00D82B01" w:rsidP="00D82B01">
            <w:r>
              <w:t xml:space="preserve">    py5.fill(247, 220, 185)</w:t>
            </w:r>
          </w:p>
          <w:p w14:paraId="59FC54D6" w14:textId="77777777" w:rsidR="00D82B01" w:rsidRDefault="00D82B01" w:rsidP="00D82B01">
            <w:r>
              <w:t xml:space="preserve">    py5.circle(140, 125, 55)</w:t>
            </w:r>
          </w:p>
          <w:p w14:paraId="404F8995" w14:textId="77777777" w:rsidR="00D82B01" w:rsidRDefault="00D82B01" w:rsidP="00D82B01">
            <w:r>
              <w:t xml:space="preserve">    py5.circle(260, 125, 55)</w:t>
            </w:r>
          </w:p>
          <w:p w14:paraId="465DEBED" w14:textId="77777777" w:rsidR="00D82B01" w:rsidRDefault="00D82B01" w:rsidP="00D82B01">
            <w:r>
              <w:t xml:space="preserve">    </w:t>
            </w:r>
          </w:p>
          <w:p w14:paraId="1C30B1ED" w14:textId="77777777" w:rsidR="00D82B01" w:rsidRDefault="00D82B01" w:rsidP="00D82B01">
            <w:r>
              <w:t xml:space="preserve">    py5.fill(60, 61, 55)</w:t>
            </w:r>
          </w:p>
          <w:p w14:paraId="132687E0" w14:textId="77777777" w:rsidR="00D82B01" w:rsidRDefault="00D82B01" w:rsidP="00D82B01">
            <w:r>
              <w:t xml:space="preserve">    py5.triangle(170, 140, 230, 140, 200, 190)</w:t>
            </w:r>
          </w:p>
          <w:p w14:paraId="48374762" w14:textId="77777777" w:rsidR="00D82B01" w:rsidRDefault="00D82B01" w:rsidP="00D82B01">
            <w:r>
              <w:t xml:space="preserve">    </w:t>
            </w:r>
          </w:p>
          <w:p w14:paraId="0BBA5E7C" w14:textId="77777777" w:rsidR="00D82B01" w:rsidRDefault="00D82B01" w:rsidP="00D82B01">
            <w:r>
              <w:t xml:space="preserve">    py5.fill(145, 79, 30)</w:t>
            </w:r>
          </w:p>
          <w:p w14:paraId="4FC9F4E7" w14:textId="07C77366" w:rsidR="00D82B01" w:rsidRDefault="00D82B01" w:rsidP="00D82B01">
            <w:r>
              <w:t xml:space="preserve">    py5.ellipse(200, 260, 120, 70)</w:t>
            </w:r>
          </w:p>
          <w:p w14:paraId="58579880" w14:textId="77777777" w:rsidR="00A6438A" w:rsidRDefault="00A6438A" w:rsidP="00C234D5"/>
          <w:p w14:paraId="33824CEE" w14:textId="77777777" w:rsidR="00A6438A" w:rsidRDefault="00A6438A" w:rsidP="00C234D5"/>
          <w:p w14:paraId="28CE058D" w14:textId="77777777" w:rsidR="00A6438A" w:rsidRDefault="00A6438A" w:rsidP="00C234D5"/>
          <w:p w14:paraId="02B7C9D1" w14:textId="6F118F27" w:rsidR="00A6438A" w:rsidRDefault="00A6438A" w:rsidP="00C234D5"/>
          <w:p w14:paraId="5FC6175D" w14:textId="3DEB6B03" w:rsidR="00A6438A" w:rsidRDefault="00A6438A" w:rsidP="00C234D5"/>
          <w:p w14:paraId="4D7B2CB8" w14:textId="09FDA1F5" w:rsidR="00A6438A" w:rsidRDefault="00A6438A" w:rsidP="00C234D5"/>
          <w:p w14:paraId="096F68D6" w14:textId="157F4282" w:rsidR="00A6438A" w:rsidRDefault="00A6438A" w:rsidP="00C234D5"/>
          <w:p w14:paraId="121592FE" w14:textId="77777777" w:rsidR="00A6438A" w:rsidRDefault="00A6438A" w:rsidP="00C234D5"/>
          <w:p w14:paraId="60B4C50E" w14:textId="6A165A52" w:rsidR="00A6438A" w:rsidRDefault="00A6438A" w:rsidP="00C234D5"/>
          <w:p w14:paraId="3B1DFB16" w14:textId="77777777" w:rsidR="00D82B01" w:rsidRDefault="00D82B01" w:rsidP="00C234D5"/>
          <w:p w14:paraId="06EA3B95" w14:textId="77777777" w:rsidR="00D82B01" w:rsidRDefault="00D82B01" w:rsidP="00C234D5"/>
          <w:p w14:paraId="07C9C7BB" w14:textId="77777777" w:rsidR="00D82B01" w:rsidRDefault="00D82B01" w:rsidP="00C234D5"/>
          <w:p w14:paraId="10F595FF" w14:textId="77777777" w:rsidR="00D82B01" w:rsidRDefault="00D82B01" w:rsidP="00C234D5"/>
          <w:p w14:paraId="54A97A05" w14:textId="77777777" w:rsidR="00D82B01" w:rsidRDefault="00D82B01" w:rsidP="00C234D5"/>
          <w:p w14:paraId="11AA60CF" w14:textId="77777777" w:rsidR="00D82B01" w:rsidRDefault="00D82B01" w:rsidP="00C234D5"/>
          <w:p w14:paraId="423F9104" w14:textId="77777777" w:rsidR="00D82B01" w:rsidRDefault="00D82B01" w:rsidP="00C234D5"/>
          <w:p w14:paraId="0E1139C9" w14:textId="77777777" w:rsidR="00D82B01" w:rsidRDefault="00D82B01" w:rsidP="00C234D5"/>
          <w:p w14:paraId="1E862409" w14:textId="77777777" w:rsidR="00D82B01" w:rsidRDefault="00D82B01" w:rsidP="00C234D5"/>
          <w:p w14:paraId="62EBFA4C" w14:textId="2B8866BD" w:rsidR="00D82B01" w:rsidRDefault="00D82B01" w:rsidP="00C234D5"/>
          <w:p w14:paraId="754C3B04" w14:textId="78705731" w:rsidR="00D82B01" w:rsidRDefault="00D82B01" w:rsidP="00C234D5">
            <w:r>
              <w:rPr>
                <w:noProof/>
                <w:lang w:val="sv-SE"/>
              </w:rPr>
              <w:drawing>
                <wp:anchor distT="0" distB="0" distL="114300" distR="114300" simplePos="0" relativeHeight="251665408" behindDoc="0" locked="0" layoutInCell="1" allowOverlap="1" wp14:anchorId="7B42E1C5" wp14:editId="63ED1D74">
                  <wp:simplePos x="0" y="0"/>
                  <wp:positionH relativeFrom="column">
                    <wp:posOffset>-8640</wp:posOffset>
                  </wp:positionH>
                  <wp:positionV relativeFrom="paragraph">
                    <wp:posOffset>41275</wp:posOffset>
                  </wp:positionV>
                  <wp:extent cx="6720840" cy="5269865"/>
                  <wp:effectExtent l="0" t="0" r="3810" b="6985"/>
                  <wp:wrapNone/>
                  <wp:docPr id="1869754994" name="Picture 7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754994" name="Picture 7" descr="A screenshot of a computer screen&#10;&#10;Description automatically generated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0840" cy="526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1F89F6D" w14:textId="77777777" w:rsidR="00A6438A" w:rsidRDefault="00A6438A" w:rsidP="00C234D5"/>
          <w:p w14:paraId="0A08DD4F" w14:textId="18E3374D" w:rsidR="00A6438A" w:rsidRDefault="00A6438A" w:rsidP="00C234D5"/>
          <w:p w14:paraId="111EE8D5" w14:textId="39946D82" w:rsidR="00A6438A" w:rsidRDefault="00A6438A" w:rsidP="00C234D5"/>
          <w:p w14:paraId="6C6787E2" w14:textId="77777777" w:rsidR="00D82B01" w:rsidRDefault="00D82B01" w:rsidP="00C234D5"/>
          <w:p w14:paraId="61FBAF59" w14:textId="5EF7D9EB" w:rsidR="00D82B01" w:rsidRDefault="00D82B01" w:rsidP="00C234D5"/>
          <w:p w14:paraId="27EDA77F" w14:textId="77777777" w:rsidR="00D82B01" w:rsidRDefault="00D82B01" w:rsidP="00C234D5"/>
          <w:p w14:paraId="142D913E" w14:textId="77777777" w:rsidR="00D82B01" w:rsidRDefault="00D82B01" w:rsidP="00C234D5"/>
          <w:p w14:paraId="6177E653" w14:textId="48229FB2" w:rsidR="00D82B01" w:rsidRDefault="00D82B01" w:rsidP="00C234D5"/>
          <w:p w14:paraId="5C6EA2D2" w14:textId="2AA1FA0A" w:rsidR="00D82B01" w:rsidRDefault="00D82B01" w:rsidP="00C234D5"/>
          <w:p w14:paraId="69D6F1A4" w14:textId="76DE7B6E" w:rsidR="00A6438A" w:rsidRDefault="00A6438A" w:rsidP="00C234D5"/>
          <w:p w14:paraId="76011E9B" w14:textId="79126277" w:rsidR="00A6438A" w:rsidRDefault="00A6438A" w:rsidP="00C234D5"/>
          <w:p w14:paraId="38CA37D3" w14:textId="16CC0553" w:rsidR="008E3810" w:rsidRDefault="008E3810" w:rsidP="00C234D5"/>
          <w:p w14:paraId="7FADEC79" w14:textId="77777777" w:rsidR="008E3810" w:rsidRDefault="008E3810" w:rsidP="00C234D5"/>
          <w:p w14:paraId="5171C309" w14:textId="77777777" w:rsidR="008E3810" w:rsidRDefault="008E3810" w:rsidP="00C234D5"/>
          <w:p w14:paraId="76820C70" w14:textId="63A131DA" w:rsidR="008E3810" w:rsidRDefault="008E3810" w:rsidP="00C234D5"/>
          <w:p w14:paraId="609753F4" w14:textId="7283E8FB" w:rsidR="008E3810" w:rsidRDefault="008E3810" w:rsidP="00C234D5"/>
          <w:p w14:paraId="51CE4059" w14:textId="77777777" w:rsidR="008E3810" w:rsidRDefault="008E3810" w:rsidP="00C234D5"/>
          <w:p w14:paraId="1A623191" w14:textId="026B2999" w:rsidR="008E3810" w:rsidRDefault="008E3810" w:rsidP="00C234D5"/>
          <w:p w14:paraId="5B21EB51" w14:textId="77777777" w:rsidR="008E3810" w:rsidRDefault="008E3810" w:rsidP="00C234D5"/>
          <w:p w14:paraId="16DC22BD" w14:textId="53F0529E" w:rsidR="008E3810" w:rsidRDefault="008E3810" w:rsidP="00C234D5"/>
          <w:p w14:paraId="67A55B2D" w14:textId="77777777" w:rsidR="008E3810" w:rsidRDefault="008E3810" w:rsidP="00C234D5"/>
          <w:p w14:paraId="35E7D58A" w14:textId="5CC91026" w:rsidR="008E3810" w:rsidRDefault="008E3810" w:rsidP="00C234D5"/>
          <w:p w14:paraId="54448610" w14:textId="2AA591AA" w:rsidR="008E3810" w:rsidRDefault="008E3810" w:rsidP="00C234D5"/>
          <w:p w14:paraId="6EDEA4AA" w14:textId="0AA92041" w:rsidR="008E3810" w:rsidRDefault="008E3810" w:rsidP="00C234D5"/>
          <w:p w14:paraId="72EB0BCE" w14:textId="77777777" w:rsidR="008E3810" w:rsidRDefault="008E3810" w:rsidP="00C234D5"/>
          <w:p w14:paraId="72BA8346" w14:textId="77777777" w:rsidR="008E3810" w:rsidRDefault="008E3810" w:rsidP="00C234D5"/>
          <w:p w14:paraId="73B0F92E" w14:textId="77777777" w:rsidR="008E3810" w:rsidRDefault="008E3810" w:rsidP="00C234D5"/>
          <w:p w14:paraId="26E55BF8" w14:textId="77777777" w:rsidR="008E3810" w:rsidRDefault="008E3810" w:rsidP="00C234D5"/>
          <w:p w14:paraId="24000E15" w14:textId="77777777" w:rsidR="00A6438A" w:rsidRDefault="00A6438A" w:rsidP="00C234D5"/>
          <w:p w14:paraId="3128F327" w14:textId="77777777" w:rsidR="00A6438A" w:rsidRDefault="00A6438A" w:rsidP="00C234D5"/>
          <w:p w14:paraId="0B04E980" w14:textId="77777777" w:rsidR="00A6438A" w:rsidRDefault="00A6438A" w:rsidP="00C234D5"/>
          <w:p w14:paraId="567E8E2B" w14:textId="77777777" w:rsidR="00A6438A" w:rsidRDefault="00A6438A" w:rsidP="00C234D5"/>
          <w:p w14:paraId="5020EA14" w14:textId="77777777" w:rsidR="00A6438A" w:rsidRDefault="00A6438A" w:rsidP="00C234D5"/>
          <w:p w14:paraId="19C0CEAB" w14:textId="77777777" w:rsidR="00A6438A" w:rsidRDefault="00A6438A" w:rsidP="00C234D5"/>
        </w:tc>
      </w:tr>
    </w:tbl>
    <w:p w14:paraId="4CF74F88" w14:textId="5C59B48C" w:rsidR="0001193C" w:rsidRPr="004213C5" w:rsidRDefault="00964C10" w:rsidP="0001193C">
      <w:pPr>
        <w:pStyle w:val="Heading1"/>
        <w:rPr>
          <w:caps w:val="0"/>
          <w:lang w:val="sv-SE"/>
        </w:rPr>
      </w:pPr>
      <w:bookmarkStart w:id="11" w:name="_Toc143712699"/>
      <w:r w:rsidRPr="004213C5">
        <w:rPr>
          <w:caps w:val="0"/>
          <w:lang w:val="sv-SE"/>
        </w:rPr>
        <w:lastRenderedPageBreak/>
        <w:t>P</w:t>
      </w:r>
      <w:r w:rsidR="0001193C" w:rsidRPr="004213C5">
        <w:rPr>
          <w:caps w:val="0"/>
          <w:lang w:val="sv-SE"/>
        </w:rPr>
        <w:t>ENGUMPULAN</w:t>
      </w:r>
      <w:bookmarkEnd w:id="11"/>
    </w:p>
    <w:p w14:paraId="68CBD48A" w14:textId="695BBC20" w:rsidR="00604459" w:rsidRPr="004213C5" w:rsidRDefault="008A3508" w:rsidP="00604459">
      <w:pPr>
        <w:rPr>
          <w:lang w:val="sv-SE"/>
        </w:rPr>
      </w:pPr>
      <w:r w:rsidRPr="004213C5">
        <w:rPr>
          <w:lang w:val="sv-SE"/>
        </w:rPr>
        <w:t>Ikuti Format yang diberikan di Google Classroom.</w:t>
      </w:r>
    </w:p>
    <w:sectPr w:rsidR="00604459" w:rsidRPr="004213C5" w:rsidSect="005019BD"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9477CF" w14:textId="77777777" w:rsidR="00EF69A0" w:rsidRDefault="00EF69A0">
      <w:pPr>
        <w:spacing w:before="0" w:after="0" w:line="240" w:lineRule="auto"/>
      </w:pPr>
      <w:r>
        <w:separator/>
      </w:r>
    </w:p>
  </w:endnote>
  <w:endnote w:type="continuationSeparator" w:id="0">
    <w:p w14:paraId="5E901747" w14:textId="77777777" w:rsidR="00EF69A0" w:rsidRDefault="00EF69A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134787991"/>
      <w:docPartObj>
        <w:docPartGallery w:val="Page Numbers (Bottom of Page)"/>
        <w:docPartUnique/>
      </w:docPartObj>
    </w:sdtPr>
    <w:sdtContent>
      <w:p w14:paraId="3D9EE7AC" w14:textId="0F22AD58" w:rsidR="001638F6" w:rsidRDefault="004E5FFF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68EB97B2" wp14:editId="56C94F9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18465" cy="438150"/>
                  <wp:effectExtent l="0" t="0" r="635" b="0"/>
                  <wp:wrapNone/>
                  <wp:docPr id="4" name="Group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18465" cy="438150"/>
                            <a:chOff x="726" y="14496"/>
                            <a:chExt cx="659" cy="690"/>
                          </a:xfrm>
                        </wpg:grpSpPr>
                        <wps:wsp>
                          <wps:cNvPr id="5" name="Rectangle 53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4552"/>
                              <a:ext cx="512" cy="526"/>
                            </a:xfrm>
                            <a:prstGeom prst="rect">
                              <a:avLst/>
                            </a:prstGeom>
                            <a:solidFill>
                              <a:srgbClr val="943634"/>
                            </a:solidFill>
                            <a:ln w="9525">
                              <a:solidFill>
                                <a:srgbClr val="943634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" name="Rectangle 54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5117"/>
                              <a:ext cx="512" cy="43"/>
                            </a:xfrm>
                            <a:prstGeom prst="rect">
                              <a:avLst/>
                            </a:prstGeom>
                            <a:solidFill>
                              <a:srgbClr val="943634"/>
                            </a:solidFill>
                            <a:ln w="9525">
                              <a:solidFill>
                                <a:srgbClr val="943634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" name="Text Box 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6" y="14496"/>
                              <a:ext cx="659" cy="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2785D8" w14:textId="77777777" w:rsidR="004E5FFF" w:rsidRDefault="004E5FFF">
                                <w:pPr>
                                  <w:pStyle w:val="Footer"/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auto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54864" tIns="0" rIns="54864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68EB97B2" id="Group 4" o:spid="_x0000_s1026" style="position:absolute;left:0;text-align:left;margin-left:0;margin-top:0;width:32.95pt;height:34.5pt;z-index:251659264;mso-position-horizontal:center;mso-position-horizontal-relative:right-margin-area;mso-position-vertical:center;mso-position-vertical-relative:bottom-margin-area" coordorigin="726,14496" coordsize="659,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">
                  <v:rect id="Rectangle 53" o:spid="_x0000_s1027" style="position:absolute;left:831;top:14552;width:512;height: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" fillcolor="#943634" strokecolor="#943634"/>
                  <v:rect id="Rectangle 54" o:spid="_x0000_s1028" style="position:absolute;left:831;top:15117;width:512;height: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" fillcolor="#943634" strokecolor="#94363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5" o:spid="_x0000_s1029" type="#_x0000_t202" style="position:absolute;left:726;top:14496;width:659;height:69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" filled="f" stroked="f">
                    <v:textbox inset="4.32pt,0,4.32pt,0">
                      <w:txbxContent>
                        <w:p w14:paraId="312785D8" w14:textId="77777777" w:rsidR="004E5FFF" w:rsidRDefault="004E5FFF">
                          <w:pPr>
                            <w:pStyle w:val="Footer"/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auto"/>
                              <w:szCs w:val="22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noProof/>
                              <w:color w:val="FFFFFF" w:themeColor="background1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noProof/>
                              <w:color w:val="FFFFFF" w:themeColor="background1"/>
                              <w:sz w:val="36"/>
                              <w:szCs w:val="36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D6A593" w14:textId="77777777" w:rsidR="00EF69A0" w:rsidRDefault="00EF69A0">
      <w:pPr>
        <w:spacing w:before="0" w:after="0" w:line="240" w:lineRule="auto"/>
      </w:pPr>
      <w:r>
        <w:separator/>
      </w:r>
    </w:p>
  </w:footnote>
  <w:footnote w:type="continuationSeparator" w:id="0">
    <w:p w14:paraId="3E016982" w14:textId="77777777" w:rsidR="00EF69A0" w:rsidRDefault="00EF69A0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3B6DA7"/>
    <w:multiLevelType w:val="hybridMultilevel"/>
    <w:tmpl w:val="DA023D44"/>
    <w:lvl w:ilvl="0" w:tplc="A75E57FC">
      <w:numFmt w:val="bullet"/>
      <w:lvlText w:val="-"/>
      <w:lvlJc w:val="left"/>
      <w:pPr>
        <w:ind w:left="1080" w:hanging="360"/>
      </w:pPr>
      <w:rPr>
        <w:rFonts w:ascii="Gill Sans MT" w:eastAsiaTheme="minorEastAsia" w:hAnsi="Gill Sans MT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AE361C4"/>
    <w:multiLevelType w:val="hybridMultilevel"/>
    <w:tmpl w:val="CDD01F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CFE120A"/>
    <w:multiLevelType w:val="hybridMultilevel"/>
    <w:tmpl w:val="811808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4802833"/>
    <w:multiLevelType w:val="hybridMultilevel"/>
    <w:tmpl w:val="BDAE4E7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1F8F5B63"/>
    <w:multiLevelType w:val="multilevel"/>
    <w:tmpl w:val="1CD6B866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25AD1E9A"/>
    <w:multiLevelType w:val="hybridMultilevel"/>
    <w:tmpl w:val="A0D0E79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3440CC"/>
    <w:multiLevelType w:val="multilevel"/>
    <w:tmpl w:val="B5CE5722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2BF644C1"/>
    <w:multiLevelType w:val="hybridMultilevel"/>
    <w:tmpl w:val="7D22D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494921"/>
    <w:multiLevelType w:val="hybridMultilevel"/>
    <w:tmpl w:val="7D22D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AAC0D33"/>
    <w:multiLevelType w:val="hybridMultilevel"/>
    <w:tmpl w:val="10E4694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ACA0DFC"/>
    <w:multiLevelType w:val="hybridMultilevel"/>
    <w:tmpl w:val="9A902F5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656A84"/>
    <w:multiLevelType w:val="hybridMultilevel"/>
    <w:tmpl w:val="9A902F56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977BE9"/>
    <w:multiLevelType w:val="hybridMultilevel"/>
    <w:tmpl w:val="DB54AAB0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8A22C3"/>
    <w:multiLevelType w:val="hybridMultilevel"/>
    <w:tmpl w:val="D7C8984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90598B"/>
    <w:multiLevelType w:val="hybridMultilevel"/>
    <w:tmpl w:val="FEDA84C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0B2FFF"/>
    <w:multiLevelType w:val="hybridMultilevel"/>
    <w:tmpl w:val="03DC68D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5E971BE9"/>
    <w:multiLevelType w:val="hybridMultilevel"/>
    <w:tmpl w:val="EEFA8BD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7D6BBE"/>
    <w:multiLevelType w:val="hybridMultilevel"/>
    <w:tmpl w:val="583434E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0AA1991"/>
    <w:multiLevelType w:val="hybridMultilevel"/>
    <w:tmpl w:val="6EB244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BC2713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2" w15:restartNumberingAfterBreak="0">
    <w:nsid w:val="6BE0360C"/>
    <w:multiLevelType w:val="multilevel"/>
    <w:tmpl w:val="2E96955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3" w15:restartNumberingAfterBreak="0">
    <w:nsid w:val="74C8799D"/>
    <w:multiLevelType w:val="hybridMultilevel"/>
    <w:tmpl w:val="7D22D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F50026"/>
    <w:multiLevelType w:val="hybridMultilevel"/>
    <w:tmpl w:val="BFC0B49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1091560">
    <w:abstractNumId w:val="9"/>
  </w:num>
  <w:num w:numId="2" w16cid:durableId="1454792140">
    <w:abstractNumId w:val="9"/>
  </w:num>
  <w:num w:numId="3" w16cid:durableId="1272474281">
    <w:abstractNumId w:val="8"/>
  </w:num>
  <w:num w:numId="4" w16cid:durableId="1896310045">
    <w:abstractNumId w:val="8"/>
  </w:num>
  <w:num w:numId="5" w16cid:durableId="1782800902">
    <w:abstractNumId w:val="9"/>
  </w:num>
  <w:num w:numId="6" w16cid:durableId="132526421">
    <w:abstractNumId w:val="8"/>
  </w:num>
  <w:num w:numId="7" w16cid:durableId="586621328">
    <w:abstractNumId w:val="15"/>
  </w:num>
  <w:num w:numId="8" w16cid:durableId="892496727">
    <w:abstractNumId w:val="11"/>
  </w:num>
  <w:num w:numId="9" w16cid:durableId="101609319">
    <w:abstractNumId w:val="18"/>
  </w:num>
  <w:num w:numId="10" w16cid:durableId="729157751">
    <w:abstractNumId w:val="16"/>
  </w:num>
  <w:num w:numId="11" w16cid:durableId="1091585182">
    <w:abstractNumId w:val="32"/>
  </w:num>
  <w:num w:numId="12" w16cid:durableId="983392410">
    <w:abstractNumId w:val="31"/>
  </w:num>
  <w:num w:numId="13" w16cid:durableId="243687821">
    <w:abstractNumId w:val="7"/>
  </w:num>
  <w:num w:numId="14" w16cid:durableId="24261383">
    <w:abstractNumId w:val="6"/>
  </w:num>
  <w:num w:numId="15" w16cid:durableId="1272473023">
    <w:abstractNumId w:val="5"/>
  </w:num>
  <w:num w:numId="16" w16cid:durableId="1040016767">
    <w:abstractNumId w:val="4"/>
  </w:num>
  <w:num w:numId="17" w16cid:durableId="1794667041">
    <w:abstractNumId w:val="3"/>
  </w:num>
  <w:num w:numId="18" w16cid:durableId="1798184187">
    <w:abstractNumId w:val="2"/>
  </w:num>
  <w:num w:numId="19" w16cid:durableId="2080591391">
    <w:abstractNumId w:val="1"/>
  </w:num>
  <w:num w:numId="20" w16cid:durableId="574357586">
    <w:abstractNumId w:val="0"/>
  </w:num>
  <w:num w:numId="21" w16cid:durableId="971519855">
    <w:abstractNumId w:val="29"/>
  </w:num>
  <w:num w:numId="22" w16cid:durableId="764612997">
    <w:abstractNumId w:val="17"/>
  </w:num>
  <w:num w:numId="23" w16cid:durableId="1784615074">
    <w:abstractNumId w:val="10"/>
  </w:num>
  <w:num w:numId="24" w16cid:durableId="30764923">
    <w:abstractNumId w:val="12"/>
  </w:num>
  <w:num w:numId="25" w16cid:durableId="255677113">
    <w:abstractNumId w:val="27"/>
  </w:num>
  <w:num w:numId="26" w16cid:durableId="984360647">
    <w:abstractNumId w:val="20"/>
  </w:num>
  <w:num w:numId="27" w16cid:durableId="1419520511">
    <w:abstractNumId w:val="33"/>
  </w:num>
  <w:num w:numId="28" w16cid:durableId="1898663838">
    <w:abstractNumId w:val="19"/>
  </w:num>
  <w:num w:numId="29" w16cid:durableId="1614899043">
    <w:abstractNumId w:val="13"/>
  </w:num>
  <w:num w:numId="30" w16cid:durableId="2071688617">
    <w:abstractNumId w:val="30"/>
  </w:num>
  <w:num w:numId="31" w16cid:durableId="1848665050">
    <w:abstractNumId w:val="28"/>
  </w:num>
  <w:num w:numId="32" w16cid:durableId="1386486306">
    <w:abstractNumId w:val="21"/>
  </w:num>
  <w:num w:numId="33" w16cid:durableId="1612933670">
    <w:abstractNumId w:val="34"/>
  </w:num>
  <w:num w:numId="34" w16cid:durableId="148447507">
    <w:abstractNumId w:val="14"/>
  </w:num>
  <w:num w:numId="35" w16cid:durableId="1423917543">
    <w:abstractNumId w:val="25"/>
  </w:num>
  <w:num w:numId="36" w16cid:durableId="1364862466">
    <w:abstractNumId w:val="26"/>
  </w:num>
  <w:num w:numId="37" w16cid:durableId="1360623547">
    <w:abstractNumId w:val="23"/>
  </w:num>
  <w:num w:numId="38" w16cid:durableId="1021007118">
    <w:abstractNumId w:val="22"/>
  </w:num>
  <w:num w:numId="39" w16cid:durableId="29093766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4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0B3"/>
    <w:rsid w:val="0000156C"/>
    <w:rsid w:val="000020B4"/>
    <w:rsid w:val="0001193C"/>
    <w:rsid w:val="00045356"/>
    <w:rsid w:val="00047134"/>
    <w:rsid w:val="00047736"/>
    <w:rsid w:val="00071541"/>
    <w:rsid w:val="000748AA"/>
    <w:rsid w:val="000767E0"/>
    <w:rsid w:val="00081ACE"/>
    <w:rsid w:val="00094E00"/>
    <w:rsid w:val="000C0800"/>
    <w:rsid w:val="000C7C9A"/>
    <w:rsid w:val="000E4302"/>
    <w:rsid w:val="000E660E"/>
    <w:rsid w:val="00101A18"/>
    <w:rsid w:val="0010700B"/>
    <w:rsid w:val="00107E2E"/>
    <w:rsid w:val="001118EC"/>
    <w:rsid w:val="001209F4"/>
    <w:rsid w:val="0012180B"/>
    <w:rsid w:val="00123832"/>
    <w:rsid w:val="001308BE"/>
    <w:rsid w:val="001638F6"/>
    <w:rsid w:val="00165B82"/>
    <w:rsid w:val="00172BC8"/>
    <w:rsid w:val="00177CF1"/>
    <w:rsid w:val="001A2000"/>
    <w:rsid w:val="001A29A0"/>
    <w:rsid w:val="001A50EC"/>
    <w:rsid w:val="001B088D"/>
    <w:rsid w:val="001B2EF9"/>
    <w:rsid w:val="001D0ADE"/>
    <w:rsid w:val="001F2C81"/>
    <w:rsid w:val="001F42B4"/>
    <w:rsid w:val="00206B7B"/>
    <w:rsid w:val="002076F8"/>
    <w:rsid w:val="00210658"/>
    <w:rsid w:val="00215815"/>
    <w:rsid w:val="0022787D"/>
    <w:rsid w:val="00227F42"/>
    <w:rsid w:val="00230E4C"/>
    <w:rsid w:val="00236EFF"/>
    <w:rsid w:val="0024253D"/>
    <w:rsid w:val="00246254"/>
    <w:rsid w:val="00263105"/>
    <w:rsid w:val="00266BDB"/>
    <w:rsid w:val="00267D2F"/>
    <w:rsid w:val="002701BF"/>
    <w:rsid w:val="00276CBA"/>
    <w:rsid w:val="00285D73"/>
    <w:rsid w:val="00290E97"/>
    <w:rsid w:val="00292693"/>
    <w:rsid w:val="002A01C5"/>
    <w:rsid w:val="002A5D1C"/>
    <w:rsid w:val="002C0B0C"/>
    <w:rsid w:val="002C3095"/>
    <w:rsid w:val="002C6628"/>
    <w:rsid w:val="002F32D7"/>
    <w:rsid w:val="002F7CFF"/>
    <w:rsid w:val="00310F68"/>
    <w:rsid w:val="00311CEF"/>
    <w:rsid w:val="00315001"/>
    <w:rsid w:val="00315FBD"/>
    <w:rsid w:val="003209D6"/>
    <w:rsid w:val="0032390E"/>
    <w:rsid w:val="00325ACE"/>
    <w:rsid w:val="00333E5C"/>
    <w:rsid w:val="00334A73"/>
    <w:rsid w:val="00340C21"/>
    <w:rsid w:val="00340FBD"/>
    <w:rsid w:val="003422FF"/>
    <w:rsid w:val="00346A63"/>
    <w:rsid w:val="003515F9"/>
    <w:rsid w:val="00352C7A"/>
    <w:rsid w:val="00352EE5"/>
    <w:rsid w:val="003536EE"/>
    <w:rsid w:val="00371D46"/>
    <w:rsid w:val="003805BA"/>
    <w:rsid w:val="003925E4"/>
    <w:rsid w:val="00392844"/>
    <w:rsid w:val="00395893"/>
    <w:rsid w:val="003B459E"/>
    <w:rsid w:val="003C0AD3"/>
    <w:rsid w:val="003E2A58"/>
    <w:rsid w:val="003F08CD"/>
    <w:rsid w:val="003F5990"/>
    <w:rsid w:val="0040220C"/>
    <w:rsid w:val="00414B37"/>
    <w:rsid w:val="00420678"/>
    <w:rsid w:val="004213C5"/>
    <w:rsid w:val="00426DE2"/>
    <w:rsid w:val="0045653B"/>
    <w:rsid w:val="004815C6"/>
    <w:rsid w:val="004952C4"/>
    <w:rsid w:val="00495A64"/>
    <w:rsid w:val="004A1654"/>
    <w:rsid w:val="004A7FE1"/>
    <w:rsid w:val="004C5746"/>
    <w:rsid w:val="004C6D65"/>
    <w:rsid w:val="004E5FFF"/>
    <w:rsid w:val="004F245B"/>
    <w:rsid w:val="004F26D7"/>
    <w:rsid w:val="00500989"/>
    <w:rsid w:val="005019BD"/>
    <w:rsid w:val="005046DD"/>
    <w:rsid w:val="00506750"/>
    <w:rsid w:val="0051647A"/>
    <w:rsid w:val="00516C93"/>
    <w:rsid w:val="005335D0"/>
    <w:rsid w:val="00550FB1"/>
    <w:rsid w:val="00553A9B"/>
    <w:rsid w:val="00560587"/>
    <w:rsid w:val="005768C2"/>
    <w:rsid w:val="00584C7D"/>
    <w:rsid w:val="005A1C5A"/>
    <w:rsid w:val="005A5801"/>
    <w:rsid w:val="005B26AF"/>
    <w:rsid w:val="005B73BA"/>
    <w:rsid w:val="005D3BD7"/>
    <w:rsid w:val="005D7F69"/>
    <w:rsid w:val="005F11FA"/>
    <w:rsid w:val="006039A6"/>
    <w:rsid w:val="00604459"/>
    <w:rsid w:val="006075CD"/>
    <w:rsid w:val="00647C51"/>
    <w:rsid w:val="00650659"/>
    <w:rsid w:val="00651DB3"/>
    <w:rsid w:val="00685117"/>
    <w:rsid w:val="00690EFD"/>
    <w:rsid w:val="006C1279"/>
    <w:rsid w:val="006C7BF2"/>
    <w:rsid w:val="006F1A54"/>
    <w:rsid w:val="006F6D47"/>
    <w:rsid w:val="006F77B2"/>
    <w:rsid w:val="007021DE"/>
    <w:rsid w:val="007120EA"/>
    <w:rsid w:val="00715BD4"/>
    <w:rsid w:val="007246E7"/>
    <w:rsid w:val="00731CAE"/>
    <w:rsid w:val="00732607"/>
    <w:rsid w:val="00742F10"/>
    <w:rsid w:val="00743EF0"/>
    <w:rsid w:val="0074501E"/>
    <w:rsid w:val="00751F37"/>
    <w:rsid w:val="00760C2E"/>
    <w:rsid w:val="00765713"/>
    <w:rsid w:val="00765748"/>
    <w:rsid w:val="00773162"/>
    <w:rsid w:val="007A4C50"/>
    <w:rsid w:val="007B05AB"/>
    <w:rsid w:val="007B0D15"/>
    <w:rsid w:val="007B1D6B"/>
    <w:rsid w:val="007E19D4"/>
    <w:rsid w:val="007E3C6E"/>
    <w:rsid w:val="00800E57"/>
    <w:rsid w:val="00802A47"/>
    <w:rsid w:val="008078C9"/>
    <w:rsid w:val="00813B4B"/>
    <w:rsid w:val="00815DA9"/>
    <w:rsid w:val="00824AAC"/>
    <w:rsid w:val="00844483"/>
    <w:rsid w:val="00862A7D"/>
    <w:rsid w:val="00873A80"/>
    <w:rsid w:val="00877423"/>
    <w:rsid w:val="00887CFB"/>
    <w:rsid w:val="00894573"/>
    <w:rsid w:val="008A3508"/>
    <w:rsid w:val="008C1B6C"/>
    <w:rsid w:val="008C791B"/>
    <w:rsid w:val="008E3810"/>
    <w:rsid w:val="008E42CF"/>
    <w:rsid w:val="008E4710"/>
    <w:rsid w:val="008F1AC2"/>
    <w:rsid w:val="00902DF9"/>
    <w:rsid w:val="00903671"/>
    <w:rsid w:val="009064C0"/>
    <w:rsid w:val="00911426"/>
    <w:rsid w:val="00923317"/>
    <w:rsid w:val="00934F1C"/>
    <w:rsid w:val="00935954"/>
    <w:rsid w:val="00936616"/>
    <w:rsid w:val="00945A4E"/>
    <w:rsid w:val="00964C10"/>
    <w:rsid w:val="00967478"/>
    <w:rsid w:val="009762BF"/>
    <w:rsid w:val="00980B01"/>
    <w:rsid w:val="00994520"/>
    <w:rsid w:val="009A1E44"/>
    <w:rsid w:val="009B2D10"/>
    <w:rsid w:val="009B3F81"/>
    <w:rsid w:val="009B6E47"/>
    <w:rsid w:val="009D2231"/>
    <w:rsid w:val="009E1287"/>
    <w:rsid w:val="009F43F9"/>
    <w:rsid w:val="009F4574"/>
    <w:rsid w:val="00A112B7"/>
    <w:rsid w:val="00A122DB"/>
    <w:rsid w:val="00A16604"/>
    <w:rsid w:val="00A27BBA"/>
    <w:rsid w:val="00A44E4D"/>
    <w:rsid w:val="00A47E6B"/>
    <w:rsid w:val="00A57A44"/>
    <w:rsid w:val="00A6438A"/>
    <w:rsid w:val="00A850FD"/>
    <w:rsid w:val="00A925CF"/>
    <w:rsid w:val="00A92681"/>
    <w:rsid w:val="00A9795D"/>
    <w:rsid w:val="00AA058E"/>
    <w:rsid w:val="00AA3045"/>
    <w:rsid w:val="00AB6452"/>
    <w:rsid w:val="00AC47E3"/>
    <w:rsid w:val="00AD165F"/>
    <w:rsid w:val="00AD29B0"/>
    <w:rsid w:val="00AE5AAF"/>
    <w:rsid w:val="00AE709D"/>
    <w:rsid w:val="00AF0522"/>
    <w:rsid w:val="00AF10B3"/>
    <w:rsid w:val="00AF241E"/>
    <w:rsid w:val="00AF75F8"/>
    <w:rsid w:val="00B05F43"/>
    <w:rsid w:val="00B0782E"/>
    <w:rsid w:val="00B129C2"/>
    <w:rsid w:val="00B401D7"/>
    <w:rsid w:val="00B4490B"/>
    <w:rsid w:val="00B47B7A"/>
    <w:rsid w:val="00B6410D"/>
    <w:rsid w:val="00B646B8"/>
    <w:rsid w:val="00B758F3"/>
    <w:rsid w:val="00B8077E"/>
    <w:rsid w:val="00B8449C"/>
    <w:rsid w:val="00B9086C"/>
    <w:rsid w:val="00B91F77"/>
    <w:rsid w:val="00BA1B73"/>
    <w:rsid w:val="00BA210B"/>
    <w:rsid w:val="00BA469A"/>
    <w:rsid w:val="00BB3D19"/>
    <w:rsid w:val="00BC01B5"/>
    <w:rsid w:val="00BE2A50"/>
    <w:rsid w:val="00BE3FA4"/>
    <w:rsid w:val="00C02457"/>
    <w:rsid w:val="00C06E2E"/>
    <w:rsid w:val="00C11960"/>
    <w:rsid w:val="00C209DC"/>
    <w:rsid w:val="00C257D1"/>
    <w:rsid w:val="00C439C0"/>
    <w:rsid w:val="00C65BE6"/>
    <w:rsid w:val="00C66D8B"/>
    <w:rsid w:val="00C67E74"/>
    <w:rsid w:val="00C80BD4"/>
    <w:rsid w:val="00C81D46"/>
    <w:rsid w:val="00C8309B"/>
    <w:rsid w:val="00C9029D"/>
    <w:rsid w:val="00C93542"/>
    <w:rsid w:val="00CA2F0A"/>
    <w:rsid w:val="00CB731C"/>
    <w:rsid w:val="00CE70A9"/>
    <w:rsid w:val="00CF3A42"/>
    <w:rsid w:val="00CF406B"/>
    <w:rsid w:val="00CF41E4"/>
    <w:rsid w:val="00CF596E"/>
    <w:rsid w:val="00D26F7A"/>
    <w:rsid w:val="00D443B1"/>
    <w:rsid w:val="00D46332"/>
    <w:rsid w:val="00D5413C"/>
    <w:rsid w:val="00D5740E"/>
    <w:rsid w:val="00D725DB"/>
    <w:rsid w:val="00D80CC1"/>
    <w:rsid w:val="00D82B01"/>
    <w:rsid w:val="00DA0693"/>
    <w:rsid w:val="00DB00A6"/>
    <w:rsid w:val="00DC07A3"/>
    <w:rsid w:val="00DC2D3A"/>
    <w:rsid w:val="00DC4746"/>
    <w:rsid w:val="00E11B8A"/>
    <w:rsid w:val="00E22D97"/>
    <w:rsid w:val="00E26387"/>
    <w:rsid w:val="00E35484"/>
    <w:rsid w:val="00E408C3"/>
    <w:rsid w:val="00E47672"/>
    <w:rsid w:val="00E9088A"/>
    <w:rsid w:val="00E97E09"/>
    <w:rsid w:val="00EA01D3"/>
    <w:rsid w:val="00EB2F7D"/>
    <w:rsid w:val="00EB55F3"/>
    <w:rsid w:val="00EC6C4B"/>
    <w:rsid w:val="00ED32BA"/>
    <w:rsid w:val="00ED5A87"/>
    <w:rsid w:val="00ED6461"/>
    <w:rsid w:val="00EE304A"/>
    <w:rsid w:val="00EE7957"/>
    <w:rsid w:val="00EE7FC5"/>
    <w:rsid w:val="00EF62D8"/>
    <w:rsid w:val="00EF69A0"/>
    <w:rsid w:val="00F0111A"/>
    <w:rsid w:val="00F476C3"/>
    <w:rsid w:val="00F52C21"/>
    <w:rsid w:val="00F56615"/>
    <w:rsid w:val="00F606D1"/>
    <w:rsid w:val="00F677F9"/>
    <w:rsid w:val="00F71897"/>
    <w:rsid w:val="00F82078"/>
    <w:rsid w:val="00FA0145"/>
    <w:rsid w:val="00FA2148"/>
    <w:rsid w:val="00FD05FB"/>
    <w:rsid w:val="00FD1504"/>
    <w:rsid w:val="00FE1397"/>
    <w:rsid w:val="00FE760A"/>
    <w:rsid w:val="00FF3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41F95F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color w:val="44546A" w:themeColor="text2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/>
    <w:lsdException w:name="List Number" w:semiHidden="1" w:uiPriority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7672"/>
    <w:rPr>
      <w:color w:val="767171" w:themeColor="background2" w:themeShade="80"/>
    </w:rPr>
  </w:style>
  <w:style w:type="paragraph" w:styleId="Heading1">
    <w:name w:val="heading 1"/>
    <w:basedOn w:val="Normal"/>
    <w:next w:val="Normal"/>
    <w:link w:val="Heading1Char"/>
    <w:uiPriority w:val="4"/>
    <w:qFormat/>
    <w:rsid w:val="00101A18"/>
    <w:pPr>
      <w:keepNext/>
      <w:keepLines/>
      <w:spacing w:before="600" w:after="60"/>
      <w:outlineLvl w:val="0"/>
    </w:pPr>
    <w:rPr>
      <w:rFonts w:eastAsiaTheme="majorEastAsia" w:cs="Times New Roman (Headings CS)"/>
      <w:b/>
      <w:caps/>
      <w:color w:val="44546A" w:themeColor="text2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4"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6683" w:themeColor="accent1"/>
    </w:rPr>
  </w:style>
  <w:style w:type="paragraph" w:styleId="Heading3">
    <w:name w:val="heading 3"/>
    <w:basedOn w:val="Normal"/>
    <w:next w:val="Normal"/>
    <w:link w:val="Heading3Char"/>
    <w:uiPriority w:val="4"/>
    <w:semiHidden/>
    <w:unhideWhenUsed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6683" w:themeColor="accent1"/>
    </w:rPr>
  </w:style>
  <w:style w:type="paragraph" w:styleId="Heading5">
    <w:name w:val="heading 5"/>
    <w:basedOn w:val="Normal"/>
    <w:next w:val="Normal"/>
    <w:link w:val="Heading5Char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3241" w:themeColor="accent1" w:themeShade="80"/>
    </w:rPr>
  </w:style>
  <w:style w:type="paragraph" w:styleId="Heading6">
    <w:name w:val="heading 6"/>
    <w:basedOn w:val="Normal"/>
    <w:next w:val="Normal"/>
    <w:link w:val="Heading6Char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3241" w:themeColor="accent1" w:themeShade="7F"/>
    </w:rPr>
  </w:style>
  <w:style w:type="paragraph" w:styleId="Heading8">
    <w:name w:val="heading 8"/>
    <w:basedOn w:val="Normal"/>
    <w:next w:val="Normal"/>
    <w:link w:val="Heading8Char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4"/>
    <w:qFormat/>
    <w:rsid w:val="00E47672"/>
    <w:pPr>
      <w:spacing w:before="360" w:after="0"/>
      <w:ind w:left="1332"/>
      <w:contextualSpacing/>
    </w:pPr>
    <w:rPr>
      <w:rFonts w:cs="Times New Roman (Body CS)"/>
      <w:bCs/>
      <w:caps/>
      <w:color w:val="FFFFFF" w:themeColor="background1"/>
      <w:sz w:val="32"/>
    </w:rPr>
  </w:style>
  <w:style w:type="character" w:customStyle="1" w:styleId="Heading1Char">
    <w:name w:val="Heading 1 Char"/>
    <w:basedOn w:val="DefaultParagraphFont"/>
    <w:link w:val="Heading1"/>
    <w:uiPriority w:val="4"/>
    <w:rsid w:val="00101A18"/>
    <w:rPr>
      <w:rFonts w:ascii="Gill Sans MT" w:eastAsiaTheme="majorEastAsia" w:hAnsi="Gill Sans MT" w:cs="Times New Roman (Headings CS)"/>
      <w:b/>
      <w:caps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4"/>
    <w:rsid w:val="00E47672"/>
    <w:rPr>
      <w:rFonts w:asciiTheme="majorHAnsi" w:eastAsiaTheme="majorEastAsia" w:hAnsiTheme="majorHAnsi" w:cstheme="majorBidi"/>
      <w:caps/>
      <w:color w:val="006683" w:themeColor="accent1"/>
    </w:rPr>
  </w:style>
  <w:style w:type="character" w:customStyle="1" w:styleId="Heading3Char">
    <w:name w:val="Heading 3 Char"/>
    <w:basedOn w:val="DefaultParagraphFont"/>
    <w:link w:val="Heading3"/>
    <w:uiPriority w:val="4"/>
    <w:semiHidden/>
    <w:rsid w:val="00690EFD"/>
    <w:rPr>
      <w:rFonts w:asciiTheme="majorHAnsi" w:eastAsiaTheme="majorEastAsia" w:hAnsiTheme="majorHAnsi" w:cstheme="majorBidi"/>
      <w:color w:val="006683" w:themeColor="accent1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4"/>
    <w:semiHidden/>
    <w:rsid w:val="00690EFD"/>
    <w:rPr>
      <w:rFonts w:asciiTheme="majorHAnsi" w:eastAsiaTheme="majorEastAsia" w:hAnsiTheme="majorHAnsi" w:cstheme="majorBidi"/>
      <w:color w:val="003241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4"/>
    <w:semiHidden/>
    <w:rsid w:val="00690EFD"/>
    <w:rPr>
      <w:rFonts w:asciiTheme="majorHAnsi" w:eastAsiaTheme="majorEastAsia" w:hAnsiTheme="majorHAnsi" w:cstheme="majorBidi"/>
      <w:i/>
      <w:iCs/>
      <w:color w:val="003241" w:themeColor="accent1" w:themeShade="7F"/>
    </w:rPr>
  </w:style>
  <w:style w:type="paragraph" w:styleId="ListBullet">
    <w:name w:val="List Bullet"/>
    <w:basedOn w:val="Normal"/>
    <w:uiPriority w:val="7"/>
    <w:rsid w:val="00101A18"/>
    <w:pPr>
      <w:numPr>
        <w:numId w:val="5"/>
      </w:numPr>
    </w:pPr>
  </w:style>
  <w:style w:type="paragraph" w:styleId="ListNumber">
    <w:name w:val="List Number"/>
    <w:basedOn w:val="Normal"/>
    <w:uiPriority w:val="5"/>
    <w:unhideWhenUsed/>
    <w:pPr>
      <w:numPr>
        <w:numId w:val="6"/>
      </w:numPr>
      <w:contextualSpacing/>
    </w:pPr>
  </w:style>
  <w:style w:type="paragraph" w:styleId="Title">
    <w:name w:val="Title"/>
    <w:basedOn w:val="Normal"/>
    <w:link w:val="TitleChar"/>
    <w:uiPriority w:val="2"/>
    <w:unhideWhenUsed/>
    <w:rsid w:val="00E47672"/>
    <w:pPr>
      <w:adjustRightInd w:val="0"/>
      <w:spacing w:before="0" w:after="40" w:line="1200" w:lineRule="exact"/>
      <w:ind w:left="630"/>
      <w:contextualSpacing/>
    </w:pPr>
    <w:rPr>
      <w:rFonts w:asciiTheme="majorHAnsi" w:eastAsiaTheme="majorEastAsia" w:hAnsiTheme="majorHAnsi" w:cs="Times New Roman (Headings CS)"/>
      <w:b/>
      <w:caps/>
      <w:color w:val="44546A" w:themeColor="text2"/>
      <w:spacing w:val="30"/>
      <w:kern w:val="28"/>
      <w:sz w:val="110"/>
      <w:szCs w:val="60"/>
    </w:rPr>
  </w:style>
  <w:style w:type="character" w:customStyle="1" w:styleId="TitleChar">
    <w:name w:val="Title Char"/>
    <w:basedOn w:val="DefaultParagraphFont"/>
    <w:link w:val="Title"/>
    <w:uiPriority w:val="2"/>
    <w:rsid w:val="00E47672"/>
    <w:rPr>
      <w:rFonts w:asciiTheme="majorHAnsi" w:eastAsiaTheme="majorEastAsia" w:hAnsiTheme="majorHAnsi" w:cs="Times New Roman (Headings CS)"/>
      <w:b/>
      <w:caps/>
      <w:spacing w:val="30"/>
      <w:kern w:val="28"/>
      <w:sz w:val="110"/>
      <w:szCs w:val="60"/>
    </w:rPr>
  </w:style>
  <w:style w:type="paragraph" w:styleId="Subtitle">
    <w:name w:val="Subtitle"/>
    <w:basedOn w:val="Normal"/>
    <w:link w:val="SubtitleChar"/>
    <w:autoRedefine/>
    <w:uiPriority w:val="3"/>
    <w:unhideWhenUsed/>
    <w:qFormat/>
    <w:rsid w:val="00215815"/>
    <w:pPr>
      <w:numPr>
        <w:ilvl w:val="1"/>
      </w:numPr>
      <w:spacing w:before="300" w:after="40"/>
      <w:contextualSpacing/>
    </w:pPr>
    <w:rPr>
      <w:rFonts w:eastAsiaTheme="majorEastAsia" w:cstheme="majorBidi"/>
      <w:caps/>
      <w:color w:val="006683" w:themeColor="accent1"/>
      <w:sz w:val="24"/>
      <w:szCs w:val="30"/>
    </w:rPr>
  </w:style>
  <w:style w:type="character" w:customStyle="1" w:styleId="SubtitleChar">
    <w:name w:val="Subtitle Char"/>
    <w:basedOn w:val="DefaultParagraphFont"/>
    <w:link w:val="Subtitle"/>
    <w:uiPriority w:val="3"/>
    <w:rsid w:val="00215815"/>
    <w:rPr>
      <w:rFonts w:eastAsiaTheme="majorEastAsia" w:cstheme="majorBidi"/>
      <w:caps/>
      <w:color w:val="006683" w:themeColor="accent1"/>
      <w:sz w:val="24"/>
      <w:szCs w:val="30"/>
    </w:rPr>
  </w:style>
  <w:style w:type="paragraph" w:customStyle="1" w:styleId="Photo">
    <w:name w:val="Photo"/>
    <w:basedOn w:val="Normal"/>
    <w:uiPriority w:val="1"/>
    <w:semiHidden/>
    <w:rsid w:val="00D5413C"/>
    <w:pPr>
      <w:spacing w:before="2400" w:after="400"/>
      <w:jc w:val="center"/>
    </w:pPr>
  </w:style>
  <w:style w:type="paragraph" w:styleId="Caption">
    <w:name w:val="caption"/>
    <w:basedOn w:val="Normal"/>
    <w:next w:val="Normal"/>
    <w:uiPriority w:val="2"/>
    <w:semiHidden/>
    <w:unhideWhenUsed/>
    <w:qFormat/>
    <w:rsid w:val="00A122DB"/>
    <w:pPr>
      <w:spacing w:before="0" w:line="240" w:lineRule="auto"/>
    </w:pPr>
    <w:rPr>
      <w:i/>
      <w:iCs/>
      <w:szCs w:val="18"/>
    </w:rPr>
  </w:style>
  <w:style w:type="character" w:customStyle="1" w:styleId="Heading9Char">
    <w:name w:val="Heading 9 Char"/>
    <w:basedOn w:val="DefaultParagraphFont"/>
    <w:link w:val="Heading9"/>
    <w:uiPriority w:val="4"/>
    <w:semiHidden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Heading8Char">
    <w:name w:val="Heading 8 Char"/>
    <w:basedOn w:val="DefaultParagraphFont"/>
    <w:link w:val="Heading8"/>
    <w:uiPriority w:val="4"/>
    <w:semiHidden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E47672"/>
    <w:rPr>
      <w:color w:val="767171" w:themeColor="background2" w:themeShade="80"/>
      <w:szCs w:val="16"/>
    </w:r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400"/>
    </w:pPr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2DB"/>
    <w:rPr>
      <w:rFonts w:ascii="Tahoma" w:hAnsi="Tahoma" w:cs="Tahoma"/>
      <w:szCs w:val="16"/>
    </w:rPr>
  </w:style>
  <w:style w:type="paragraph" w:styleId="Bibliography">
    <w:name w:val="Bibliography"/>
    <w:basedOn w:val="Normal"/>
    <w:next w:val="Normal"/>
    <w:uiPriority w:val="39"/>
    <w:semiHidden/>
    <w:unhideWhenUsed/>
  </w:style>
  <w:style w:type="paragraph" w:styleId="BodyText3">
    <w:name w:val="Body Text 3"/>
    <w:basedOn w:val="Normal"/>
    <w:link w:val="BodyText3Char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ReportTable">
    <w:name w:val="Report Table"/>
    <w:basedOn w:val="TableNormal"/>
    <w:uiPriority w:val="99"/>
    <w:rsid w:val="00651DB3"/>
    <w:pPr>
      <w:spacing w:before="60" w:after="60" w:line="240" w:lineRule="auto"/>
      <w:jc w:val="center"/>
    </w:pPr>
    <w:tblPr>
      <w:tblStyleRowBandSize w:val="1"/>
      <w:tblStyleColBandSize w:val="1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1A2000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7672"/>
    <w:rPr>
      <w:color w:val="767171" w:themeColor="background2" w:themeShade="80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A122DB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A122DB"/>
    <w:rPr>
      <w:sz w:val="22"/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A122DB"/>
    <w:rPr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122DB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122D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122DB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A122DB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122DB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122DB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122DB"/>
    <w:rPr>
      <w:rFonts w:ascii="Consolas" w:hAnsi="Consolas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122DB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A122DB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A122DB"/>
    <w:rPr>
      <w:color w:val="595959" w:themeColor="text1" w:themeTint="A6"/>
    </w:rPr>
  </w:style>
  <w:style w:type="paragraph" w:customStyle="1" w:styleId="Style1">
    <w:name w:val="Style1"/>
    <w:basedOn w:val="Title"/>
    <w:semiHidden/>
    <w:qFormat/>
    <w:rsid w:val="00101A18"/>
    <w:pPr>
      <w:framePr w:hSpace="187" w:wrap="around" w:vAnchor="page" w:hAnchor="page" w:x="1337" w:y="1043"/>
    </w:pPr>
    <w:rPr>
      <w:bCs/>
      <w:szCs w:val="110"/>
    </w:rPr>
  </w:style>
  <w:style w:type="paragraph" w:customStyle="1" w:styleId="Style2">
    <w:name w:val="Style2"/>
    <w:basedOn w:val="Subtitle"/>
    <w:semiHidden/>
    <w:qFormat/>
    <w:rsid w:val="00101A18"/>
    <w:pPr>
      <w:framePr w:hSpace="187" w:wrap="around" w:vAnchor="page" w:hAnchor="page" w:x="1337" w:y="1043"/>
      <w:spacing w:line="240" w:lineRule="auto"/>
    </w:pPr>
    <w:rPr>
      <w:rFonts w:ascii="Gill Sans MT" w:hAnsi="Gill Sans MT"/>
    </w:rPr>
  </w:style>
  <w:style w:type="character" w:styleId="Hyperlink">
    <w:name w:val="Hyperlink"/>
    <w:basedOn w:val="DefaultParagraphFont"/>
    <w:uiPriority w:val="99"/>
    <w:unhideWhenUsed/>
    <w:rsid w:val="003B459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semiHidden/>
    <w:qFormat/>
    <w:rsid w:val="00340C2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F32D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F7CFF"/>
    <w:rPr>
      <w:color w:val="954F72" w:themeColor="followedHyperlink"/>
      <w:u w:val="single"/>
    </w:rPr>
  </w:style>
  <w:style w:type="character" w:customStyle="1" w:styleId="c1">
    <w:name w:val="c1"/>
    <w:basedOn w:val="DefaultParagraphFont"/>
    <w:rsid w:val="00DA0693"/>
  </w:style>
  <w:style w:type="character" w:customStyle="1" w:styleId="c">
    <w:name w:val="c"/>
    <w:basedOn w:val="DefaultParagraphFont"/>
    <w:rsid w:val="00DA0693"/>
  </w:style>
  <w:style w:type="character" w:customStyle="1" w:styleId="s">
    <w:name w:val="s"/>
    <w:basedOn w:val="DefaultParagraphFont"/>
    <w:rsid w:val="00DA0693"/>
  </w:style>
  <w:style w:type="character" w:customStyle="1" w:styleId="kd">
    <w:name w:val="kd"/>
    <w:basedOn w:val="DefaultParagraphFont"/>
    <w:rsid w:val="00392844"/>
  </w:style>
  <w:style w:type="character" w:customStyle="1" w:styleId="n">
    <w:name w:val="n"/>
    <w:basedOn w:val="DefaultParagraphFont"/>
    <w:rsid w:val="00392844"/>
  </w:style>
  <w:style w:type="character" w:customStyle="1" w:styleId="o">
    <w:name w:val="o"/>
    <w:basedOn w:val="DefaultParagraphFont"/>
    <w:rsid w:val="00392844"/>
  </w:style>
  <w:style w:type="character" w:customStyle="1" w:styleId="mi">
    <w:name w:val="mi"/>
    <w:basedOn w:val="DefaultParagraphFont"/>
    <w:rsid w:val="00392844"/>
  </w:style>
  <w:style w:type="character" w:customStyle="1" w:styleId="mf">
    <w:name w:val="mf"/>
    <w:basedOn w:val="DefaultParagraphFont"/>
    <w:rsid w:val="00392844"/>
  </w:style>
  <w:style w:type="character" w:customStyle="1" w:styleId="kp">
    <w:name w:val="kp"/>
    <w:basedOn w:val="DefaultParagraphFont"/>
    <w:rsid w:val="00392844"/>
  </w:style>
  <w:style w:type="character" w:customStyle="1" w:styleId="p">
    <w:name w:val="p"/>
    <w:basedOn w:val="DefaultParagraphFont"/>
    <w:rsid w:val="00392844"/>
  </w:style>
  <w:style w:type="character" w:customStyle="1" w:styleId="kt">
    <w:name w:val="kt"/>
    <w:basedOn w:val="DefaultParagraphFont"/>
    <w:rsid w:val="001A50EC"/>
  </w:style>
  <w:style w:type="character" w:customStyle="1" w:styleId="k">
    <w:name w:val="k"/>
    <w:basedOn w:val="DefaultParagraphFont"/>
    <w:rsid w:val="00F476C3"/>
  </w:style>
  <w:style w:type="character" w:customStyle="1" w:styleId="ow">
    <w:name w:val="ow"/>
    <w:basedOn w:val="DefaultParagraphFont"/>
    <w:rsid w:val="00F476C3"/>
  </w:style>
  <w:style w:type="character" w:customStyle="1" w:styleId="err">
    <w:name w:val="err"/>
    <w:basedOn w:val="DefaultParagraphFont"/>
    <w:rsid w:val="00F476C3"/>
  </w:style>
  <w:style w:type="character" w:customStyle="1" w:styleId="nf">
    <w:name w:val="nf"/>
    <w:basedOn w:val="DefaultParagraphFont"/>
    <w:rsid w:val="00C830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4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5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2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0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6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github.com/thonny/thonny/releases" TargetMode="External"/><Relationship Id="rId26" Type="http://schemas.openxmlformats.org/officeDocument/2006/relationships/image" Target="media/image9.png"/><Relationship Id="rId39" Type="http://schemas.openxmlformats.org/officeDocument/2006/relationships/theme" Target="theme/theme1.xml"/><Relationship Id="rId21" Type="http://schemas.openxmlformats.org/officeDocument/2006/relationships/image" Target="media/image5.png"/><Relationship Id="rId34" Type="http://schemas.openxmlformats.org/officeDocument/2006/relationships/hyperlink" Target="https://jamboard.google.com/d/12mzV_4j0XMg8SkoTd92OeqBylsX599sXm0eWZkn9lf8/viewer?pli=1" TargetMode="External"/><Relationship Id="rId7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image" Target="media/image3.png"/><Relationship Id="rId25" Type="http://schemas.openxmlformats.org/officeDocument/2006/relationships/image" Target="media/image8.png"/><Relationship Id="rId33" Type="http://schemas.openxmlformats.org/officeDocument/2006/relationships/image" Target="media/image14.png"/><Relationship Id="rId38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hyperlink" Target="https://pypi.org/" TargetMode="External"/><Relationship Id="rId20" Type="http://schemas.openxmlformats.org/officeDocument/2006/relationships/image" Target="media/image4.png"/><Relationship Id="rId29" Type="http://schemas.openxmlformats.org/officeDocument/2006/relationships/hyperlink" Target="https://py5coding.org/reference/summary.html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7.png"/><Relationship Id="rId32" Type="http://schemas.openxmlformats.org/officeDocument/2006/relationships/image" Target="media/image13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23" Type="http://schemas.openxmlformats.org/officeDocument/2006/relationships/image" Target="media/image6.png"/><Relationship Id="rId28" Type="http://schemas.openxmlformats.org/officeDocument/2006/relationships/hyperlink" Target="https://processing.org/reference" TargetMode="External"/><Relationship Id="rId36" Type="http://schemas.openxmlformats.org/officeDocument/2006/relationships/image" Target="media/image15.png"/><Relationship Id="rId10" Type="http://schemas.openxmlformats.org/officeDocument/2006/relationships/endnotes" Target="endnotes.xml"/><Relationship Id="rId19" Type="http://schemas.openxmlformats.org/officeDocument/2006/relationships/hyperlink" Target="https://github.com/thonny/thonny/releases/download/v4.1.2/thonny-4.1.2-windows-portable.zip" TargetMode="External"/><Relationship Id="rId31" Type="http://schemas.openxmlformats.org/officeDocument/2006/relationships/image" Target="media/image1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jpeg"/><Relationship Id="rId22" Type="http://schemas.openxmlformats.org/officeDocument/2006/relationships/hyperlink" Target="https://processing.org/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1.png"/><Relationship Id="rId35" Type="http://schemas.openxmlformats.org/officeDocument/2006/relationships/hyperlink" Target="https://jamboard.google.com/d/10WPywducxdLzz0X0CVcnCkrfS33T5rsyIjSX4DfFIiU/viewer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risg\AppData\Roaming\Microsoft\Templates\Student%20report%20with%20cov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4B60731680E746D5B7E333CF0BB199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8A7414-B426-4C97-A79A-AB5B1983FDC9}"/>
      </w:docPartPr>
      <w:docPartBody>
        <w:p w:rsidR="005C17D7" w:rsidRDefault="00000000">
          <w:pPr>
            <w:pStyle w:val="4B60731680E746D5B7E333CF0BB19989"/>
          </w:pPr>
          <w:r w:rsidRPr="00E47672">
            <w:rPr>
              <w:rStyle w:val="TitleChar"/>
              <w:b w:val="0"/>
              <w:caps w:val="0"/>
            </w:rPr>
            <w:t xml:space="preserve">The </w:t>
          </w:r>
          <w:r w:rsidRPr="00E47672">
            <w:rPr>
              <w:rStyle w:val="TitleChar"/>
              <w:b w:val="0"/>
              <w:caps w:val="0"/>
            </w:rPr>
            <w:br/>
            <w:t xml:space="preserve">Judicial </w:t>
          </w:r>
          <w:r w:rsidRPr="00E47672">
            <w:rPr>
              <w:rStyle w:val="TitleChar"/>
              <w:b w:val="0"/>
              <w:caps w:val="0"/>
            </w:rPr>
            <w:br/>
            <w:t>Branch</w:t>
          </w:r>
        </w:p>
      </w:docPartBody>
    </w:docPart>
    <w:docPart>
      <w:docPartPr>
        <w:name w:val="1D5FBEA7D1524DFFAB910486137482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6BA450-58FC-4735-8247-97FEDA830A27}"/>
      </w:docPartPr>
      <w:docPartBody>
        <w:p w:rsidR="005C17D7" w:rsidRDefault="00000000">
          <w:pPr>
            <w:pStyle w:val="1D5FBEA7D1524DFFAB9104861374824F"/>
          </w:pPr>
          <w:r w:rsidRPr="00E47672">
            <w:t>Court Role and Structure</w:t>
          </w:r>
        </w:p>
      </w:docPartBody>
    </w:docPart>
    <w:docPart>
      <w:docPartPr>
        <w:name w:val="98749167084C4357AB59C42DA632E4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702DBD-1849-41E2-91B7-3348F84F20FA}"/>
      </w:docPartPr>
      <w:docPartBody>
        <w:p w:rsidR="005C17D7" w:rsidRDefault="00000000">
          <w:pPr>
            <w:pStyle w:val="98749167084C4357AB59C42DA632E416"/>
          </w:pPr>
          <w:r w:rsidRPr="00E47672">
            <w:t>Henry Ross</w:t>
          </w:r>
        </w:p>
      </w:docPartBody>
    </w:docPart>
    <w:docPart>
      <w:docPartPr>
        <w:name w:val="83E09196FD6A41249866A122D67B71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F50754-A5F1-4040-9D0E-50CD40273F67}"/>
      </w:docPartPr>
      <w:docPartBody>
        <w:p w:rsidR="005C17D7" w:rsidRDefault="00000000">
          <w:pPr>
            <w:pStyle w:val="83E09196FD6A41249866A122D67B7199"/>
          </w:pPr>
          <w:r w:rsidRPr="00E47672">
            <w:t>Federal Government</w:t>
          </w:r>
        </w:p>
      </w:docPartBody>
    </w:docPart>
    <w:docPart>
      <w:docPartPr>
        <w:name w:val="F5452435941C4364A677B8DBC8304A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959F58-F122-45D2-A0C5-AE8A99F575DB}"/>
      </w:docPartPr>
      <w:docPartBody>
        <w:p w:rsidR="005C17D7" w:rsidRDefault="00000000">
          <w:pPr>
            <w:pStyle w:val="F5452435941C4364A677B8DBC8304ABB"/>
          </w:pPr>
          <w:r w:rsidRPr="00E47672">
            <w:t>September 9,</w:t>
          </w:r>
          <w:r>
            <w:t xml:space="preserve"> </w:t>
          </w:r>
          <w:r w:rsidRPr="00E47672">
            <w:t>2023</w:t>
          </w:r>
        </w:p>
      </w:docPartBody>
    </w:docPart>
    <w:docPart>
      <w:docPartPr>
        <w:name w:val="ED3422DC09EC4BBE97A351507BCB02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E337C9-B670-40F0-A47F-009878CBAF64}"/>
      </w:docPartPr>
      <w:docPartBody>
        <w:p w:rsidR="005C17D7" w:rsidRDefault="00B96AD6" w:rsidP="00B96AD6">
          <w:pPr>
            <w:pStyle w:val="ED3422DC09EC4BBE97A351507BCB02F2"/>
          </w:pPr>
          <w:r w:rsidRPr="0074501E">
            <w:t xml:space="preserve">Supreme Court 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75781F0C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 w16cid:durableId="1093353584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AD6"/>
    <w:rsid w:val="001D51E3"/>
    <w:rsid w:val="0021263A"/>
    <w:rsid w:val="002D6F03"/>
    <w:rsid w:val="00326B01"/>
    <w:rsid w:val="005775BB"/>
    <w:rsid w:val="005B73BA"/>
    <w:rsid w:val="005C17D7"/>
    <w:rsid w:val="00710CB6"/>
    <w:rsid w:val="00744B96"/>
    <w:rsid w:val="00782F08"/>
    <w:rsid w:val="00A10339"/>
    <w:rsid w:val="00AE5AAF"/>
    <w:rsid w:val="00B22CD4"/>
    <w:rsid w:val="00B96AD6"/>
    <w:rsid w:val="00DE31FD"/>
    <w:rsid w:val="00F53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2"/>
    <w:unhideWhenUsed/>
    <w:pPr>
      <w:adjustRightInd w:val="0"/>
      <w:spacing w:after="40" w:line="1200" w:lineRule="exact"/>
      <w:ind w:left="630"/>
      <w:contextualSpacing/>
    </w:pPr>
    <w:rPr>
      <w:rFonts w:asciiTheme="majorHAnsi" w:eastAsiaTheme="majorEastAsia" w:hAnsiTheme="majorHAnsi" w:cs="Times New Roman (Headings CS)"/>
      <w:b/>
      <w:caps/>
      <w:color w:val="0E2841" w:themeColor="text2"/>
      <w:spacing w:val="30"/>
      <w:kern w:val="28"/>
      <w:sz w:val="110"/>
      <w:szCs w:val="60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="Times New Roman (Headings CS)"/>
      <w:b/>
      <w:caps/>
      <w:color w:val="0E2841" w:themeColor="text2"/>
      <w:spacing w:val="30"/>
      <w:kern w:val="28"/>
      <w:sz w:val="110"/>
      <w:szCs w:val="60"/>
      <w:lang w:val="en-US" w:eastAsia="ja-JP"/>
    </w:rPr>
  </w:style>
  <w:style w:type="paragraph" w:customStyle="1" w:styleId="4B60731680E746D5B7E333CF0BB19989">
    <w:name w:val="4B60731680E746D5B7E333CF0BB19989"/>
  </w:style>
  <w:style w:type="paragraph" w:customStyle="1" w:styleId="1D5FBEA7D1524DFFAB9104861374824F">
    <w:name w:val="1D5FBEA7D1524DFFAB9104861374824F"/>
  </w:style>
  <w:style w:type="paragraph" w:customStyle="1" w:styleId="98749167084C4357AB59C42DA632E416">
    <w:name w:val="98749167084C4357AB59C42DA632E416"/>
  </w:style>
  <w:style w:type="paragraph" w:customStyle="1" w:styleId="83E09196FD6A41249866A122D67B7199">
    <w:name w:val="83E09196FD6A41249866A122D67B7199"/>
  </w:style>
  <w:style w:type="paragraph" w:customStyle="1" w:styleId="F5452435941C4364A677B8DBC8304ABB">
    <w:name w:val="F5452435941C4364A677B8DBC8304ABB"/>
  </w:style>
  <w:style w:type="paragraph" w:styleId="ListBullet">
    <w:name w:val="List Bullet"/>
    <w:basedOn w:val="Normal"/>
    <w:uiPriority w:val="7"/>
    <w:rsid w:val="00B96AD6"/>
    <w:pPr>
      <w:numPr>
        <w:numId w:val="1"/>
      </w:numPr>
      <w:spacing w:before="120" w:after="200" w:line="264" w:lineRule="auto"/>
    </w:pPr>
    <w:rPr>
      <w:color w:val="747474" w:themeColor="background2" w:themeShade="80"/>
      <w:lang w:val="en-US" w:eastAsia="ja-JP"/>
    </w:rPr>
  </w:style>
  <w:style w:type="paragraph" w:customStyle="1" w:styleId="ED3422DC09EC4BBE97A351507BCB02F2">
    <w:name w:val="ED3422DC09EC4BBE97A351507BCB02F2"/>
    <w:rsid w:val="00B96AD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Student Report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006683"/>
      </a:accent1>
      <a:accent2>
        <a:srgbClr val="FF4425"/>
      </a:accent2>
      <a:accent3>
        <a:srgbClr val="F48700"/>
      </a:accent3>
      <a:accent4>
        <a:srgbClr val="F8B90A"/>
      </a:accent4>
      <a:accent5>
        <a:srgbClr val="E6A480"/>
      </a:accent5>
      <a:accent6>
        <a:srgbClr val="00253B"/>
      </a:accent6>
      <a:hlink>
        <a:srgbClr val="0563C1"/>
      </a:hlink>
      <a:folHlink>
        <a:srgbClr val="954F72"/>
      </a:folHlink>
    </a:clrScheme>
    <a:fontScheme name="Custom 93">
      <a:majorFont>
        <a:latin typeface="Gill Sans MT"/>
        <a:ea typeface=""/>
        <a:cs typeface=""/>
      </a:majorFont>
      <a:minorFont>
        <a:latin typeface="Gill Sans M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92B2DCC7-1BFB-4EB6-93AC-2EA6D15DAB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5968AED-7063-4155-91A2-8C47F299138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35B2DF4-75B4-48EB-84C5-AD1E3FA0632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C6B1F4B-D2C7-4080-9F0A-9A425E0F546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cover.dotx</Template>
  <TotalTime>0</TotalTime>
  <Pages>1</Pages>
  <Words>1260</Words>
  <Characters>7187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/>
  <cp:revision>1</cp:revision>
  <dcterms:created xsi:type="dcterms:W3CDTF">2023-01-13T09:02:00Z</dcterms:created>
  <dcterms:modified xsi:type="dcterms:W3CDTF">2024-08-19T12:19:00Z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ndeley Recent Style Id 0_1">
    <vt:lpwstr>http://www.zotero.org/styles/american-political-science-association</vt:lpwstr>
  </property>
  <property fmtid="{D5CDD505-2E9C-101B-9397-08002B2CF9AE}" pid="4" name="Mendeley Recent Style Name 0_1">
    <vt:lpwstr>American Political Science Association</vt:lpwstr>
  </property>
  <property fmtid="{D5CDD505-2E9C-101B-9397-08002B2CF9AE}" pid="5" name="Mendeley Recent Style Id 1_1">
    <vt:lpwstr>http://www.zotero.org/styles/apa</vt:lpwstr>
  </property>
  <property fmtid="{D5CDD505-2E9C-101B-9397-08002B2CF9AE}" pid="6" name="Mendeley Recent Style Name 1_1">
    <vt:lpwstr>American Psychological Association 7th edition</vt:lpwstr>
  </property>
  <property fmtid="{D5CDD505-2E9C-101B-9397-08002B2CF9AE}" pid="7" name="Mendeley Recent Style Id 2_1">
    <vt:lpwstr>http://www.zotero.org/styles/american-sociological-association</vt:lpwstr>
  </property>
  <property fmtid="{D5CDD505-2E9C-101B-9397-08002B2CF9AE}" pid="8" name="Mendeley Recent Style Name 2_1">
    <vt:lpwstr>American Sociological Association 6th edition</vt:lpwstr>
  </property>
  <property fmtid="{D5CDD505-2E9C-101B-9397-08002B2CF9AE}" pid="9" name="Mendeley Recent Style Id 3_1">
    <vt:lpwstr>http://www.zotero.org/styles/chicago-author-date</vt:lpwstr>
  </property>
  <property fmtid="{D5CDD505-2E9C-101B-9397-08002B2CF9AE}" pid="10" name="Mendeley Recent Style Name 3_1">
    <vt:lpwstr>Chicago Manual of Style 17th edition (author-date)</vt:lpwstr>
  </property>
  <property fmtid="{D5CDD505-2E9C-101B-9397-08002B2CF9AE}" pid="11" name="Mendeley Recent Style Id 4_1">
    <vt:lpwstr>http://www.zotero.org/styles/harvard-cite-them-right</vt:lpwstr>
  </property>
  <property fmtid="{D5CDD505-2E9C-101B-9397-08002B2CF9AE}" pid="12" name="Mendeley Recent Style Name 4_1">
    <vt:lpwstr>Cite Them Right 10th edition - Harvard</vt:lpwstr>
  </property>
  <property fmtid="{D5CDD505-2E9C-101B-9397-08002B2CF9AE}" pid="13" name="Mendeley Recent Style Id 5_1">
    <vt:lpwstr>http://www.zotero.org/styles/harvard1</vt:lpwstr>
  </property>
  <property fmtid="{D5CDD505-2E9C-101B-9397-08002B2CF9AE}" pid="14" name="Mendeley Recent Style Name 5_1">
    <vt:lpwstr>Harvard reference format 1 (deprecated)</vt:lpwstr>
  </property>
  <property fmtid="{D5CDD505-2E9C-101B-9397-08002B2CF9AE}" pid="15" name="Mendeley Recent Style Id 6_1">
    <vt:lpwstr>http://www.zotero.org/styles/ieee</vt:lpwstr>
  </property>
  <property fmtid="{D5CDD505-2E9C-101B-9397-08002B2CF9AE}" pid="16" name="Mendeley Recent Style Name 6_1">
    <vt:lpwstr>IEEE</vt:lpwstr>
  </property>
  <property fmtid="{D5CDD505-2E9C-101B-9397-08002B2CF9AE}" pid="17" name="Mendeley Recent Style Id 7_1">
    <vt:lpwstr>http://www.zotero.org/styles/modern-humanities-research-association</vt:lpwstr>
  </property>
  <property fmtid="{D5CDD505-2E9C-101B-9397-08002B2CF9AE}" pid="18" name="Mendeley Recent Style Name 7_1">
    <vt:lpwstr>Modern Humanities Research Association 3rd edition (note with bibliography)</vt:lpwstr>
  </property>
  <property fmtid="{D5CDD505-2E9C-101B-9397-08002B2CF9AE}" pid="19" name="Mendeley Recent Style Id 8_1">
    <vt:lpwstr>http://www.zotero.org/styles/modern-language-association</vt:lpwstr>
  </property>
  <property fmtid="{D5CDD505-2E9C-101B-9397-08002B2CF9AE}" pid="20" name="Mendeley Recent Style Name 8_1">
    <vt:lpwstr>Modern Language Association 8th edition</vt:lpwstr>
  </property>
  <property fmtid="{D5CDD505-2E9C-101B-9397-08002B2CF9AE}" pid="21" name="Mendeley Recent Style Id 9_1">
    <vt:lpwstr>http://www.zotero.org/styles/nature</vt:lpwstr>
  </property>
  <property fmtid="{D5CDD505-2E9C-101B-9397-08002B2CF9AE}" pid="22" name="Mendeley Recent Style Name 9_1">
    <vt:lpwstr>Nature</vt:lpwstr>
  </property>
  <property fmtid="{D5CDD505-2E9C-101B-9397-08002B2CF9AE}" pid="23" name="Mendeley Document_1">
    <vt:lpwstr>True</vt:lpwstr>
  </property>
  <property fmtid="{D5CDD505-2E9C-101B-9397-08002B2CF9AE}" pid="24" name="Mendeley Unique User Id_1">
    <vt:lpwstr>433b51c9-f0e2-38f2-828c-1498db782d07</vt:lpwstr>
  </property>
  <property fmtid="{D5CDD505-2E9C-101B-9397-08002B2CF9AE}" pid="25" name="Mendeley Citation Style_1">
    <vt:lpwstr>http://www.zotero.org/styles/harvard-cite-them-right</vt:lpwstr>
  </property>
</Properties>
</file>